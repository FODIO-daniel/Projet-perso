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docProps/custom.xml" ContentType="application/vnd.openxmlformats-officedocument.custom-propertie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glossary/styles.xml" ContentType="application/vnd.openxmlformats-officedocument.wordprocessingml.styles+xml"/>
  <Override PartName="/word/glossary/fontTable.xml" ContentType="application/vnd.openxmlformats-officedocument.wordprocessingml.fontTable+xml"/>
  <Override PartName="/customXml/itemProps4.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glossary/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tbl>
      <w:tblPr>
        <w:tblW w:w="5150" w:type="pct"/>
        <w:jc w:val="center"/>
        <w:tblCellMar>
          <w:left w:w="115" w:type="dxa"/>
          <w:right w:w="115" w:type="dxa"/>
        </w:tblCellMar>
        <w:tblLook w:val="01E0" w:firstRow="1" w:lastRow="1" w:firstColumn="1" w:lastColumn="1" w:noHBand="0" w:noVBand="0"/>
      </w:tblPr>
      <w:tblGrid>
        <w:gridCol w:w="1885"/>
        <w:gridCol w:w="8154"/>
      </w:tblGrid>
      <w:tr w:rsidR="00E36CA6" w:rsidTr="00410C5B" w14:paraId="76BE483D" w14:textId="77777777">
        <w:trPr>
          <w:trHeight w:val="2170" w:hRule="exact"/>
          <w:jc w:val="center"/>
        </w:trPr>
        <w:tc>
          <w:tcPr>
            <w:tcW w:w="939" w:type="pct"/>
            <w:vAlign w:val="center"/>
          </w:tcPr>
          <w:p w:rsidR="00E36CA6" w:rsidP="00410C5B" w:rsidRDefault="00E36CA6" w14:paraId="5BF9C0BE" w14:textId="77777777">
            <w:pPr>
              <w:pStyle w:val="Sansinterligne"/>
              <w:spacing w:line="276" w:lineRule="auto"/>
              <w:rPr>
                <w:b/>
                <w:lang w:val="en-US"/>
              </w:rPr>
            </w:pPr>
          </w:p>
        </w:tc>
        <w:tc>
          <w:tcPr>
            <w:tcW w:w="4061" w:type="pct"/>
            <w:tcMar>
              <w:top w:w="0" w:type="dxa"/>
              <w:left w:w="115" w:type="dxa"/>
              <w:bottom w:w="115" w:type="dxa"/>
              <w:right w:w="115" w:type="dxa"/>
            </w:tcMar>
            <w:vAlign w:val="center"/>
            <w:hideMark/>
          </w:tcPr>
          <w:p w:rsidR="00E36CA6" w:rsidP="00410C5B" w:rsidRDefault="00E36CA6" w14:paraId="17641D21" w14:textId="77777777">
            <w:pPr>
              <w:pStyle w:val="Sansinterligne"/>
              <w:spacing w:line="276" w:lineRule="auto"/>
              <w:rPr>
                <w:rFonts w:asciiTheme="majorHAnsi" w:hAnsiTheme="majorHAnsi" w:eastAsiaTheme="majorEastAsia" w:cstheme="majorBidi"/>
                <w:b/>
                <w:color w:val="775F55" w:themeColor="text2"/>
                <w:sz w:val="22"/>
                <w:szCs w:val="22"/>
                <w:lang w:val="en-US"/>
              </w:rPr>
            </w:pPr>
            <w:r>
              <w:rPr>
                <w:noProof/>
                <w:lang w:eastAsia="fr-FR"/>
              </w:rPr>
              <mc:AlternateContent>
                <mc:Choice Requires="wps">
                  <w:drawing>
                    <wp:anchor distT="0" distB="0" distL="114300" distR="114300" simplePos="0" relativeHeight="251904000" behindDoc="0" locked="0" layoutInCell="1" allowOverlap="1" wp14:anchorId="2C7D8A53" wp14:editId="67306146">
                      <wp:simplePos x="0" y="0"/>
                      <wp:positionH relativeFrom="column">
                        <wp:posOffset>-30480</wp:posOffset>
                      </wp:positionH>
                      <wp:positionV relativeFrom="paragraph">
                        <wp:posOffset>1193165</wp:posOffset>
                      </wp:positionV>
                      <wp:extent cx="5394960" cy="3117850"/>
                      <wp:effectExtent l="0" t="0" r="0" b="6350"/>
                      <wp:wrapNone/>
                      <wp:docPr id="24" name="Zone de texte 24"/>
                      <wp:cNvGraphicFramePr/>
                      <a:graphic xmlns:a="http://schemas.openxmlformats.org/drawingml/2006/main">
                        <a:graphicData uri="http://schemas.microsoft.com/office/word/2010/wordprocessingShape">
                          <wps:wsp>
                            <wps:cNvSpPr txBox="1"/>
                            <wps:spPr>
                              <a:xfrm>
                                <a:off x="0" y="0"/>
                                <a:ext cx="5394960" cy="3117850"/>
                              </a:xfrm>
                              <a:prstGeom prst="rect">
                                <a:avLst/>
                              </a:prstGeom>
                              <a:solidFill>
                                <a:schemeClr val="lt1"/>
                              </a:solidFill>
                              <a:ln w="6350">
                                <a:noFill/>
                              </a:ln>
                            </wps:spPr>
                            <wps:txbx>
                              <w:txbxContent>
                                <w:p w:rsidR="00E36CA6" w:rsidP="00E36CA6" w:rsidRDefault="00E36CA6" w14:paraId="5829ED40" w14:textId="77777777">
                                  <w:r>
                                    <w:rPr>
                                      <w:noProof/>
                                      <w:kern w:val="0"/>
                                      <w:sz w:val="20"/>
                                      <w:lang w:eastAsia="fr-FR"/>
                                      <w14:ligatures w14:val="none"/>
                                    </w:rPr>
                                    <w:drawing>
                                      <wp:inline distT="0" distB="0" distL="0" distR="0" wp14:anchorId="5B7F86CA" wp14:editId="4662EBB8">
                                        <wp:extent cx="5048250" cy="3790950"/>
                                        <wp:effectExtent l="0" t="0" r="0" b="0"/>
                                        <wp:docPr id="21" name="Image 21" descr="CAN1389_N2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AN1389_N2_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3790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C7D8A53">
                      <v:stroke joinstyle="miter"/>
                      <v:path gradientshapeok="t" o:connecttype="rect"/>
                    </v:shapetype>
                    <v:shape id="Zone de texte 24" style="position:absolute;margin-left:-2.4pt;margin-top:93.95pt;width:424.8pt;height:24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">
                      <v:textbox>
                        <w:txbxContent>
                          <w:p w:rsidR="00E36CA6" w:rsidP="00E36CA6" w:rsidRDefault="00E36CA6" w14:paraId="5829ED40" w14:textId="77777777">
                            <w:r>
                              <w:rPr>
                                <w:noProof/>
                                <w:kern w:val="0"/>
                                <w:sz w:val="20"/>
                                <w:lang w:eastAsia="fr-FR"/>
                                <w14:ligatures w14:val="none"/>
                              </w:rPr>
                              <w:drawing>
                                <wp:inline distT="0" distB="0" distL="0" distR="0" wp14:anchorId="5B7F86CA" wp14:editId="4662EBB8">
                                  <wp:extent cx="5048250" cy="3790950"/>
                                  <wp:effectExtent l="0" t="0" r="0" b="0"/>
                                  <wp:docPr id="21" name="Image 21" descr="CAN1389_N2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AN1389_N2_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3790950"/>
                                          </a:xfrm>
                                          <a:prstGeom prst="rect">
                                            <a:avLst/>
                                          </a:prstGeom>
                                          <a:noFill/>
                                          <a:ln>
                                            <a:noFill/>
                                          </a:ln>
                                        </pic:spPr>
                                      </pic:pic>
                                    </a:graphicData>
                                  </a:graphic>
                                </wp:inline>
                              </w:drawing>
                            </w:r>
                          </w:p>
                        </w:txbxContent>
                      </v:textbox>
                    </v:shape>
                  </w:pict>
                </mc:Fallback>
              </mc:AlternateContent>
            </w:r>
            <w:r>
              <w:rPr>
                <w:b/>
                <w:noProof/>
                <w:lang w:eastAsia="fr-FR"/>
              </w:rPr>
              <w:drawing>
                <wp:inline distT="0" distB="0" distL="0" distR="0" wp14:anchorId="4610B370" wp14:editId="09C0B6F1">
                  <wp:extent cx="3324225" cy="1152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4225" cy="1152525"/>
                          </a:xfrm>
                          <a:prstGeom prst="rect">
                            <a:avLst/>
                          </a:prstGeom>
                          <a:noFill/>
                          <a:ln>
                            <a:noFill/>
                          </a:ln>
                        </pic:spPr>
                      </pic:pic>
                    </a:graphicData>
                  </a:graphic>
                </wp:inline>
              </w:drawing>
            </w:r>
          </w:p>
        </w:tc>
      </w:tr>
      <w:tr w:rsidR="00E36CA6" w:rsidTr="00410C5B" w14:paraId="25DC2DD9" w14:textId="77777777">
        <w:trPr>
          <w:trHeight w:val="4608"/>
          <w:jc w:val="center"/>
        </w:trPr>
        <w:tc>
          <w:tcPr>
            <w:tcW w:w="5000" w:type="pct"/>
            <w:gridSpan w:val="2"/>
            <w:vAlign w:val="center"/>
          </w:tcPr>
          <w:p w:rsidR="00E36CA6" w:rsidP="00410C5B" w:rsidRDefault="00E36CA6" w14:paraId="7CE63069" w14:textId="77777777">
            <w:pPr>
              <w:ind w:left="2160"/>
              <w:jc w:val="both"/>
              <w:rPr>
                <w:b/>
                <w:lang w:val="en-US"/>
              </w:rPr>
            </w:pPr>
          </w:p>
        </w:tc>
      </w:tr>
      <w:tr w:rsidR="00E36CA6" w:rsidTr="00410C5B" w14:paraId="7FB74F48" w14:textId="77777777">
        <w:trPr>
          <w:trHeight w:val="864"/>
          <w:jc w:val="center"/>
        </w:trPr>
        <w:tc>
          <w:tcPr>
            <w:tcW w:w="939" w:type="pct"/>
            <w:shd w:val="clear" w:color="auto" w:fill="DD8047" w:themeFill="accent2"/>
            <w:vAlign w:val="center"/>
            <w:hideMark/>
          </w:tcPr>
          <w:p w:rsidR="00E36CA6" w:rsidP="00410C5B" w:rsidRDefault="007E7528" w14:paraId="0AD7A17F" w14:textId="7A510FD0">
            <w:pPr>
              <w:pStyle w:val="Sansinterligne"/>
              <w:spacing w:line="276" w:lineRule="auto"/>
              <w:jc w:val="center"/>
              <w:rPr>
                <w:b/>
                <w:color w:val="FFFFFF" w:themeColor="background1"/>
                <w:sz w:val="32"/>
                <w:szCs w:val="32"/>
                <w:lang w:val="en-US"/>
              </w:rPr>
            </w:pPr>
            <w:sdt>
              <w:sdtPr>
                <w:rPr>
                  <w:b/>
                  <w:color w:val="FFFFFF" w:themeColor="background1"/>
                  <w:sz w:val="28"/>
                  <w:szCs w:val="28"/>
                  <w:lang w:val="en-US"/>
                </w:rPr>
                <w:alias w:val="Date"/>
                <w:id w:val="541102334"/>
                <w:placeholder>
                  <w:docPart w:val="0E31DED3D1894DEE887B5561760CB4BA"/>
                </w:placeholder>
                <w:dataBinding w:prefixMappings="xmlns:ns0='http://schemas.microsoft.com/office/2006/coverPageProps'" w:xpath="/ns0:CoverPageProperties[1]/ns0:PublishDate[1]" w:storeItemID="{55AF091B-3C7A-41E3-B477-F2FDAA23CFDA}"/>
                <w:date w:fullDate="2022-03-28T00:00:00Z">
                  <w:dateFormat w:val="dd/MM/yyyy"/>
                  <w:lid w:val="fr-FR"/>
                  <w:storeMappedDataAs w:val="dateTime"/>
                  <w:calendar w:val="gregorian"/>
                </w:date>
              </w:sdtPr>
              <w:sdtEndPr/>
              <w:sdtContent>
                <w:r w:rsidR="009B229C">
                  <w:rPr>
                    <w:b/>
                    <w:color w:val="FFFFFF" w:themeColor="background1"/>
                    <w:sz w:val="28"/>
                    <w:szCs w:val="28"/>
                  </w:rPr>
                  <w:t>28/03/2022</w:t>
                </w:r>
              </w:sdtContent>
            </w:sdt>
          </w:p>
        </w:tc>
        <w:tc>
          <w:tcPr>
            <w:tcW w:w="4061" w:type="pct"/>
            <w:shd w:val="clear" w:color="auto" w:fill="94B6D2" w:themeFill="accent1"/>
            <w:tcMar>
              <w:top w:w="0" w:type="dxa"/>
              <w:left w:w="216" w:type="dxa"/>
              <w:bottom w:w="0" w:type="dxa"/>
              <w:right w:w="115" w:type="dxa"/>
            </w:tcMar>
            <w:vAlign w:val="center"/>
            <w:hideMark/>
          </w:tcPr>
          <w:p w:rsidRPr="0055078A" w:rsidR="00E36CA6" w:rsidP="00525931" w:rsidRDefault="007E7528" w14:paraId="0D5B3971" w14:textId="2543C425">
            <w:pPr>
              <w:pStyle w:val="Sansinterligne"/>
              <w:spacing w:line="276" w:lineRule="auto"/>
              <w:rPr>
                <w:b/>
                <w:color w:val="FFFFFF" w:themeColor="background1"/>
                <w:sz w:val="34"/>
                <w:szCs w:val="34"/>
              </w:rPr>
            </w:pPr>
            <w:sdt>
              <w:sdtPr>
                <w:rPr>
                  <w:b/>
                  <w:bCs/>
                  <w:color w:val="FFFFFF" w:themeColor="background1"/>
                  <w:kern w:val="0"/>
                  <w:sz w:val="28"/>
                  <w:szCs w:val="28"/>
                  <w14:ligatures w14:val="none"/>
                </w:rPr>
                <w:alias w:val="Sous-titre"/>
                <w:id w:val="541102329"/>
                <w:placeholder>
                  <w:docPart w:val="5B489232B9994826AB6A863F424AD389"/>
                </w:placeholder>
                <w:dataBinding w:prefixMappings="xmlns:ns0='http://schemas.openxmlformats.org/package/2006/metadata/core-properties' xmlns:ns1='http://purl.org/dc/elements/1.1/'" w:xpath="/ns0:coreProperties[1]/ns1:subject[1]" w:storeItemID="{6C3C8BC8-F283-45AE-878A-BAB7291924A1}"/>
                <w:text/>
              </w:sdtPr>
              <w:sdtEndPr/>
              <w:sdtContent>
                <w:r w:rsidR="00C835B7">
                  <w:rPr>
                    <w:b/>
                    <w:bCs/>
                    <w:color w:val="FFFFFF" w:themeColor="background1"/>
                    <w:kern w:val="0"/>
                    <w:sz w:val="28"/>
                    <w:szCs w:val="28"/>
                    <w14:ligatures w14:val="none"/>
                  </w:rPr>
                  <w:t>PROJET ETUDIANTS – APPLICATION DE GESTION  D’UNE FERME AGRO-PASTORALE : LANWI &amp; GNAZOUYOUFEI</w:t>
                </w:r>
              </w:sdtContent>
            </w:sdt>
          </w:p>
        </w:tc>
      </w:tr>
      <w:tr w:rsidR="00E36CA6" w:rsidTr="00410C5B" w14:paraId="1E9DF2EF" w14:textId="77777777">
        <w:trPr>
          <w:trHeight w:val="4553"/>
          <w:jc w:val="center"/>
        </w:trPr>
        <w:tc>
          <w:tcPr>
            <w:tcW w:w="5000" w:type="pct"/>
            <w:gridSpan w:val="2"/>
            <w:vAlign w:val="center"/>
          </w:tcPr>
          <w:p w:rsidR="00E36CA6" w:rsidP="00410C5B" w:rsidRDefault="00E36CA6" w14:paraId="366975F1" w14:textId="77777777">
            <w:pPr>
              <w:spacing w:line="240" w:lineRule="auto"/>
              <w:ind w:left="1440"/>
              <w:contextualSpacing/>
              <w:jc w:val="center"/>
              <w:rPr>
                <w:b/>
                <w:noProof/>
                <w:lang w:val="en-US"/>
              </w:rPr>
            </w:pPr>
            <w:r w:rsidRPr="0055078A">
              <w:rPr>
                <w:b/>
                <w:noProof/>
              </w:rPr>
              <w:t xml:space="preserve">    </w:t>
            </w:r>
            <w:r>
              <w:rPr>
                <w:b/>
                <w:noProof/>
                <w:lang w:eastAsia="fr-FR"/>
              </w:rPr>
              <w:drawing>
                <wp:inline distT="0" distB="0" distL="0" distR="0" wp14:anchorId="4136FA91" wp14:editId="75375D4C">
                  <wp:extent cx="5010150" cy="26384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2638425"/>
                          </a:xfrm>
                          <a:prstGeom prst="rect">
                            <a:avLst/>
                          </a:prstGeom>
                          <a:noFill/>
                          <a:ln>
                            <a:noFill/>
                          </a:ln>
                        </pic:spPr>
                      </pic:pic>
                    </a:graphicData>
                  </a:graphic>
                </wp:inline>
              </w:drawing>
            </w:r>
          </w:p>
          <w:p w:rsidR="00E36CA6" w:rsidP="00410C5B" w:rsidRDefault="00E36CA6" w14:paraId="06DE70E7" w14:textId="77777777">
            <w:pPr>
              <w:spacing w:line="240" w:lineRule="auto"/>
              <w:rPr>
                <w:rFonts w:asciiTheme="majorHAnsi" w:hAnsiTheme="majorHAnsi" w:eastAsiaTheme="majorEastAsia" w:cstheme="majorBidi"/>
                <w:b/>
                <w:i/>
                <w:iCs/>
                <w:color w:val="775F55" w:themeColor="text2"/>
                <w:sz w:val="26"/>
                <w:szCs w:val="26"/>
                <w:lang w:val="en-US"/>
              </w:rPr>
            </w:pPr>
          </w:p>
        </w:tc>
      </w:tr>
    </w:tbl>
    <w:p w:rsidRPr="00BB4161" w:rsidR="00DB485F" w:rsidP="00094AD0" w:rsidRDefault="00DB485F" w14:paraId="63BAE078" w14:textId="22F040EE">
      <w:pPr>
        <w:tabs>
          <w:tab w:val="left" w:pos="6222"/>
        </w:tabs>
        <w:spacing w:after="200" w:line="276" w:lineRule="auto"/>
      </w:pPr>
    </w:p>
    <w:p w:rsidRPr="008B3DA9" w:rsidR="00081775" w:rsidP="004A78CD" w:rsidRDefault="00A71240" w14:paraId="13424B64" w14:textId="25DC51F7">
      <w:pPr>
        <w:pStyle w:val="Titre"/>
        <w:contextualSpacing/>
        <w:rPr>
          <w:sz w:val="36"/>
          <w:szCs w:val="36"/>
        </w:rPr>
      </w:pPr>
      <w:r>
        <w:rPr>
          <w:sz w:val="36"/>
          <w:szCs w:val="36"/>
        </w:rPr>
        <w:t xml:space="preserve">GBATI NINKABOU </w:t>
      </w:r>
      <w:proofErr w:type="spellStart"/>
      <w:r>
        <w:rPr>
          <w:sz w:val="36"/>
          <w:szCs w:val="36"/>
        </w:rPr>
        <w:t>Badji</w:t>
      </w:r>
      <w:proofErr w:type="spellEnd"/>
      <w:r w:rsidR="002931E3">
        <w:rPr>
          <w:sz w:val="36"/>
          <w:szCs w:val="36"/>
        </w:rPr>
        <w:t> :</w:t>
      </w:r>
    </w:p>
    <w:sdt>
      <w:sdtPr>
        <w:rPr>
          <w:sz w:val="22"/>
          <w:szCs w:val="22"/>
        </w:rPr>
        <w:id w:val="219697527"/>
        <w:placeholder>
          <w:docPart w:val="B116D56708E64F66A7C2FE574421352D"/>
        </w:placeholder>
        <w:dataBinding w:prefixMappings="xmlns:ns0='http://schemas.openxmlformats.org/package/2006/metadata/core-properties' xmlns:ns1='http://purl.org/dc/elements/1.1/'" w:xpath="/ns0:coreProperties[1]/ns1:subject[1]" w:storeItemID="{6C3C8BC8-F283-45AE-878A-BAB7291924A1}"/>
        <w:text/>
      </w:sdtPr>
      <w:sdtEndPr/>
      <w:sdtContent>
        <w:p w:rsidRPr="00A554AB" w:rsidR="00DB485F" w:rsidP="004A78CD" w:rsidRDefault="00C835B7" w14:paraId="7152EF1A" w14:textId="3012BF7A">
          <w:pPr>
            <w:pStyle w:val="Sous-titre"/>
            <w:contextualSpacing/>
            <w:rPr>
              <w:sz w:val="22"/>
              <w:szCs w:val="22"/>
            </w:rPr>
          </w:pPr>
          <w:r>
            <w:rPr>
              <w:sz w:val="22"/>
              <w:szCs w:val="22"/>
            </w:rPr>
            <w:t>PROJET ETUDIANTS – APPLICATION DE GESTION  D’UNE FERME AGRO-PASTORALE : LANWI &amp; GNAZOUYOUFEI</w:t>
          </w:r>
        </w:p>
      </w:sdtContent>
    </w:sdt>
    <w:p w:rsidRPr="00A554AB" w:rsidR="003A79A3" w:rsidRDefault="003A79A3" w14:paraId="15ABA5FE" w14:textId="77777777">
      <w:pPr>
        <w:pStyle w:val="Sous-titre"/>
        <w:sectPr w:rsidRPr="00A554AB" w:rsidR="003A79A3" w:rsidSect="00BB4AE0">
          <w:footerReference w:type="even" r:id="rId14"/>
          <w:footerReference w:type="default" r:id="rId15"/>
          <w:type w:val="continuous"/>
          <w:pgSz w:w="11907" w:h="16839" w:orient="portrait" w:code="9"/>
          <w:pgMar w:top="1440" w:right="1080" w:bottom="1440" w:left="1080" w:header="709" w:footer="709" w:gutter="0"/>
          <w:pgNumType w:start="0"/>
          <w:cols w:space="720"/>
          <w:titlePg/>
          <w:docGrid w:linePitch="360"/>
        </w:sectPr>
      </w:pPr>
    </w:p>
    <w:p w:rsidR="004C750D" w:rsidP="00624693" w:rsidRDefault="004C750D" w14:paraId="3C493A47" w14:textId="77777777">
      <w:pPr>
        <w:spacing w:line="240" w:lineRule="auto"/>
        <w:contextualSpacing/>
        <w:jc w:val="both"/>
        <w:rPr>
          <w:rFonts w:ascii="Arial Narrow" w:hAnsi="Arial Narrow" w:eastAsia="Times New Roman"/>
          <w:b/>
          <w:color w:val="000000"/>
          <w:sz w:val="32"/>
          <w:szCs w:val="32"/>
        </w:rPr>
      </w:pPr>
    </w:p>
    <w:p w:rsidR="004C750D" w:rsidP="00624693" w:rsidRDefault="004C750D" w14:paraId="181687D9" w14:textId="77777777">
      <w:pPr>
        <w:spacing w:line="240" w:lineRule="auto"/>
        <w:contextualSpacing/>
        <w:jc w:val="both"/>
        <w:rPr>
          <w:rFonts w:ascii="Arial Narrow" w:hAnsi="Arial Narrow" w:eastAsia="Times New Roman"/>
          <w:b/>
          <w:color w:val="000000"/>
          <w:sz w:val="32"/>
          <w:szCs w:val="32"/>
        </w:rPr>
      </w:pPr>
    </w:p>
    <w:p w:rsidR="004C750D" w:rsidP="004C750D" w:rsidRDefault="004C750D" w14:paraId="24CF5004" w14:textId="77777777">
      <w:pPr>
        <w:spacing w:line="240" w:lineRule="auto"/>
        <w:contextualSpacing/>
        <w:jc w:val="center"/>
        <w:rPr>
          <w:rFonts w:ascii="Arial Narrow" w:hAnsi="Arial Narrow" w:eastAsia="Times New Roman"/>
          <w:b/>
          <w:color w:val="000000"/>
          <w:sz w:val="32"/>
          <w:szCs w:val="32"/>
        </w:rPr>
      </w:pPr>
    </w:p>
    <w:p w:rsidR="004C750D" w:rsidP="004C750D" w:rsidRDefault="004C750D" w14:paraId="104AA3CC" w14:textId="77777777">
      <w:pPr>
        <w:spacing w:line="240" w:lineRule="auto"/>
        <w:contextualSpacing/>
        <w:jc w:val="center"/>
        <w:rPr>
          <w:rFonts w:ascii="Arial Narrow" w:hAnsi="Arial Narrow" w:eastAsia="Times New Roman"/>
          <w:b/>
          <w:color w:val="000000"/>
          <w:sz w:val="32"/>
          <w:szCs w:val="32"/>
        </w:rPr>
      </w:pPr>
    </w:p>
    <w:p w:rsidR="004C750D" w:rsidP="004C750D" w:rsidRDefault="004C750D" w14:paraId="3027A82E" w14:textId="77777777">
      <w:pPr>
        <w:spacing w:line="240" w:lineRule="auto"/>
        <w:contextualSpacing/>
        <w:jc w:val="center"/>
        <w:rPr>
          <w:rFonts w:ascii="Arial Narrow" w:hAnsi="Arial Narrow" w:eastAsia="Times New Roman"/>
          <w:b/>
          <w:color w:val="000000"/>
          <w:sz w:val="32"/>
          <w:szCs w:val="32"/>
        </w:rPr>
      </w:pPr>
    </w:p>
    <w:p w:rsidR="004C750D" w:rsidP="004C750D" w:rsidRDefault="004C750D" w14:paraId="49AAAF10" w14:textId="77777777">
      <w:pPr>
        <w:spacing w:line="240" w:lineRule="auto"/>
        <w:contextualSpacing/>
        <w:jc w:val="center"/>
        <w:rPr>
          <w:rFonts w:ascii="Arial Narrow" w:hAnsi="Arial Narrow" w:eastAsia="Times New Roman"/>
          <w:b/>
          <w:color w:val="000000"/>
          <w:sz w:val="32"/>
          <w:szCs w:val="32"/>
        </w:rPr>
      </w:pPr>
    </w:p>
    <w:p w:rsidR="004C750D" w:rsidP="004C750D" w:rsidRDefault="004C750D" w14:paraId="20344BD7" w14:textId="77777777">
      <w:pPr>
        <w:spacing w:line="240" w:lineRule="auto"/>
        <w:contextualSpacing/>
        <w:jc w:val="center"/>
        <w:rPr>
          <w:rFonts w:ascii="Arial Narrow" w:hAnsi="Arial Narrow" w:eastAsia="Times New Roman"/>
          <w:b/>
          <w:color w:val="000000"/>
          <w:sz w:val="32"/>
          <w:szCs w:val="32"/>
        </w:rPr>
      </w:pPr>
    </w:p>
    <w:p w:rsidR="00FF4623" w:rsidP="00FF4623" w:rsidRDefault="00FF4623" w14:paraId="512C99A9" w14:textId="77777777">
      <w:pPr>
        <w:spacing w:line="240" w:lineRule="auto"/>
        <w:contextualSpacing/>
        <w:jc w:val="center"/>
        <w:rPr>
          <w:rFonts w:ascii="Arial Narrow" w:hAnsi="Arial Narrow" w:eastAsia="Times New Roman"/>
          <w:b/>
          <w:color w:val="000000"/>
          <w:sz w:val="32"/>
          <w:szCs w:val="32"/>
        </w:rPr>
      </w:pPr>
      <w:r>
        <w:rPr>
          <w:rFonts w:ascii="Arial Narrow" w:hAnsi="Arial Narrow" w:eastAsia="Times New Roman"/>
          <w:b/>
          <w:color w:val="000000"/>
          <w:sz w:val="32"/>
          <w:szCs w:val="32"/>
        </w:rPr>
        <w:t>SOMMAIRE</w:t>
      </w:r>
    </w:p>
    <w:p w:rsidR="00FF4623" w:rsidP="00FF4623" w:rsidRDefault="00FF4623" w14:paraId="370FCC0D" w14:textId="77777777">
      <w:pPr>
        <w:spacing w:line="240" w:lineRule="auto"/>
        <w:contextualSpacing/>
        <w:jc w:val="center"/>
        <w:rPr>
          <w:rFonts w:ascii="Arial Narrow" w:hAnsi="Arial Narrow" w:eastAsia="Times New Roman"/>
          <w:b/>
          <w:color w:val="000000"/>
          <w:sz w:val="32"/>
          <w:szCs w:val="32"/>
        </w:rPr>
      </w:pPr>
    </w:p>
    <w:p w:rsidR="006C193C" w:rsidP="006C193C" w:rsidRDefault="006C193C" w14:paraId="27739694" w14:textId="77777777">
      <w:pPr>
        <w:spacing w:line="240" w:lineRule="auto"/>
        <w:contextualSpacing/>
        <w:jc w:val="center"/>
        <w:rPr>
          <w:rFonts w:ascii="Arial Narrow" w:hAnsi="Arial Narrow" w:eastAsia="Times New Roman"/>
          <w:b/>
          <w:color w:val="000000"/>
          <w:sz w:val="32"/>
          <w:szCs w:val="32"/>
        </w:rPr>
      </w:pPr>
    </w:p>
    <w:p w:rsidRPr="007A3E00" w:rsidR="006C193C" w:rsidP="006C193C" w:rsidRDefault="006C193C" w14:paraId="18646BD5" w14:textId="77777777">
      <w:pPr>
        <w:spacing w:line="240" w:lineRule="auto"/>
        <w:contextualSpacing/>
        <w:rPr>
          <w:rFonts w:ascii="Bahnschrift Condensed" w:hAnsi="Bahnschrift Condensed" w:eastAsia="Times New Roman"/>
          <w:b/>
          <w:color w:val="000000"/>
          <w:sz w:val="32"/>
          <w:szCs w:val="32"/>
        </w:rPr>
      </w:pPr>
      <w:r w:rsidRPr="007A3E00">
        <w:rPr>
          <w:rFonts w:ascii="Bahnschrift Condensed" w:hAnsi="Bahnschrift Condensed" w:eastAsia="Times New Roman"/>
          <w:b/>
          <w:color w:val="000000"/>
          <w:sz w:val="32"/>
          <w:szCs w:val="32"/>
        </w:rPr>
        <w:t xml:space="preserve">PARTIE 0 : </w:t>
      </w:r>
      <w:r>
        <w:rPr>
          <w:rFonts w:ascii="Bahnschrift Condensed" w:hAnsi="Bahnschrift Condensed" w:eastAsia="Times New Roman"/>
          <w:b/>
          <w:color w:val="000000"/>
          <w:sz w:val="32"/>
          <w:szCs w:val="32"/>
        </w:rPr>
        <w:t xml:space="preserve">DESCRIPTION DE </w:t>
      </w:r>
      <w:r w:rsidRPr="007A3E00">
        <w:rPr>
          <w:rFonts w:ascii="Bahnschrift Condensed" w:hAnsi="Bahnschrift Condensed" w:eastAsia="Times New Roman"/>
          <w:b/>
          <w:color w:val="000000"/>
          <w:sz w:val="32"/>
          <w:szCs w:val="32"/>
        </w:rPr>
        <w:t>L’EQUIPE PROJET</w:t>
      </w:r>
    </w:p>
    <w:p w:rsidR="006C193C" w:rsidP="006C193C" w:rsidRDefault="006C193C" w14:paraId="5F898978" w14:textId="77777777">
      <w:pPr>
        <w:spacing w:line="240" w:lineRule="auto"/>
        <w:contextualSpacing/>
        <w:jc w:val="center"/>
        <w:rPr>
          <w:rFonts w:ascii="Arial Narrow" w:hAnsi="Arial Narrow" w:eastAsia="Times New Roman"/>
          <w:b/>
          <w:color w:val="000000"/>
          <w:sz w:val="32"/>
          <w:szCs w:val="32"/>
        </w:rPr>
      </w:pPr>
    </w:p>
    <w:p w:rsidR="006C193C" w:rsidP="006C193C" w:rsidRDefault="006C193C" w14:paraId="3A6B9830" w14:textId="77777777">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 xml:space="preserve">PARTIE I : </w:t>
      </w:r>
      <w:r w:rsidRPr="004C750D">
        <w:rPr>
          <w:rFonts w:ascii="Bahnschrift Condensed" w:hAnsi="Bahnschrift Condensed" w:eastAsia="Times New Roman"/>
          <w:b/>
          <w:color w:val="000000"/>
          <w:sz w:val="32"/>
          <w:szCs w:val="32"/>
        </w:rPr>
        <w:t>COPIE SCANNEE DE L’ATTESTATION DU TAUX DE PROGRESSION SUR LE PROJET</w:t>
      </w:r>
    </w:p>
    <w:p w:rsidRPr="004C750D" w:rsidR="006C193C" w:rsidP="006C193C" w:rsidRDefault="006C193C" w14:paraId="4CBA29E0" w14:textId="77777777">
      <w:pPr>
        <w:spacing w:line="240" w:lineRule="auto"/>
        <w:contextualSpacing/>
        <w:rPr>
          <w:rFonts w:ascii="Bahnschrift Condensed" w:hAnsi="Bahnschrift Condensed" w:eastAsia="Times New Roman"/>
          <w:b/>
          <w:color w:val="000000"/>
          <w:sz w:val="32"/>
          <w:szCs w:val="32"/>
        </w:rPr>
      </w:pPr>
    </w:p>
    <w:p w:rsidR="006C193C" w:rsidP="006C193C" w:rsidRDefault="006C193C" w14:paraId="1CE5584F" w14:textId="77777777">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 xml:space="preserve">PARTIE II : </w:t>
      </w:r>
      <w:r w:rsidRPr="004C750D">
        <w:rPr>
          <w:rFonts w:ascii="Bahnschrift Condensed" w:hAnsi="Bahnschrift Condensed" w:eastAsia="Times New Roman"/>
          <w:b/>
          <w:color w:val="000000"/>
          <w:sz w:val="32"/>
          <w:szCs w:val="32"/>
        </w:rPr>
        <w:t>COPIE SCANNEE DU PLANNING PROJET SIGNE DE L’EQUIPE PROJET</w:t>
      </w:r>
      <w:r>
        <w:rPr>
          <w:rFonts w:ascii="Bahnschrift Condensed" w:hAnsi="Bahnschrift Condensed" w:eastAsia="Times New Roman"/>
          <w:b/>
          <w:color w:val="000000"/>
          <w:sz w:val="32"/>
          <w:szCs w:val="32"/>
        </w:rPr>
        <w:t xml:space="preserve">, </w:t>
      </w:r>
      <w:r w:rsidRPr="004C750D">
        <w:rPr>
          <w:rFonts w:ascii="Bahnschrift Condensed" w:hAnsi="Bahnschrift Condensed" w:eastAsia="Times New Roman"/>
          <w:b/>
          <w:color w:val="000000"/>
          <w:sz w:val="32"/>
          <w:szCs w:val="32"/>
        </w:rPr>
        <w:t>DES ENCADREURS</w:t>
      </w:r>
      <w:r>
        <w:rPr>
          <w:rFonts w:ascii="Bahnschrift Condensed" w:hAnsi="Bahnschrift Condensed" w:eastAsia="Times New Roman"/>
          <w:b/>
          <w:color w:val="000000"/>
          <w:sz w:val="32"/>
          <w:szCs w:val="32"/>
        </w:rPr>
        <w:t xml:space="preserve"> ET DU CHEF DEPARTEMENT PROJETS PROFESSIONNELS</w:t>
      </w:r>
    </w:p>
    <w:p w:rsidRPr="004C750D" w:rsidR="006C193C" w:rsidP="006C193C" w:rsidRDefault="006C193C" w14:paraId="257991B0" w14:textId="77777777">
      <w:pPr>
        <w:spacing w:line="240" w:lineRule="auto"/>
        <w:contextualSpacing/>
        <w:rPr>
          <w:rFonts w:ascii="Bahnschrift Condensed" w:hAnsi="Bahnschrift Condensed" w:eastAsia="Times New Roman"/>
          <w:b/>
          <w:color w:val="000000"/>
          <w:sz w:val="32"/>
          <w:szCs w:val="32"/>
        </w:rPr>
      </w:pPr>
    </w:p>
    <w:p w:rsidR="006C193C" w:rsidP="006C193C" w:rsidRDefault="006C193C" w14:paraId="43D6CF40" w14:textId="77777777">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 xml:space="preserve">PARTIE III : </w:t>
      </w:r>
      <w:r w:rsidRPr="004C750D">
        <w:rPr>
          <w:rFonts w:ascii="Bahnschrift Condensed" w:hAnsi="Bahnschrift Condensed" w:eastAsia="Times New Roman"/>
          <w:b/>
          <w:color w:val="000000"/>
          <w:sz w:val="32"/>
          <w:szCs w:val="32"/>
        </w:rPr>
        <w:t>TABLEAU DE SUIVI DU PLANNING PROJET</w:t>
      </w:r>
    </w:p>
    <w:p w:rsidR="006C193C" w:rsidP="006C193C" w:rsidRDefault="006C193C" w14:paraId="22D99A93" w14:textId="77777777">
      <w:pPr>
        <w:spacing w:line="240" w:lineRule="auto"/>
        <w:contextualSpacing/>
        <w:rPr>
          <w:rFonts w:ascii="Bahnschrift Condensed" w:hAnsi="Bahnschrift Condensed" w:eastAsia="Times New Roman"/>
          <w:b/>
          <w:color w:val="000000"/>
          <w:sz w:val="32"/>
          <w:szCs w:val="32"/>
        </w:rPr>
      </w:pPr>
    </w:p>
    <w:p w:rsidR="006C193C" w:rsidP="006C193C" w:rsidRDefault="006C193C" w14:paraId="110BC874" w14:textId="77777777">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 xml:space="preserve">PARTIE IV : </w:t>
      </w:r>
      <w:r w:rsidRPr="004C750D">
        <w:rPr>
          <w:rFonts w:ascii="Bahnschrift Condensed" w:hAnsi="Bahnschrift Condensed" w:eastAsia="Times New Roman"/>
          <w:b/>
          <w:color w:val="000000"/>
          <w:sz w:val="32"/>
          <w:szCs w:val="32"/>
        </w:rPr>
        <w:t xml:space="preserve">LISTE DES OBJECTIFS (LISTE DES DEMONSTRATIONS A FAIRE </w:t>
      </w:r>
      <w:r>
        <w:rPr>
          <w:rFonts w:ascii="Bahnschrift Condensed" w:hAnsi="Bahnschrift Condensed" w:eastAsia="Times New Roman"/>
          <w:b/>
          <w:color w:val="000000"/>
          <w:sz w:val="32"/>
          <w:szCs w:val="32"/>
        </w:rPr>
        <w:t>SUR LE PROJET) ENCORE APPELEE CAHIER DE RECETTES</w:t>
      </w:r>
    </w:p>
    <w:p w:rsidRPr="004C750D" w:rsidR="006C193C" w:rsidP="006C193C" w:rsidRDefault="006C193C" w14:paraId="0C15D5D2" w14:textId="77777777">
      <w:pPr>
        <w:spacing w:line="240" w:lineRule="auto"/>
        <w:contextualSpacing/>
        <w:rPr>
          <w:rFonts w:ascii="Bahnschrift Condensed" w:hAnsi="Bahnschrift Condensed" w:eastAsia="Times New Roman"/>
          <w:b/>
          <w:color w:val="000000"/>
          <w:sz w:val="32"/>
          <w:szCs w:val="32"/>
        </w:rPr>
      </w:pPr>
    </w:p>
    <w:p w:rsidR="006C193C" w:rsidP="006C193C" w:rsidRDefault="006C193C" w14:paraId="3CB89E4C" w14:textId="77777777">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 xml:space="preserve">PARTIE V : </w:t>
      </w:r>
      <w:r w:rsidRPr="004C750D">
        <w:rPr>
          <w:rFonts w:ascii="Bahnschrift Condensed" w:hAnsi="Bahnschrift Condensed" w:eastAsia="Times New Roman"/>
          <w:b/>
          <w:color w:val="000000"/>
          <w:sz w:val="32"/>
          <w:szCs w:val="32"/>
        </w:rPr>
        <w:t>DESCRIPTION DU PROJET ETUDIANT</w:t>
      </w:r>
    </w:p>
    <w:p w:rsidRPr="004C750D" w:rsidR="006C193C" w:rsidP="006C193C" w:rsidRDefault="006C193C" w14:paraId="119DAE9E" w14:textId="77777777">
      <w:pPr>
        <w:spacing w:line="240" w:lineRule="auto"/>
        <w:contextualSpacing/>
        <w:rPr>
          <w:rFonts w:ascii="Bahnschrift Condensed" w:hAnsi="Bahnschrift Condensed" w:eastAsia="Times New Roman"/>
          <w:b/>
          <w:color w:val="000000"/>
          <w:sz w:val="32"/>
          <w:szCs w:val="32"/>
        </w:rPr>
      </w:pPr>
    </w:p>
    <w:p w:rsidR="006C193C" w:rsidP="006C193C" w:rsidRDefault="006C193C" w14:paraId="6940912D" w14:textId="0F1186E0">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PARTIES VI </w:t>
      </w:r>
      <w:r w:rsidR="00DC708F">
        <w:rPr>
          <w:rFonts w:ascii="Bahnschrift Condensed" w:hAnsi="Bahnschrift Condensed" w:eastAsia="Times New Roman"/>
          <w:b/>
          <w:color w:val="000000"/>
          <w:sz w:val="32"/>
          <w:szCs w:val="32"/>
        </w:rPr>
        <w:t>: DEPLOIEMENT</w:t>
      </w:r>
      <w:r>
        <w:rPr>
          <w:rFonts w:ascii="Bahnschrift Condensed" w:hAnsi="Bahnschrift Condensed" w:eastAsia="Times New Roman"/>
          <w:b/>
          <w:color w:val="000000"/>
          <w:sz w:val="32"/>
          <w:szCs w:val="32"/>
        </w:rPr>
        <w:t xml:space="preserve"> DU PROJET PAR ETAPES</w:t>
      </w:r>
    </w:p>
    <w:p w:rsidR="006C193C" w:rsidP="006C193C" w:rsidRDefault="006C193C" w14:paraId="6D0E6AE0" w14:textId="77777777">
      <w:pPr>
        <w:spacing w:line="240" w:lineRule="auto"/>
        <w:contextualSpacing/>
        <w:jc w:val="both"/>
        <w:rPr>
          <w:rFonts w:ascii="Bahnschrift Condensed" w:hAnsi="Bahnschrift Condensed" w:eastAsia="Times New Roman"/>
          <w:b/>
          <w:color w:val="000000"/>
          <w:sz w:val="32"/>
          <w:szCs w:val="32"/>
        </w:rPr>
      </w:pPr>
    </w:p>
    <w:p w:rsidR="006C193C" w:rsidP="006C193C" w:rsidRDefault="006C193C" w14:paraId="5D26F30F" w14:textId="77777777">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 : OFFRE TECHNIQUE (BOM) &amp; FINANCIERE</w:t>
      </w:r>
    </w:p>
    <w:p w:rsidR="006C193C" w:rsidP="006C193C" w:rsidRDefault="006C193C" w14:paraId="3A475EA4" w14:textId="77777777">
      <w:pPr>
        <w:spacing w:line="240" w:lineRule="auto"/>
        <w:contextualSpacing/>
        <w:jc w:val="both"/>
        <w:rPr>
          <w:rFonts w:ascii="Bahnschrift Condensed" w:hAnsi="Bahnschrift Condensed" w:eastAsia="Times New Roman"/>
          <w:b/>
          <w:color w:val="000000"/>
          <w:sz w:val="32"/>
          <w:szCs w:val="32"/>
        </w:rPr>
      </w:pPr>
    </w:p>
    <w:p w:rsidR="006C193C" w:rsidP="006C193C" w:rsidRDefault="006C193C" w14:paraId="5F068B66" w14:textId="77777777">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VIII : MANUEL DE DEPLOIEMENT</w:t>
      </w:r>
    </w:p>
    <w:p w:rsidR="00952647" w:rsidP="00FF4623" w:rsidRDefault="00952647" w14:paraId="3894776F" w14:textId="13DE3E4D">
      <w:pPr>
        <w:spacing w:line="240" w:lineRule="auto"/>
        <w:contextualSpacing/>
        <w:jc w:val="both"/>
        <w:rPr>
          <w:rFonts w:ascii="Bahnschrift Condensed" w:hAnsi="Bahnschrift Condensed" w:eastAsia="Times New Roman"/>
          <w:b/>
          <w:color w:val="000000"/>
          <w:sz w:val="32"/>
          <w:szCs w:val="32"/>
        </w:rPr>
        <w:sectPr w:rsidR="00952647" w:rsidSect="00581D90">
          <w:footerReference w:type="default" r:id="rId16"/>
          <w:pgSz w:w="11907" w:h="16839" w:orient="portrait" w:code="9"/>
          <w:pgMar w:top="1440" w:right="1080" w:bottom="1440" w:left="1080" w:header="720" w:footer="144" w:gutter="0"/>
          <w:cols w:space="720"/>
          <w:docGrid w:linePitch="360"/>
        </w:sectPr>
      </w:pPr>
    </w:p>
    <w:tbl>
      <w:tblPr>
        <w:tblStyle w:val="Grilledutableau"/>
        <w:tblW w:w="15559" w:type="dxa"/>
        <w:tblInd w:w="-113" w:type="dxa"/>
        <w:tblLook w:val="04A0" w:firstRow="1" w:lastRow="0" w:firstColumn="1" w:lastColumn="0" w:noHBand="0" w:noVBand="1"/>
      </w:tblPr>
      <w:tblGrid>
        <w:gridCol w:w="3641"/>
        <w:gridCol w:w="3395"/>
        <w:gridCol w:w="1557"/>
        <w:gridCol w:w="3710"/>
        <w:gridCol w:w="3256"/>
      </w:tblGrid>
      <w:tr w:rsidR="00E36CA6" w:rsidTr="1BAE3715" w14:paraId="71C51771" w14:textId="77777777">
        <w:trPr>
          <w:trHeight w:val="861" w:hRule="exact"/>
        </w:trPr>
        <w:tc>
          <w:tcPr>
            <w:tcW w:w="15559" w:type="dxa"/>
            <w:gridSpan w:val="5"/>
            <w:tcMar/>
            <w:vAlign w:val="center"/>
          </w:tcPr>
          <w:p w:rsidRPr="002B0B0E" w:rsidR="00E36CA6" w:rsidP="00410C5B" w:rsidRDefault="00E36CA6" w14:paraId="2711D27F" w14:textId="77777777">
            <w:pPr>
              <w:spacing w:after="0" w:line="240" w:lineRule="auto"/>
              <w:contextualSpacing/>
              <w:jc w:val="both"/>
              <w:rPr>
                <w:rFonts w:ascii="Bahnschrift Condensed" w:hAnsi="Bahnschrift Condensed" w:eastAsia="Times New Roman"/>
                <w:b/>
                <w:color w:val="000000"/>
                <w:sz w:val="44"/>
                <w:szCs w:val="44"/>
              </w:rPr>
            </w:pPr>
            <w:r w:rsidRPr="002B0B0E">
              <w:rPr>
                <w:rFonts w:ascii="Bahnschrift Condensed" w:hAnsi="Bahnschrift Condensed" w:eastAsia="Times New Roman"/>
                <w:b/>
                <w:color w:val="C00000"/>
                <w:sz w:val="44"/>
                <w:szCs w:val="44"/>
              </w:rPr>
              <w:lastRenderedPageBreak/>
              <w:t>DESCRIPTION DE L’EQUIPE PROJET ETUDIANT</w:t>
            </w:r>
          </w:p>
        </w:tc>
      </w:tr>
      <w:tr w:rsidR="00E36CA6" w:rsidTr="1BAE3715" w14:paraId="08C28FEE" w14:textId="77777777">
        <w:trPr>
          <w:trHeight w:val="510" w:hRule="exact"/>
        </w:trPr>
        <w:tc>
          <w:tcPr>
            <w:tcW w:w="7054" w:type="dxa"/>
            <w:gridSpan w:val="2"/>
            <w:tcMar/>
            <w:vAlign w:val="center"/>
          </w:tcPr>
          <w:p w:rsidRPr="001C77C8" w:rsidR="00E36CA6" w:rsidP="00410C5B" w:rsidRDefault="00E36CA6" w14:paraId="31214AEE"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 xml:space="preserve">Nom </w:t>
            </w:r>
            <w:r>
              <w:rPr>
                <w:rFonts w:ascii="Bahnschrift Condensed" w:hAnsi="Bahnschrift Condensed" w:eastAsia="Times New Roman"/>
                <w:b/>
                <w:color w:val="000000"/>
                <w:sz w:val="28"/>
                <w:szCs w:val="28"/>
              </w:rPr>
              <w:t xml:space="preserve">du </w:t>
            </w:r>
            <w:r w:rsidRPr="001C77C8">
              <w:rPr>
                <w:rFonts w:ascii="Bahnschrift Condensed" w:hAnsi="Bahnschrift Condensed" w:eastAsia="Times New Roman"/>
                <w:b/>
                <w:color w:val="000000"/>
                <w:sz w:val="28"/>
                <w:szCs w:val="28"/>
              </w:rPr>
              <w:t>Projet</w:t>
            </w:r>
            <w:r>
              <w:rPr>
                <w:rFonts w:ascii="Bahnschrift Condensed" w:hAnsi="Bahnschrift Condensed" w:eastAsia="Times New Roman"/>
                <w:b/>
                <w:color w:val="000000"/>
                <w:sz w:val="28"/>
                <w:szCs w:val="28"/>
              </w:rPr>
              <w:t xml:space="preserve"> : </w:t>
            </w:r>
          </w:p>
        </w:tc>
        <w:tc>
          <w:tcPr>
            <w:tcW w:w="8505" w:type="dxa"/>
            <w:gridSpan w:val="3"/>
            <w:tcMar/>
            <w:vAlign w:val="center"/>
          </w:tcPr>
          <w:p w:rsidRPr="001C77C8" w:rsidR="00E36CA6" w:rsidP="00E21A43" w:rsidRDefault="00713739" w14:paraId="6544501F" w14:textId="234B7491">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 xml:space="preserve">Application de gestion d’une </w:t>
            </w:r>
            <w:proofErr w:type="spellStart"/>
            <w:r>
              <w:rPr>
                <w:rFonts w:ascii="Bahnschrift Condensed" w:hAnsi="Bahnschrift Condensed" w:eastAsia="Times New Roman"/>
                <w:b/>
                <w:color w:val="000000"/>
                <w:sz w:val="28"/>
                <w:szCs w:val="28"/>
              </w:rPr>
              <w:t>fermeagro-pastorale</w:t>
            </w:r>
            <w:proofErr w:type="spellEnd"/>
          </w:p>
        </w:tc>
      </w:tr>
      <w:tr w:rsidR="00E36CA6" w:rsidTr="1BAE3715" w14:paraId="54A2680B" w14:textId="77777777">
        <w:trPr>
          <w:trHeight w:val="1188" w:hRule="exact"/>
        </w:trPr>
        <w:tc>
          <w:tcPr>
            <w:tcW w:w="7054" w:type="dxa"/>
            <w:gridSpan w:val="2"/>
            <w:tcMar/>
            <w:vAlign w:val="center"/>
          </w:tcPr>
          <w:p w:rsidRPr="001C77C8" w:rsidR="00E36CA6" w:rsidP="00410C5B" w:rsidRDefault="00E36CA6" w14:paraId="2B1848B2"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Numéro du PPE (choisir un parmi les 6 ci-après)</w:t>
            </w:r>
          </w:p>
          <w:p w:rsidRPr="00DE3C50" w:rsidR="00E36CA6" w:rsidP="00410C5B" w:rsidRDefault="00E36CA6" w14:paraId="5DA9A715"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DE3C50">
              <w:rPr>
                <w:rFonts w:ascii="Bahnschrift Condensed" w:hAnsi="Bahnschrift Condensed" w:eastAsia="Times New Roman"/>
                <w:b/>
                <w:color w:val="000000"/>
                <w:sz w:val="28"/>
                <w:szCs w:val="28"/>
              </w:rPr>
              <w:t>PPE 300, PPE 301, PPE 302</w:t>
            </w:r>
          </w:p>
          <w:p w:rsidRPr="00DE3C50" w:rsidR="00E36CA6" w:rsidP="00410C5B" w:rsidRDefault="00E36CA6" w14:paraId="507BC956"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DE3C50">
              <w:rPr>
                <w:rFonts w:ascii="Bahnschrift Condensed" w:hAnsi="Bahnschrift Condensed" w:eastAsia="Times New Roman"/>
                <w:b/>
                <w:color w:val="000000"/>
                <w:sz w:val="28"/>
                <w:szCs w:val="28"/>
              </w:rPr>
              <w:t>PPE 400, PPE 401, PPE 402</w:t>
            </w:r>
          </w:p>
        </w:tc>
        <w:tc>
          <w:tcPr>
            <w:tcW w:w="8505" w:type="dxa"/>
            <w:gridSpan w:val="3"/>
            <w:tcMar/>
            <w:vAlign w:val="center"/>
          </w:tcPr>
          <w:p w:rsidRPr="001C77C8" w:rsidR="00E36CA6" w:rsidP="00410C5B" w:rsidRDefault="00E36CA6" w14:paraId="37E7D9FC" w14:textId="77777777">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PPE 300</w:t>
            </w:r>
          </w:p>
        </w:tc>
      </w:tr>
      <w:tr w:rsidR="00E36CA6" w:rsidTr="1BAE3715" w14:paraId="260F14AD" w14:textId="77777777">
        <w:trPr>
          <w:trHeight w:val="2832" w:hRule="exact"/>
        </w:trPr>
        <w:tc>
          <w:tcPr>
            <w:tcW w:w="7054" w:type="dxa"/>
            <w:gridSpan w:val="2"/>
            <w:tcMar/>
            <w:vAlign w:val="center"/>
          </w:tcPr>
          <w:p w:rsidRPr="001C77C8" w:rsidR="00E36CA6" w:rsidP="00410C5B" w:rsidRDefault="00E36CA6" w14:paraId="757E637B"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Nom filière de formation (l’une des 7 ci-dessous</w:t>
            </w:r>
          </w:p>
          <w:p w:rsidRPr="001C77C8" w:rsidR="00E36CA6" w:rsidP="00410C5B" w:rsidRDefault="00E36CA6" w14:paraId="0CBB5EB2"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Licence Cours du Jour</w:t>
            </w:r>
          </w:p>
          <w:p w:rsidRPr="001C77C8" w:rsidR="00E36CA6" w:rsidP="00410C5B" w:rsidRDefault="00E36CA6" w14:paraId="0B2C93A1"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Licence cours du Soir</w:t>
            </w:r>
          </w:p>
          <w:p w:rsidRPr="001C77C8" w:rsidR="00E36CA6" w:rsidP="00410C5B" w:rsidRDefault="00E36CA6" w14:paraId="48284D79"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Master</w:t>
            </w:r>
          </w:p>
          <w:p w:rsidRPr="001C77C8" w:rsidR="00E36CA6" w:rsidP="00410C5B" w:rsidRDefault="00E36CA6" w14:paraId="4D30E775"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 xml:space="preserve">Certificats Réseaux &amp; </w:t>
            </w:r>
            <w:proofErr w:type="spellStart"/>
            <w:r w:rsidRPr="001C77C8">
              <w:rPr>
                <w:rFonts w:ascii="Bahnschrift Condensed" w:hAnsi="Bahnschrift Condensed" w:eastAsia="Times New Roman"/>
                <w:b/>
                <w:color w:val="000000"/>
                <w:sz w:val="28"/>
                <w:szCs w:val="28"/>
              </w:rPr>
              <w:t>Cybersécurité</w:t>
            </w:r>
            <w:proofErr w:type="spellEnd"/>
          </w:p>
          <w:p w:rsidRPr="001C77C8" w:rsidR="00E36CA6" w:rsidP="00410C5B" w:rsidRDefault="00E36CA6" w14:paraId="682C5ECD"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Certificats Développement Web</w:t>
            </w:r>
          </w:p>
          <w:p w:rsidRPr="001C77C8" w:rsidR="00E36CA6" w:rsidP="00410C5B" w:rsidRDefault="00E36CA6" w14:paraId="093DBC83"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Gestion de Projets</w:t>
            </w:r>
          </w:p>
          <w:p w:rsidRPr="001C77C8" w:rsidR="00E36CA6" w:rsidP="00410C5B" w:rsidRDefault="00E36CA6" w14:paraId="20759F7F" w14:textId="77777777">
            <w:pPr>
              <w:pStyle w:val="Paragraphedeliste"/>
              <w:numPr>
                <w:ilvl w:val="0"/>
                <w:numId w:val="29"/>
              </w:numPr>
              <w:spacing w:after="0" w:line="240" w:lineRule="auto"/>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Formation Infographie &amp; Multimédia</w:t>
            </w:r>
          </w:p>
        </w:tc>
        <w:tc>
          <w:tcPr>
            <w:tcW w:w="8505" w:type="dxa"/>
            <w:gridSpan w:val="3"/>
            <w:tcMar/>
            <w:vAlign w:val="center"/>
          </w:tcPr>
          <w:p w:rsidRPr="00F27237" w:rsidR="00E36CA6" w:rsidP="00410C5B" w:rsidRDefault="00E36CA6" w14:paraId="5B747D90" w14:textId="77777777">
            <w:pPr>
              <w:spacing w:after="0" w:line="240" w:lineRule="auto"/>
              <w:rPr>
                <w:rFonts w:ascii="Bahnschrift Condensed" w:hAnsi="Bahnschrift Condensed" w:eastAsia="Times New Roman"/>
                <w:b/>
                <w:color w:val="000000"/>
                <w:sz w:val="28"/>
                <w:szCs w:val="28"/>
              </w:rPr>
            </w:pPr>
            <w:r w:rsidRPr="00F27237">
              <w:rPr>
                <w:rFonts w:ascii="Bahnschrift Condensed" w:hAnsi="Bahnschrift Condensed" w:eastAsia="Times New Roman"/>
                <w:b/>
                <w:color w:val="000000"/>
                <w:sz w:val="28"/>
                <w:szCs w:val="28"/>
              </w:rPr>
              <w:t>Licence Cours du Jour</w:t>
            </w:r>
          </w:p>
          <w:p w:rsidRPr="001C77C8" w:rsidR="00E36CA6" w:rsidP="00410C5B" w:rsidRDefault="00E36CA6" w14:paraId="1F01E085" w14:textId="77777777">
            <w:pPr>
              <w:spacing w:after="0" w:line="240" w:lineRule="auto"/>
              <w:contextualSpacing/>
              <w:rPr>
                <w:rFonts w:ascii="Bahnschrift Condensed" w:hAnsi="Bahnschrift Condensed" w:eastAsia="Times New Roman"/>
                <w:b/>
                <w:color w:val="000000"/>
                <w:sz w:val="28"/>
                <w:szCs w:val="28"/>
              </w:rPr>
            </w:pPr>
          </w:p>
        </w:tc>
      </w:tr>
      <w:tr w:rsidR="00E36CA6" w:rsidTr="1BAE3715" w14:paraId="0B4ECFAA" w14:textId="77777777">
        <w:trPr>
          <w:trHeight w:val="688" w:hRule="exact"/>
        </w:trPr>
        <w:tc>
          <w:tcPr>
            <w:tcW w:w="7054" w:type="dxa"/>
            <w:gridSpan w:val="2"/>
            <w:tcMar/>
            <w:vAlign w:val="center"/>
          </w:tcPr>
          <w:p w:rsidRPr="001C77C8" w:rsidR="00E36CA6" w:rsidP="00410C5B" w:rsidRDefault="00E36CA6" w14:paraId="2B98F9D4"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 xml:space="preserve">Nom </w:t>
            </w:r>
            <w:r>
              <w:rPr>
                <w:rFonts w:ascii="Bahnschrift Condensed" w:hAnsi="Bahnschrift Condensed" w:eastAsia="Times New Roman"/>
                <w:b/>
                <w:color w:val="000000"/>
                <w:sz w:val="28"/>
                <w:szCs w:val="28"/>
              </w:rPr>
              <w:t xml:space="preserve">du </w:t>
            </w:r>
            <w:r w:rsidRPr="001C77C8">
              <w:rPr>
                <w:rFonts w:ascii="Bahnschrift Condensed" w:hAnsi="Bahnschrift Condensed" w:eastAsia="Times New Roman"/>
                <w:b/>
                <w:color w:val="000000"/>
                <w:sz w:val="28"/>
                <w:szCs w:val="28"/>
              </w:rPr>
              <w:t>programme de formation</w:t>
            </w:r>
            <w:r>
              <w:rPr>
                <w:rFonts w:ascii="Bahnschrift Condensed" w:hAnsi="Bahnschrift Condensed" w:eastAsia="Times New Roman"/>
                <w:b/>
                <w:color w:val="000000"/>
                <w:sz w:val="28"/>
                <w:szCs w:val="28"/>
              </w:rPr>
              <w:t xml:space="preserve"> (parmi nos 35 programmes de formation)</w:t>
            </w:r>
          </w:p>
        </w:tc>
        <w:tc>
          <w:tcPr>
            <w:tcW w:w="8505" w:type="dxa"/>
            <w:gridSpan w:val="3"/>
            <w:tcMar/>
            <w:vAlign w:val="center"/>
          </w:tcPr>
          <w:p w:rsidRPr="001C77C8" w:rsidR="00E36CA6" w:rsidP="00410C5B" w:rsidRDefault="00E36CA6" w14:paraId="26B510B6" w14:textId="77777777">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LPGL</w:t>
            </w:r>
          </w:p>
        </w:tc>
      </w:tr>
      <w:tr w:rsidR="00E36CA6" w:rsidTr="1BAE3715" w14:paraId="6FA34BFE" w14:textId="77777777">
        <w:trPr>
          <w:trHeight w:val="720" w:hRule="exact"/>
        </w:trPr>
        <w:tc>
          <w:tcPr>
            <w:tcW w:w="7054" w:type="dxa"/>
            <w:gridSpan w:val="2"/>
            <w:tcMar/>
            <w:vAlign w:val="center"/>
          </w:tcPr>
          <w:p w:rsidRPr="001C77C8" w:rsidR="00E36CA6" w:rsidP="00410C5B" w:rsidRDefault="00E36CA6" w14:paraId="6981736A"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Date de la rentrée académique du programme de formation</w:t>
            </w:r>
          </w:p>
        </w:tc>
        <w:tc>
          <w:tcPr>
            <w:tcW w:w="8505" w:type="dxa"/>
            <w:gridSpan w:val="3"/>
            <w:tcMar/>
            <w:vAlign w:val="center"/>
          </w:tcPr>
          <w:p w:rsidRPr="001C77C8" w:rsidR="00E36CA6" w:rsidP="00410C5B" w:rsidRDefault="00E36CA6" w14:paraId="26358E5D" w14:textId="77777777">
            <w:pPr>
              <w:spacing w:after="0" w:line="240" w:lineRule="auto"/>
              <w:contextualSpacing/>
              <w:rPr>
                <w:rFonts w:ascii="Bahnschrift Condensed" w:hAnsi="Bahnschrift Condensed" w:eastAsia="Times New Roman"/>
                <w:b/>
                <w:color w:val="000000"/>
                <w:sz w:val="28"/>
                <w:szCs w:val="28"/>
              </w:rPr>
            </w:pPr>
          </w:p>
        </w:tc>
      </w:tr>
      <w:tr w:rsidR="00E36CA6" w:rsidTr="1BAE3715" w14:paraId="075CB668" w14:textId="77777777">
        <w:trPr>
          <w:trHeight w:val="510" w:hRule="exact"/>
        </w:trPr>
        <w:tc>
          <w:tcPr>
            <w:tcW w:w="3652" w:type="dxa"/>
            <w:vMerge w:val="restart"/>
            <w:tcMar/>
            <w:vAlign w:val="center"/>
          </w:tcPr>
          <w:p w:rsidRPr="001C77C8" w:rsidR="00E36CA6" w:rsidP="00410C5B" w:rsidRDefault="00E36CA6" w14:paraId="66A730AE"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Liste des étudiants de l’équipe projet</w:t>
            </w:r>
          </w:p>
        </w:tc>
        <w:tc>
          <w:tcPr>
            <w:tcW w:w="3402" w:type="dxa"/>
            <w:shd w:val="clear" w:color="auto" w:fill="D9D9D9" w:themeFill="background1" w:themeFillShade="D9"/>
            <w:tcMar/>
            <w:vAlign w:val="center"/>
          </w:tcPr>
          <w:p w:rsidRPr="001C77C8" w:rsidR="00E36CA6" w:rsidP="00410C5B" w:rsidRDefault="00E36CA6" w14:paraId="37036225"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Nom &amp; Prénom</w:t>
            </w:r>
            <w:r>
              <w:rPr>
                <w:rFonts w:ascii="Bahnschrift Condensed" w:hAnsi="Bahnschrift Condensed" w:eastAsia="Times New Roman"/>
                <w:b/>
                <w:color w:val="000000"/>
                <w:sz w:val="28"/>
                <w:szCs w:val="28"/>
              </w:rPr>
              <w:t>(</w:t>
            </w:r>
            <w:r w:rsidRPr="001C77C8">
              <w:rPr>
                <w:rFonts w:ascii="Bahnschrift Condensed" w:hAnsi="Bahnschrift Condensed" w:eastAsia="Times New Roman"/>
                <w:b/>
                <w:color w:val="000000"/>
                <w:sz w:val="28"/>
                <w:szCs w:val="28"/>
              </w:rPr>
              <w:t>s</w:t>
            </w:r>
            <w:r>
              <w:rPr>
                <w:rFonts w:ascii="Bahnschrift Condensed" w:hAnsi="Bahnschrift Condensed" w:eastAsia="Times New Roman"/>
                <w:b/>
                <w:color w:val="000000"/>
                <w:sz w:val="28"/>
                <w:szCs w:val="28"/>
              </w:rPr>
              <w:t>)</w:t>
            </w:r>
          </w:p>
        </w:tc>
        <w:tc>
          <w:tcPr>
            <w:tcW w:w="1559" w:type="dxa"/>
            <w:shd w:val="clear" w:color="auto" w:fill="D9D9D9" w:themeFill="background1" w:themeFillShade="D9"/>
            <w:tcMar/>
            <w:vAlign w:val="center"/>
          </w:tcPr>
          <w:p w:rsidRPr="001C77C8" w:rsidR="00E36CA6" w:rsidP="00410C5B" w:rsidRDefault="00E36CA6" w14:paraId="17D9049A"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Téléphone</w:t>
            </w:r>
          </w:p>
        </w:tc>
        <w:tc>
          <w:tcPr>
            <w:tcW w:w="3686" w:type="dxa"/>
            <w:shd w:val="clear" w:color="auto" w:fill="D9D9D9" w:themeFill="background1" w:themeFillShade="D9"/>
            <w:tcMar/>
            <w:vAlign w:val="center"/>
          </w:tcPr>
          <w:p w:rsidRPr="001C77C8" w:rsidR="00E36CA6" w:rsidP="00410C5B" w:rsidRDefault="00E36CA6" w14:paraId="7B9255A5" w14:textId="77777777">
            <w:pPr>
              <w:spacing w:after="0" w:line="240" w:lineRule="auto"/>
              <w:contextualSpacing/>
              <w:rPr>
                <w:rFonts w:ascii="Bahnschrift Condensed" w:hAnsi="Bahnschrift Condensed" w:eastAsia="Times New Roman"/>
                <w:b/>
                <w:color w:val="000000"/>
                <w:sz w:val="28"/>
                <w:szCs w:val="28"/>
              </w:rPr>
            </w:pPr>
            <w:r w:rsidRPr="001C77C8">
              <w:rPr>
                <w:rFonts w:ascii="Bahnschrift Condensed" w:hAnsi="Bahnschrift Condensed" w:eastAsia="Times New Roman"/>
                <w:b/>
                <w:color w:val="000000"/>
                <w:sz w:val="28"/>
                <w:szCs w:val="28"/>
              </w:rPr>
              <w:t>email @ipnetinstitute.com</w:t>
            </w:r>
          </w:p>
        </w:tc>
        <w:tc>
          <w:tcPr>
            <w:tcW w:w="3260" w:type="dxa"/>
            <w:shd w:val="clear" w:color="auto" w:fill="D9D9D9" w:themeFill="background1" w:themeFillShade="D9"/>
            <w:tcMar/>
            <w:vAlign w:val="center"/>
          </w:tcPr>
          <w:p w:rsidRPr="001C77C8" w:rsidR="00E36CA6" w:rsidP="00410C5B" w:rsidRDefault="00E36CA6" w14:paraId="37EC82A5" w14:textId="77777777">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 xml:space="preserve">Autre </w:t>
            </w:r>
            <w:r w:rsidRPr="001C77C8">
              <w:rPr>
                <w:rFonts w:ascii="Bahnschrift Condensed" w:hAnsi="Bahnschrift Condensed" w:eastAsia="Times New Roman"/>
                <w:b/>
                <w:color w:val="000000"/>
                <w:sz w:val="28"/>
                <w:szCs w:val="28"/>
              </w:rPr>
              <w:t xml:space="preserve">email </w:t>
            </w:r>
          </w:p>
        </w:tc>
      </w:tr>
      <w:tr w:rsidR="00E36CA6" w:rsidTr="1BAE3715" w14:paraId="12B65076" w14:textId="77777777">
        <w:trPr>
          <w:trHeight w:val="510" w:hRule="exact"/>
        </w:trPr>
        <w:tc>
          <w:tcPr>
            <w:tcW w:w="3652" w:type="dxa"/>
            <w:vMerge/>
            <w:tcMar/>
            <w:vAlign w:val="center"/>
          </w:tcPr>
          <w:p w:rsidRPr="001C77C8" w:rsidR="00E36CA6" w:rsidP="00E36CA6" w:rsidRDefault="00E36CA6" w14:paraId="0ACE6BAE" w14:textId="77777777">
            <w:pPr>
              <w:spacing w:after="0" w:line="240" w:lineRule="auto"/>
              <w:contextualSpacing/>
              <w:rPr>
                <w:rFonts w:ascii="Bahnschrift Condensed" w:hAnsi="Bahnschrift Condensed" w:eastAsia="Times New Roman"/>
                <w:b/>
                <w:color w:val="000000"/>
                <w:sz w:val="28"/>
                <w:szCs w:val="28"/>
              </w:rPr>
            </w:pPr>
          </w:p>
        </w:tc>
        <w:tc>
          <w:tcPr>
            <w:tcW w:w="3402" w:type="dxa"/>
            <w:tcMar/>
            <w:vAlign w:val="center"/>
          </w:tcPr>
          <w:p w:rsidRPr="001C77C8" w:rsidR="00E36CA6" w:rsidP="1BAE3715" w:rsidRDefault="00713739" w14:paraId="2C05B905" w14:textId="4DB72947">
            <w:pPr>
              <w:spacing w:after="0" w:line="240" w:lineRule="auto"/>
              <w:contextualSpacing/>
              <w:rPr>
                <w:rFonts w:ascii="Arial Narrow" w:hAnsi="Arial Narrow"/>
              </w:rPr>
            </w:pPr>
          </w:p>
        </w:tc>
        <w:tc>
          <w:tcPr>
            <w:tcW w:w="1559" w:type="dxa"/>
            <w:tcMar/>
            <w:vAlign w:val="center"/>
          </w:tcPr>
          <w:p w:rsidRPr="001C77C8" w:rsidR="00E36CA6" w:rsidP="1BAE3715" w:rsidRDefault="00713739" w14:paraId="7297C13E" w14:noSpellErr="1" w14:textId="70923B8D">
            <w:pPr>
              <w:spacing w:after="0" w:line="240" w:lineRule="auto"/>
              <w:contextualSpacing/>
              <w:rPr>
                <w:rFonts w:ascii="Arial Narrow" w:hAnsi="Arial Narrow" w:eastAsia="Times New Roman"/>
              </w:rPr>
            </w:pPr>
          </w:p>
        </w:tc>
        <w:tc>
          <w:tcPr>
            <w:tcW w:w="3686" w:type="dxa"/>
            <w:tcMar/>
            <w:vAlign w:val="center"/>
          </w:tcPr>
          <w:p w:rsidRPr="00767679" w:rsidR="00E36CA6" w:rsidP="00E36CA6" w:rsidRDefault="00483CBB" w14:paraId="42DD4BDA" w14:noSpellErr="1" w14:textId="2AEDF1E7">
            <w:pPr>
              <w:spacing w:after="0" w:line="240" w:lineRule="auto"/>
              <w:contextualSpacing/>
              <w:rPr>
                <w:rFonts w:ascii="Arial Narrow" w:hAnsi="Arial Narrow"/>
              </w:rPr>
            </w:pPr>
          </w:p>
        </w:tc>
        <w:tc>
          <w:tcPr>
            <w:tcW w:w="3260" w:type="dxa"/>
            <w:tcMar/>
            <w:vAlign w:val="center"/>
          </w:tcPr>
          <w:p w:rsidRPr="001C77C8" w:rsidR="00E36CA6" w:rsidP="00E36CA6" w:rsidRDefault="00E36CA6" w14:paraId="3EB3CC6D" w14:textId="77777777">
            <w:pPr>
              <w:spacing w:after="0" w:line="240" w:lineRule="auto"/>
              <w:contextualSpacing/>
              <w:rPr>
                <w:rFonts w:ascii="Bahnschrift Condensed" w:hAnsi="Bahnschrift Condensed" w:eastAsia="Times New Roman"/>
                <w:b/>
                <w:color w:val="000000"/>
                <w:sz w:val="28"/>
                <w:szCs w:val="28"/>
              </w:rPr>
            </w:pPr>
          </w:p>
        </w:tc>
      </w:tr>
      <w:tr w:rsidR="00E36CA6" w:rsidTr="1BAE3715" w14:paraId="32D01A6C" w14:textId="77777777">
        <w:trPr>
          <w:trHeight w:val="510" w:hRule="exact"/>
        </w:trPr>
        <w:tc>
          <w:tcPr>
            <w:tcW w:w="3652" w:type="dxa"/>
            <w:vMerge/>
            <w:tcMar/>
            <w:vAlign w:val="center"/>
          </w:tcPr>
          <w:p w:rsidRPr="001C77C8" w:rsidR="00E36CA6" w:rsidP="00E36CA6" w:rsidRDefault="00E36CA6" w14:paraId="773970B1" w14:textId="77777777">
            <w:pPr>
              <w:spacing w:after="0" w:line="240" w:lineRule="auto"/>
              <w:contextualSpacing/>
              <w:rPr>
                <w:rFonts w:ascii="Bahnschrift Condensed" w:hAnsi="Bahnschrift Condensed" w:eastAsia="Times New Roman"/>
                <w:b/>
                <w:color w:val="000000"/>
                <w:sz w:val="28"/>
                <w:szCs w:val="28"/>
              </w:rPr>
            </w:pPr>
          </w:p>
        </w:tc>
        <w:tc>
          <w:tcPr>
            <w:tcW w:w="3402" w:type="dxa"/>
            <w:tcMar/>
            <w:vAlign w:val="center"/>
          </w:tcPr>
          <w:p w:rsidRPr="001C77C8" w:rsidR="00E36CA6" w:rsidP="1BAE3715" w:rsidRDefault="00713739" w14:paraId="71A52E7C" w14:textId="4B74393C">
            <w:pPr>
              <w:spacing w:after="0" w:line="240" w:lineRule="auto"/>
              <w:contextualSpacing/>
              <w:rPr>
                <w:rFonts w:ascii="Arial Narrow" w:hAnsi="Arial Narrow"/>
              </w:rPr>
            </w:pPr>
          </w:p>
        </w:tc>
        <w:tc>
          <w:tcPr>
            <w:tcW w:w="1559" w:type="dxa"/>
            <w:tcMar/>
            <w:vAlign w:val="center"/>
          </w:tcPr>
          <w:p w:rsidRPr="00E21A43" w:rsidR="00E36CA6" w:rsidP="00E36CA6" w:rsidRDefault="00483CBB" w14:paraId="68F5325F" w14:noSpellErr="1" w14:textId="26C1B08D">
            <w:pPr>
              <w:spacing w:after="0" w:line="240" w:lineRule="auto"/>
              <w:rPr>
                <w:rFonts w:ascii="Arial Narrow" w:hAnsi="Arial Narrow" w:eastAsia="Times New Roman"/>
              </w:rPr>
            </w:pPr>
          </w:p>
        </w:tc>
        <w:tc>
          <w:tcPr>
            <w:tcW w:w="3686" w:type="dxa"/>
            <w:tcMar/>
            <w:vAlign w:val="center"/>
          </w:tcPr>
          <w:p w:rsidRPr="00767679" w:rsidR="00E36CA6" w:rsidP="00E36CA6" w:rsidRDefault="00E21A43" w14:paraId="219A52EF" w14:noSpellErr="1" w14:textId="38C516DD">
            <w:pPr>
              <w:spacing w:after="0" w:line="240" w:lineRule="auto"/>
              <w:contextualSpacing/>
              <w:rPr>
                <w:rFonts w:ascii="Arial Narrow" w:hAnsi="Arial Narrow"/>
              </w:rPr>
            </w:pPr>
          </w:p>
        </w:tc>
        <w:tc>
          <w:tcPr>
            <w:tcW w:w="3260" w:type="dxa"/>
            <w:tcMar/>
            <w:vAlign w:val="center"/>
          </w:tcPr>
          <w:p w:rsidRPr="001C77C8" w:rsidR="00E36CA6" w:rsidP="1BAE3715" w:rsidRDefault="00713739" w14:paraId="386C6E4C" w14:noSpellErr="1" w14:textId="1050A632">
            <w:pPr>
              <w:spacing w:after="0" w:line="240" w:lineRule="auto"/>
              <w:contextualSpacing/>
              <w:rPr>
                <w:rFonts w:ascii="Arial Narrow" w:hAnsi="Arial Narrow"/>
              </w:rPr>
            </w:pPr>
          </w:p>
        </w:tc>
      </w:tr>
      <w:tr w:rsidR="00E36CA6" w:rsidTr="1BAE3715" w14:paraId="18F3DAD6" w14:textId="77777777">
        <w:trPr>
          <w:trHeight w:val="510" w:hRule="exact"/>
        </w:trPr>
        <w:tc>
          <w:tcPr>
            <w:tcW w:w="3652" w:type="dxa"/>
            <w:vMerge/>
            <w:tcMar/>
            <w:vAlign w:val="center"/>
          </w:tcPr>
          <w:p w:rsidRPr="001C77C8" w:rsidR="00E36CA6" w:rsidP="00410C5B" w:rsidRDefault="00E36CA6" w14:paraId="74927FA4" w14:textId="77777777">
            <w:pPr>
              <w:spacing w:after="0" w:line="240" w:lineRule="auto"/>
              <w:contextualSpacing/>
              <w:rPr>
                <w:rFonts w:ascii="Bahnschrift Condensed" w:hAnsi="Bahnschrift Condensed" w:eastAsia="Times New Roman"/>
                <w:b/>
                <w:color w:val="000000"/>
                <w:sz w:val="28"/>
                <w:szCs w:val="28"/>
              </w:rPr>
            </w:pPr>
          </w:p>
        </w:tc>
        <w:tc>
          <w:tcPr>
            <w:tcW w:w="3402" w:type="dxa"/>
            <w:tcMar/>
            <w:vAlign w:val="center"/>
          </w:tcPr>
          <w:p w:rsidRPr="001C77C8" w:rsidR="00E36CA6" w:rsidP="00410C5B" w:rsidRDefault="00E36CA6" w14:paraId="3337B1B0" w14:textId="77777777">
            <w:pPr>
              <w:spacing w:after="0" w:line="240" w:lineRule="auto"/>
              <w:contextualSpacing/>
              <w:rPr>
                <w:rFonts w:ascii="Bahnschrift Condensed" w:hAnsi="Bahnschrift Condensed" w:eastAsia="Times New Roman"/>
                <w:b/>
                <w:color w:val="000000"/>
                <w:sz w:val="28"/>
                <w:szCs w:val="28"/>
              </w:rPr>
            </w:pPr>
          </w:p>
        </w:tc>
        <w:tc>
          <w:tcPr>
            <w:tcW w:w="1559" w:type="dxa"/>
            <w:tcMar/>
            <w:vAlign w:val="center"/>
          </w:tcPr>
          <w:p w:rsidRPr="001C77C8" w:rsidR="00E36CA6" w:rsidP="00410C5B" w:rsidRDefault="00E36CA6" w14:paraId="7AA87132" w14:textId="77777777">
            <w:pPr>
              <w:spacing w:after="0" w:line="240" w:lineRule="auto"/>
              <w:contextualSpacing/>
              <w:rPr>
                <w:rFonts w:ascii="Bahnschrift Condensed" w:hAnsi="Bahnschrift Condensed" w:eastAsia="Times New Roman"/>
                <w:b/>
                <w:color w:val="000000"/>
                <w:sz w:val="28"/>
                <w:szCs w:val="28"/>
              </w:rPr>
            </w:pPr>
          </w:p>
        </w:tc>
        <w:tc>
          <w:tcPr>
            <w:tcW w:w="3686" w:type="dxa"/>
            <w:tcMar/>
            <w:vAlign w:val="center"/>
          </w:tcPr>
          <w:p w:rsidRPr="001C77C8" w:rsidR="00E36CA6" w:rsidP="00410C5B" w:rsidRDefault="00E36CA6" w14:paraId="2B0B7736" w14:textId="77777777">
            <w:pPr>
              <w:spacing w:after="0" w:line="240" w:lineRule="auto"/>
              <w:contextualSpacing/>
              <w:rPr>
                <w:rFonts w:ascii="Bahnschrift Condensed" w:hAnsi="Bahnschrift Condensed" w:eastAsia="Times New Roman"/>
                <w:b/>
                <w:color w:val="000000"/>
                <w:sz w:val="28"/>
                <w:szCs w:val="28"/>
              </w:rPr>
            </w:pPr>
          </w:p>
        </w:tc>
        <w:tc>
          <w:tcPr>
            <w:tcW w:w="3260" w:type="dxa"/>
            <w:tcMar/>
            <w:vAlign w:val="center"/>
          </w:tcPr>
          <w:p w:rsidRPr="001C77C8" w:rsidR="00E36CA6" w:rsidP="00410C5B" w:rsidRDefault="00E36CA6" w14:paraId="71E929C2" w14:textId="77777777">
            <w:pPr>
              <w:spacing w:after="0" w:line="240" w:lineRule="auto"/>
              <w:contextualSpacing/>
              <w:rPr>
                <w:rFonts w:ascii="Bahnschrift Condensed" w:hAnsi="Bahnschrift Condensed" w:eastAsia="Times New Roman"/>
                <w:b/>
                <w:color w:val="000000"/>
                <w:sz w:val="28"/>
                <w:szCs w:val="28"/>
              </w:rPr>
            </w:pPr>
          </w:p>
        </w:tc>
      </w:tr>
      <w:tr w:rsidR="00E36CA6" w:rsidTr="1BAE3715" w14:paraId="20E12296" w14:textId="77777777">
        <w:trPr>
          <w:trHeight w:val="510" w:hRule="exact"/>
        </w:trPr>
        <w:tc>
          <w:tcPr>
            <w:tcW w:w="3652" w:type="dxa"/>
            <w:tcMar/>
            <w:vAlign w:val="center"/>
          </w:tcPr>
          <w:p w:rsidRPr="001C77C8" w:rsidR="00E36CA6" w:rsidP="00410C5B" w:rsidRDefault="00E36CA6" w14:paraId="5E1EF1D2" w14:textId="77777777">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Nom de l’encadreur Senior</w:t>
            </w:r>
          </w:p>
        </w:tc>
        <w:tc>
          <w:tcPr>
            <w:tcW w:w="3402" w:type="dxa"/>
            <w:tcMar/>
            <w:vAlign w:val="center"/>
          </w:tcPr>
          <w:p w:rsidRPr="001C77C8" w:rsidR="00E36CA6" w:rsidP="1BAE3715" w:rsidRDefault="00F741D6" w14:paraId="642FFA53" w14:textId="4B3C8726">
            <w:pPr>
              <w:spacing w:after="0" w:line="240" w:lineRule="auto"/>
              <w:contextualSpacing/>
              <w:rPr>
                <w:rFonts w:ascii="Bahnschrift Condensed" w:hAnsi="Bahnschrift Condensed" w:eastAsia="Times New Roman"/>
                <w:b w:val="1"/>
                <w:bCs w:val="1"/>
                <w:color w:val="000000"/>
                <w:sz w:val="28"/>
                <w:szCs w:val="28"/>
              </w:rPr>
            </w:pPr>
            <w:r w:rsidRPr="1BAE3715" w:rsidR="6FBCBD9F">
              <w:rPr>
                <w:rFonts w:ascii="Bahnschrift Condensed" w:hAnsi="Bahnschrift Condensed" w:eastAsia="Times New Roman"/>
                <w:b w:val="1"/>
                <w:bCs w:val="1"/>
                <w:color w:val="000000" w:themeColor="text1" w:themeTint="FF" w:themeShade="FF"/>
                <w:sz w:val="28"/>
                <w:szCs w:val="28"/>
              </w:rPr>
              <w:t>SHA</w:t>
            </w:r>
            <w:r w:rsidRPr="1BAE3715" w:rsidR="00F741D6">
              <w:rPr>
                <w:rFonts w:ascii="Bahnschrift Condensed" w:hAnsi="Bahnschrift Condensed" w:eastAsia="Times New Roman"/>
                <w:b w:val="1"/>
                <w:bCs w:val="1"/>
                <w:color w:val="000000" w:themeColor="text1" w:themeTint="FF" w:themeShade="FF"/>
                <w:sz w:val="28"/>
                <w:szCs w:val="28"/>
              </w:rPr>
              <w:t>BAN</w:t>
            </w:r>
            <w:r w:rsidRPr="1BAE3715" w:rsidR="00F741D6">
              <w:rPr>
                <w:rFonts w:ascii="Bahnschrift Condensed" w:hAnsi="Bahnschrift Condensed" w:eastAsia="Times New Roman"/>
                <w:b w:val="1"/>
                <w:bCs w:val="1"/>
                <w:color w:val="000000" w:themeColor="text1" w:themeTint="FF" w:themeShade="FF"/>
                <w:sz w:val="28"/>
                <w:szCs w:val="28"/>
              </w:rPr>
              <w:t xml:space="preserve"> A</w:t>
            </w:r>
            <w:r w:rsidRPr="1BAE3715" w:rsidR="775BA5E8">
              <w:rPr>
                <w:rFonts w:ascii="Bahnschrift Condensed" w:hAnsi="Bahnschrift Condensed" w:eastAsia="Times New Roman"/>
                <w:b w:val="1"/>
                <w:bCs w:val="1"/>
                <w:color w:val="000000" w:themeColor="text1" w:themeTint="FF" w:themeShade="FF"/>
                <w:sz w:val="28"/>
                <w:szCs w:val="28"/>
              </w:rPr>
              <w:t>bdoulatif</w:t>
            </w:r>
          </w:p>
        </w:tc>
        <w:tc>
          <w:tcPr>
            <w:tcW w:w="1559" w:type="dxa"/>
            <w:tcMar/>
            <w:vAlign w:val="center"/>
          </w:tcPr>
          <w:p w:rsidRPr="001C77C8" w:rsidR="00E36CA6" w:rsidP="1BAE3715" w:rsidRDefault="00F741D6" w14:paraId="1FA337B8" w14:textId="7E48527D">
            <w:pPr>
              <w:pStyle w:val="Normal"/>
              <w:bidi w:val="0"/>
              <w:spacing w:before="0" w:beforeAutospacing="off" w:after="0" w:afterAutospacing="off" w:line="240" w:lineRule="auto"/>
              <w:ind w:left="0" w:right="0"/>
              <w:contextualSpacing/>
              <w:jc w:val="left"/>
            </w:pPr>
            <w:r w:rsidRPr="1BAE3715" w:rsidR="775BA5E8">
              <w:rPr>
                <w:rFonts w:ascii="Arial Narrow" w:hAnsi="Arial Narrow"/>
              </w:rPr>
              <w:t>91 51 68 86</w:t>
            </w:r>
          </w:p>
        </w:tc>
        <w:tc>
          <w:tcPr>
            <w:tcW w:w="3686" w:type="dxa"/>
            <w:tcMar/>
            <w:vAlign w:val="center"/>
          </w:tcPr>
          <w:p w:rsidRPr="00414C01" w:rsidR="00E36CA6" w:rsidP="1BAE3715" w:rsidRDefault="008E6227" w14:paraId="539D4118" w14:textId="786D888C">
            <w:pPr>
              <w:pStyle w:val="Normal"/>
              <w:spacing w:after="0" w:line="240" w:lineRule="auto"/>
              <w:contextualSpacing/>
              <w:rPr>
                <w:rFonts w:ascii="Arial Narrow" w:hAnsi="Arial Narrow"/>
              </w:rPr>
            </w:pPr>
            <w:r w:rsidRPr="1BAE3715" w:rsidR="775BA5E8">
              <w:rPr>
                <w:rFonts w:ascii="Arial Narrow" w:hAnsi="Arial Narrow"/>
              </w:rPr>
              <w:t>abdoulatif.shaban@ipnetinstitute.com</w:t>
            </w:r>
          </w:p>
        </w:tc>
        <w:tc>
          <w:tcPr>
            <w:tcW w:w="3260" w:type="dxa"/>
            <w:tcMar/>
            <w:vAlign w:val="center"/>
          </w:tcPr>
          <w:p w:rsidRPr="00414C01" w:rsidR="00E36CA6" w:rsidP="1BAE3715" w:rsidRDefault="008E6227" w14:paraId="52D718D9" w14:textId="0F66FB96">
            <w:pPr>
              <w:pStyle w:val="Normal"/>
              <w:bidi w:val="0"/>
              <w:spacing w:before="0" w:beforeAutospacing="off" w:after="0" w:afterAutospacing="off" w:line="240" w:lineRule="auto"/>
              <w:ind w:left="0" w:right="0"/>
              <w:contextualSpacing/>
              <w:jc w:val="left"/>
            </w:pPr>
            <w:r w:rsidRPr="1BAE3715" w:rsidR="775BA5E8">
              <w:rPr>
                <w:rFonts w:ascii="Arial Narrow" w:hAnsi="Arial Narrow"/>
              </w:rPr>
              <w:t>Shabanabdoulatif@gmail.com</w:t>
            </w:r>
          </w:p>
        </w:tc>
      </w:tr>
      <w:tr w:rsidR="00E36CA6" w:rsidTr="1BAE3715" w14:paraId="0D7957AE" w14:textId="77777777">
        <w:trPr>
          <w:trHeight w:val="510" w:hRule="exact"/>
        </w:trPr>
        <w:tc>
          <w:tcPr>
            <w:tcW w:w="3652" w:type="dxa"/>
            <w:tcMar/>
            <w:vAlign w:val="center"/>
          </w:tcPr>
          <w:p w:rsidRPr="001C77C8" w:rsidR="00E36CA6" w:rsidP="00410C5B" w:rsidRDefault="00E36CA6" w14:paraId="77F8A197" w14:textId="77777777">
            <w:pPr>
              <w:spacing w:after="0" w:line="240" w:lineRule="auto"/>
              <w:contextualSpacing/>
              <w:rPr>
                <w:rFonts w:ascii="Bahnschrift Condensed" w:hAnsi="Bahnschrift Condensed" w:eastAsia="Times New Roman"/>
                <w:b/>
                <w:color w:val="000000"/>
                <w:sz w:val="28"/>
                <w:szCs w:val="28"/>
              </w:rPr>
            </w:pPr>
            <w:r>
              <w:rPr>
                <w:rFonts w:ascii="Bahnschrift Condensed" w:hAnsi="Bahnschrift Condensed" w:eastAsia="Times New Roman"/>
                <w:b/>
                <w:color w:val="000000"/>
                <w:sz w:val="28"/>
                <w:szCs w:val="28"/>
              </w:rPr>
              <w:t>Nom de l’encadreur Junior</w:t>
            </w:r>
          </w:p>
        </w:tc>
        <w:tc>
          <w:tcPr>
            <w:tcW w:w="3402" w:type="dxa"/>
            <w:tcMar/>
            <w:vAlign w:val="center"/>
          </w:tcPr>
          <w:p w:rsidRPr="001C77C8" w:rsidR="00E36CA6" w:rsidP="00410C5B" w:rsidRDefault="00E36CA6" w14:paraId="185C1A8A" w14:textId="77777777">
            <w:pPr>
              <w:spacing w:after="0" w:line="240" w:lineRule="auto"/>
              <w:contextualSpacing/>
              <w:rPr>
                <w:rFonts w:ascii="Bahnschrift Condensed" w:hAnsi="Bahnschrift Condensed" w:eastAsia="Times New Roman"/>
                <w:b/>
                <w:color w:val="000000"/>
                <w:sz w:val="28"/>
                <w:szCs w:val="28"/>
              </w:rPr>
            </w:pPr>
          </w:p>
        </w:tc>
        <w:tc>
          <w:tcPr>
            <w:tcW w:w="1559" w:type="dxa"/>
            <w:tcMar/>
            <w:vAlign w:val="center"/>
          </w:tcPr>
          <w:p w:rsidRPr="001C77C8" w:rsidR="00E36CA6" w:rsidP="00410C5B" w:rsidRDefault="00E36CA6" w14:paraId="2072DD34" w14:textId="77777777">
            <w:pPr>
              <w:spacing w:after="0" w:line="240" w:lineRule="auto"/>
              <w:contextualSpacing/>
              <w:rPr>
                <w:rFonts w:ascii="Bahnschrift Condensed" w:hAnsi="Bahnschrift Condensed" w:eastAsia="Times New Roman"/>
                <w:b/>
                <w:color w:val="000000"/>
                <w:sz w:val="28"/>
                <w:szCs w:val="28"/>
              </w:rPr>
            </w:pPr>
          </w:p>
        </w:tc>
        <w:tc>
          <w:tcPr>
            <w:tcW w:w="3686" w:type="dxa"/>
            <w:tcMar/>
            <w:vAlign w:val="center"/>
          </w:tcPr>
          <w:p w:rsidRPr="001C77C8" w:rsidR="00E36CA6" w:rsidP="00410C5B" w:rsidRDefault="00E36CA6" w14:paraId="719CC8CA" w14:textId="77777777">
            <w:pPr>
              <w:spacing w:after="0" w:line="240" w:lineRule="auto"/>
              <w:contextualSpacing/>
              <w:rPr>
                <w:rFonts w:ascii="Bahnschrift Condensed" w:hAnsi="Bahnschrift Condensed" w:eastAsia="Times New Roman"/>
                <w:b/>
                <w:color w:val="000000"/>
                <w:sz w:val="28"/>
                <w:szCs w:val="28"/>
              </w:rPr>
            </w:pPr>
          </w:p>
        </w:tc>
        <w:tc>
          <w:tcPr>
            <w:tcW w:w="3260" w:type="dxa"/>
            <w:tcMar/>
            <w:vAlign w:val="center"/>
          </w:tcPr>
          <w:p w:rsidRPr="001C77C8" w:rsidR="00E36CA6" w:rsidP="00410C5B" w:rsidRDefault="00E36CA6" w14:paraId="26CFD05D" w14:textId="77777777">
            <w:pPr>
              <w:spacing w:after="0" w:line="240" w:lineRule="auto"/>
              <w:contextualSpacing/>
              <w:rPr>
                <w:rFonts w:ascii="Bahnschrift Condensed" w:hAnsi="Bahnschrift Condensed" w:eastAsia="Times New Roman"/>
                <w:b/>
                <w:color w:val="000000"/>
                <w:sz w:val="28"/>
                <w:szCs w:val="28"/>
              </w:rPr>
            </w:pPr>
          </w:p>
        </w:tc>
      </w:tr>
    </w:tbl>
    <w:p w:rsidR="00E36CA6" w:rsidP="00624693" w:rsidRDefault="00E36CA6" w14:paraId="250AB6C1" w14:textId="77777777">
      <w:pPr>
        <w:spacing w:line="240" w:lineRule="auto"/>
        <w:contextualSpacing/>
        <w:jc w:val="both"/>
        <w:rPr>
          <w:rFonts w:ascii="Arial Narrow" w:hAnsi="Arial Narrow" w:eastAsia="Times New Roman"/>
          <w:b/>
          <w:color w:val="000000"/>
          <w:sz w:val="32"/>
          <w:szCs w:val="32"/>
        </w:rPr>
        <w:sectPr w:rsidR="00E36CA6" w:rsidSect="00B10B24">
          <w:pgSz w:w="16839" w:h="11907" w:orient="landscape" w:code="9"/>
          <w:pgMar w:top="720" w:right="720" w:bottom="720" w:left="720" w:header="720" w:footer="144" w:gutter="0"/>
          <w:cols w:space="720"/>
          <w:docGrid w:linePitch="360"/>
        </w:sectPr>
      </w:pPr>
    </w:p>
    <w:p w:rsidRPr="00A554AB" w:rsidR="002B30B3" w:rsidP="00624693" w:rsidRDefault="002B30B3" w14:paraId="28D65774" w14:textId="1A920D46">
      <w:pPr>
        <w:spacing w:line="240" w:lineRule="auto"/>
        <w:contextualSpacing/>
        <w:jc w:val="both"/>
        <w:rPr>
          <w:rFonts w:ascii="Arial Narrow" w:hAnsi="Arial Narrow" w:eastAsia="Times New Roman"/>
          <w:b/>
          <w:color w:val="000000"/>
          <w:sz w:val="32"/>
          <w:szCs w:val="32"/>
        </w:rPr>
        <w:sectPr w:rsidRPr="00A554AB" w:rsidR="002B30B3" w:rsidSect="00581D90">
          <w:pgSz w:w="11907" w:h="16839" w:orient="portrait" w:code="9"/>
          <w:pgMar w:top="1440" w:right="1080" w:bottom="1440" w:left="1080" w:header="720" w:footer="144" w:gutter="0"/>
          <w:cols w:space="720"/>
          <w:docGrid w:linePitch="360"/>
        </w:sectPr>
      </w:pPr>
      <w:r w:rsidRPr="0085542F">
        <w:rPr>
          <w:rFonts w:ascii="Arial Narrow" w:hAnsi="Arial Narrow"/>
          <w:b/>
          <w:noProof/>
          <w:lang w:eastAsia="fr-FR"/>
        </w:rPr>
        <w:lastRenderedPageBreak/>
        <mc:AlternateContent>
          <mc:Choice Requires="wps">
            <w:drawing>
              <wp:anchor distT="0" distB="0" distL="114300" distR="114300" simplePos="0" relativeHeight="251887616" behindDoc="0" locked="0" layoutInCell="1" allowOverlap="1" wp14:anchorId="580419EE" wp14:editId="74E06E56">
                <wp:simplePos x="0" y="0"/>
                <wp:positionH relativeFrom="page">
                  <wp:posOffset>-6961</wp:posOffset>
                </wp:positionH>
                <wp:positionV relativeFrom="paragraph">
                  <wp:posOffset>3657630</wp:posOffset>
                </wp:positionV>
                <wp:extent cx="4543279" cy="1418166"/>
                <wp:effectExtent l="38100" t="38100" r="29210" b="86995"/>
                <wp:wrapNone/>
                <wp:docPr id="3"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574921" w:rsidR="002B30B3" w:rsidP="002B30B3" w:rsidRDefault="00153DAF" w14:paraId="41E5D256" w14:textId="6B93E3A2">
                            <w:pPr>
                              <w:spacing w:line="240" w:lineRule="auto"/>
                              <w:contextualSpacing/>
                              <w:rPr>
                                <w:rFonts w:ascii="Bernard MT Condensed" w:hAnsi="Bernard MT Condensed"/>
                                <w:bCs/>
                                <w:color w:val="000000" w:themeColor="text1"/>
                                <w:sz w:val="48"/>
                                <w:szCs w:val="48"/>
                              </w:rPr>
                            </w:pPr>
                            <w:r w:rsidRPr="00574921">
                              <w:rPr>
                                <w:rFonts w:ascii="Bernard MT Condensed" w:hAnsi="Bernard MT Condensed"/>
                                <w:bCs/>
                                <w:color w:val="000000" w:themeColor="text1"/>
                                <w:sz w:val="48"/>
                                <w:szCs w:val="48"/>
                              </w:rPr>
                              <w:t>PARTIE I : COPIE SCANNEE DE L’ATTESTATION DU TAUX DE PROGRESSION SUR LE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5" coordsize="21600,21600" o:spt="15" adj="16200" path="m@0,l,,,21600@0,21600,21600,10800xe" w14:anchorId="580419E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e 10" style="position:absolute;left:0;text-align:left;margin-left:-.55pt;margin-top:4in;width:357.75pt;height:111.65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spid="_x0000_s1027"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">
                <v:shadow on="t" color="black" opacity="26214f" offset=".74836mm,.74836mm" origin="-.5,-.5"/>
                <v:path arrowok="t"/>
                <v:textbox>
                  <w:txbxContent>
                    <w:p w:rsidRPr="00574921" w:rsidR="002B30B3" w:rsidP="002B30B3" w:rsidRDefault="00153DAF" w14:paraId="41E5D256" w14:textId="6B93E3A2">
                      <w:pPr>
                        <w:spacing w:line="240" w:lineRule="auto"/>
                        <w:contextualSpacing/>
                        <w:rPr>
                          <w:rFonts w:ascii="Bernard MT Condensed" w:hAnsi="Bernard MT Condensed"/>
                          <w:bCs/>
                          <w:color w:val="000000" w:themeColor="text1"/>
                          <w:sz w:val="48"/>
                          <w:szCs w:val="48"/>
                        </w:rPr>
                      </w:pPr>
                      <w:r w:rsidRPr="00574921">
                        <w:rPr>
                          <w:rFonts w:ascii="Bernard MT Condensed" w:hAnsi="Bernard MT Condensed"/>
                          <w:bCs/>
                          <w:color w:val="000000" w:themeColor="text1"/>
                          <w:sz w:val="48"/>
                          <w:szCs w:val="48"/>
                        </w:rPr>
                        <w:t>PARTIE I : COPIE SCANNEE DE L’ATTESTATION DU TAUX DE PROGRESSION SUR LE PROJET</w:t>
                      </w:r>
                    </w:p>
                  </w:txbxContent>
                </v:textbox>
                <w10:wrap anchorx="page"/>
              </v:shape>
            </w:pict>
          </mc:Fallback>
        </mc:AlternateContent>
      </w:r>
    </w:p>
    <w:p w:rsidR="00D363C2" w:rsidP="00E36CA6" w:rsidRDefault="00D363C2" w14:paraId="55D4B14D" w14:textId="5404A01D">
      <w:pPr>
        <w:spacing w:after="0" w:line="360" w:lineRule="auto"/>
        <w:rPr>
          <w:rFonts w:ascii="Arial Narrow" w:hAnsi="Arial Narrow" w:eastAsia="Times New Roman"/>
          <w:b/>
          <w:color w:val="000000"/>
          <w:sz w:val="24"/>
          <w:szCs w:val="24"/>
        </w:rPr>
      </w:pPr>
    </w:p>
    <w:p w:rsidR="00D363C2" w:rsidP="00D363C2" w:rsidRDefault="00D363C2" w14:paraId="507F604F" w14:textId="419EA67E">
      <w:pPr>
        <w:rPr>
          <w:rFonts w:ascii="Arial Narrow" w:hAnsi="Arial Narrow" w:eastAsia="Times New Roman"/>
          <w:sz w:val="24"/>
          <w:szCs w:val="24"/>
        </w:rPr>
      </w:pPr>
    </w:p>
    <w:p w:rsidR="00D363C2" w:rsidP="00D363C2" w:rsidRDefault="00D363C2" w14:paraId="7E6609E9" w14:textId="2A6CE9A7">
      <w:pPr>
        <w:ind w:firstLine="720"/>
        <w:rPr>
          <w:rFonts w:ascii="Arial Narrow" w:hAnsi="Arial Narrow" w:eastAsia="Times New Roman"/>
          <w:sz w:val="24"/>
          <w:szCs w:val="24"/>
        </w:rPr>
      </w:pPr>
    </w:p>
    <w:p w:rsidRPr="00D363C2" w:rsidR="00E4574F" w:rsidP="00D363C2" w:rsidRDefault="00D363C2" w14:paraId="5F47A9DB" w14:textId="5B4C1438">
      <w:pPr>
        <w:tabs>
          <w:tab w:val="left" w:pos="873"/>
        </w:tabs>
        <w:rPr>
          <w:rFonts w:ascii="Arial Narrow" w:hAnsi="Arial Narrow" w:eastAsia="Times New Roman"/>
          <w:sz w:val="24"/>
          <w:szCs w:val="24"/>
        </w:rPr>
        <w:sectPr w:rsidRPr="00D363C2" w:rsidR="00E4574F" w:rsidSect="008E6227">
          <w:pgSz w:w="16839" w:h="11907" w:orient="landscape" w:code="9"/>
          <w:pgMar w:top="1077" w:right="1440" w:bottom="1077" w:left="1440" w:header="720" w:footer="142" w:gutter="0"/>
          <w:cols w:space="720"/>
          <w:docGrid w:linePitch="360"/>
        </w:sectPr>
      </w:pPr>
      <w:r>
        <w:rPr>
          <w:rFonts w:ascii="Arial Narrow" w:hAnsi="Arial Narrow" w:eastAsia="Times New Roman"/>
          <w:sz w:val="24"/>
          <w:szCs w:val="24"/>
        </w:rPr>
        <w:tab/>
      </w:r>
    </w:p>
    <w:p w:rsidR="00153DAF" w:rsidP="008C4CEF" w:rsidRDefault="00153DAF" w14:paraId="6727A155" w14:textId="77777777">
      <w:pPr>
        <w:pStyle w:val="Paragraphedeliste"/>
        <w:spacing w:after="0" w:line="240" w:lineRule="auto"/>
        <w:ind w:left="360"/>
        <w:rPr>
          <w:rFonts w:ascii="Arial Narrow" w:hAnsi="Arial Narrow" w:eastAsia="Times New Roman"/>
          <w:b/>
          <w:color w:val="000000"/>
          <w:sz w:val="32"/>
          <w:szCs w:val="32"/>
        </w:rPr>
      </w:pPr>
    </w:p>
    <w:p w:rsidR="00153DAF" w:rsidP="008C4CEF" w:rsidRDefault="00153DAF" w14:paraId="1FBABF9F" w14:textId="77777777">
      <w:pPr>
        <w:pStyle w:val="Paragraphedeliste"/>
        <w:spacing w:after="0" w:line="240" w:lineRule="auto"/>
        <w:ind w:left="360"/>
        <w:rPr>
          <w:rFonts w:ascii="Arial Narrow" w:hAnsi="Arial Narrow" w:eastAsia="Times New Roman"/>
          <w:b/>
          <w:color w:val="000000"/>
          <w:sz w:val="32"/>
          <w:szCs w:val="32"/>
        </w:rPr>
      </w:pPr>
    </w:p>
    <w:p w:rsidR="00153DAF" w:rsidP="008C4CEF" w:rsidRDefault="00153DAF" w14:paraId="7B25CDA7" w14:textId="4522A9A5">
      <w:pPr>
        <w:pStyle w:val="Paragraphedeliste"/>
        <w:spacing w:after="0" w:line="240" w:lineRule="auto"/>
        <w:ind w:left="360"/>
        <w:rPr>
          <w:rFonts w:ascii="Arial Narrow" w:hAnsi="Arial Narrow" w:eastAsia="Times New Roman"/>
          <w:b/>
          <w:color w:val="000000"/>
          <w:sz w:val="32"/>
          <w:szCs w:val="32"/>
        </w:rPr>
        <w:sectPr w:rsidR="00153DAF" w:rsidSect="00A6083A">
          <w:pgSz w:w="11907" w:h="16839" w:orient="portrait" w:code="9"/>
          <w:pgMar w:top="1440" w:right="1080" w:bottom="1440" w:left="1080" w:header="288" w:footer="288" w:gutter="0"/>
          <w:cols w:space="720"/>
          <w:docGrid w:linePitch="360"/>
        </w:sectPr>
      </w:pPr>
      <w:r w:rsidRPr="0085542F">
        <w:rPr>
          <w:rFonts w:ascii="Arial Narrow" w:hAnsi="Arial Narrow"/>
          <w:b/>
          <w:noProof/>
          <w:lang w:eastAsia="fr-FR"/>
        </w:rPr>
        <mc:AlternateContent>
          <mc:Choice Requires="wps">
            <w:drawing>
              <wp:anchor distT="0" distB="0" distL="114300" distR="114300" simplePos="0" relativeHeight="251893760" behindDoc="0" locked="0" layoutInCell="1" allowOverlap="1" wp14:anchorId="5DD30225" wp14:editId="4861B1D6">
                <wp:simplePos x="0" y="0"/>
                <wp:positionH relativeFrom="page">
                  <wp:posOffset>-15240</wp:posOffset>
                </wp:positionH>
                <wp:positionV relativeFrom="paragraph">
                  <wp:posOffset>3074035</wp:posOffset>
                </wp:positionV>
                <wp:extent cx="4543279" cy="1418166"/>
                <wp:effectExtent l="38100" t="38100" r="29210" b="86995"/>
                <wp:wrapNone/>
                <wp:docPr id="9"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355070" w:rsidR="00153DAF" w:rsidP="00153DAF" w:rsidRDefault="00FA5B81" w14:paraId="5A55EE6F" w14:textId="423E940B">
                            <w:pPr>
                              <w:spacing w:line="240" w:lineRule="auto"/>
                              <w:rPr>
                                <w:rFonts w:ascii="Bernard MT Condensed" w:hAnsi="Bernard MT Condensed"/>
                                <w:bCs/>
                                <w:color w:val="000000" w:themeColor="text1"/>
                                <w:sz w:val="44"/>
                                <w:szCs w:val="44"/>
                              </w:rPr>
                            </w:pPr>
                            <w:r w:rsidRPr="00355070">
                              <w:rPr>
                                <w:rFonts w:ascii="Bernard MT Condensed" w:hAnsi="Bernard MT Condensed"/>
                                <w:bCs/>
                                <w:color w:val="000000" w:themeColor="text1"/>
                                <w:sz w:val="36"/>
                                <w:szCs w:val="36"/>
                              </w:rPr>
                              <w:t>PARTIE II : COPIE SCANNEE DU PLANNING PROJET SIGNE DE L’EQUIPE PROJET, DES ENCADREURS &amp; DU CHEF DEPARTEMENT PROJETS ETUDIANTS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28" style="position:absolute;left:0;text-align:left;margin-left:-1.2pt;margin-top:242.05pt;width:357.75pt;height:111.65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" w14:anchorId="5DD30225">
                <v:shadow on="t" color="black" opacity="26214f" offset=".74836mm,.74836mm" origin="-.5,-.5"/>
                <v:path arrowok="t"/>
                <v:textbox>
                  <w:txbxContent>
                    <w:p w:rsidRPr="00355070" w:rsidR="00153DAF" w:rsidP="00153DAF" w:rsidRDefault="00FA5B81" w14:paraId="5A55EE6F" w14:textId="423E940B">
                      <w:pPr>
                        <w:spacing w:line="240" w:lineRule="auto"/>
                        <w:rPr>
                          <w:rFonts w:ascii="Bernard MT Condensed" w:hAnsi="Bernard MT Condensed"/>
                          <w:bCs/>
                          <w:color w:val="000000" w:themeColor="text1"/>
                          <w:sz w:val="44"/>
                          <w:szCs w:val="44"/>
                        </w:rPr>
                      </w:pPr>
                      <w:r w:rsidRPr="00355070">
                        <w:rPr>
                          <w:rFonts w:ascii="Bernard MT Condensed" w:hAnsi="Bernard MT Condensed"/>
                          <w:bCs/>
                          <w:color w:val="000000" w:themeColor="text1"/>
                          <w:sz w:val="36"/>
                          <w:szCs w:val="36"/>
                        </w:rPr>
                        <w:t>PARTIE II : COPIE SCANNEE DU PLANNING PROJET SIGNE DE L’EQUIPE PROJET, DES ENCADREURS &amp; DU CHEF DEPARTEMENT PROJETS ETUDIANTS</w:t>
                      </w:r>
                    </w:p>
                  </w:txbxContent>
                </v:textbox>
                <w10:wrap anchorx="page"/>
              </v:shape>
            </w:pict>
          </mc:Fallback>
        </mc:AlternateContent>
      </w:r>
    </w:p>
    <w:p w:rsidR="00153DAF" w:rsidP="008C4CEF" w:rsidRDefault="00153DAF" w14:paraId="2548E975" w14:textId="3667C6DE">
      <w:pPr>
        <w:pStyle w:val="Paragraphedeliste"/>
        <w:spacing w:after="0" w:line="240" w:lineRule="auto"/>
        <w:ind w:left="360"/>
        <w:rPr>
          <w:rFonts w:ascii="Arial Narrow" w:hAnsi="Arial Narrow" w:eastAsia="Times New Roman"/>
          <w:b/>
          <w:color w:val="000000"/>
          <w:sz w:val="32"/>
          <w:szCs w:val="32"/>
        </w:rPr>
        <w:sectPr w:rsidR="00153DAF" w:rsidSect="003351E3">
          <w:pgSz w:w="16839" w:h="11907" w:orient="landscape" w:code="9"/>
          <w:pgMar w:top="1080" w:right="1440" w:bottom="1080" w:left="1440" w:header="288" w:footer="288" w:gutter="0"/>
          <w:cols w:space="720"/>
          <w:docGrid w:linePitch="360"/>
        </w:sectPr>
      </w:pPr>
    </w:p>
    <w:p w:rsidRPr="00A554AB" w:rsidR="00571788" w:rsidP="008C4CEF" w:rsidRDefault="002B30B3" w14:paraId="31C84B17" w14:textId="744F67AA">
      <w:pPr>
        <w:pStyle w:val="Paragraphedeliste"/>
        <w:spacing w:after="0" w:line="240" w:lineRule="auto"/>
        <w:ind w:left="360"/>
        <w:rPr>
          <w:rFonts w:ascii="Arial Narrow" w:hAnsi="Arial Narrow" w:eastAsia="Times New Roman"/>
          <w:b/>
          <w:color w:val="000000"/>
          <w:sz w:val="32"/>
          <w:szCs w:val="32"/>
        </w:rPr>
        <w:sectPr w:rsidRPr="00A554AB" w:rsidR="00571788" w:rsidSect="00A6083A">
          <w:pgSz w:w="11907" w:h="16839" w:orient="portrait" w:code="9"/>
          <w:pgMar w:top="1440" w:right="1080" w:bottom="1440" w:left="1080" w:header="288" w:footer="288" w:gutter="0"/>
          <w:cols w:space="720"/>
          <w:docGrid w:linePitch="360"/>
        </w:sectPr>
      </w:pPr>
      <w:r w:rsidRPr="0085542F">
        <w:rPr>
          <w:rFonts w:ascii="Arial Narrow" w:hAnsi="Arial Narrow"/>
          <w:b/>
          <w:noProof/>
          <w:lang w:eastAsia="fr-FR"/>
        </w:rPr>
        <w:lastRenderedPageBreak/>
        <mc:AlternateContent>
          <mc:Choice Requires="wps">
            <w:drawing>
              <wp:anchor distT="0" distB="0" distL="114300" distR="114300" simplePos="0" relativeHeight="251885568" behindDoc="0" locked="0" layoutInCell="1" allowOverlap="1" wp14:anchorId="176443D6" wp14:editId="1129C655">
                <wp:simplePos x="0" y="0"/>
                <wp:positionH relativeFrom="page">
                  <wp:posOffset>-9525</wp:posOffset>
                </wp:positionH>
                <wp:positionV relativeFrom="paragraph">
                  <wp:posOffset>2957877</wp:posOffset>
                </wp:positionV>
                <wp:extent cx="4543279" cy="1418166"/>
                <wp:effectExtent l="38100" t="38100" r="29210" b="86995"/>
                <wp:wrapNone/>
                <wp:docPr id="2"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3B10FD" w:rsidR="002B30B3" w:rsidP="002B30B3" w:rsidRDefault="003351E3" w14:paraId="4D1EE835" w14:textId="05D869BA">
                            <w:pPr>
                              <w:spacing w:line="240" w:lineRule="auto"/>
                              <w:rPr>
                                <w:rFonts w:ascii="Bernard MT Condensed" w:hAnsi="Bernard MT Condensed"/>
                                <w:bCs/>
                                <w:color w:val="000000" w:themeColor="text1"/>
                                <w:sz w:val="48"/>
                                <w:szCs w:val="48"/>
                              </w:rPr>
                            </w:pPr>
                            <w:bookmarkStart w:name="_Hlk94190312" w:id="0"/>
                            <w:bookmarkStart w:name="_Hlk94190313" w:id="1"/>
                            <w:r w:rsidRPr="003B10FD">
                              <w:rPr>
                                <w:rFonts w:ascii="Bernard MT Condensed" w:hAnsi="Bernard MT Condensed"/>
                                <w:bCs/>
                                <w:color w:val="000000" w:themeColor="text1"/>
                                <w:sz w:val="48"/>
                                <w:szCs w:val="48"/>
                              </w:rPr>
                              <w:t xml:space="preserve">PARTIE III : </w:t>
                            </w:r>
                            <w:r w:rsidRPr="003B10FD" w:rsidR="00040545">
                              <w:rPr>
                                <w:rFonts w:ascii="Bernard MT Condensed" w:hAnsi="Bernard MT Condensed"/>
                                <w:bCs/>
                                <w:color w:val="000000" w:themeColor="text1"/>
                                <w:sz w:val="48"/>
                                <w:szCs w:val="48"/>
                              </w:rPr>
                              <w:t>TABLEAU DE SUIVI DU PLANNING PROJET</w:t>
                            </w:r>
                            <w:bookmarkEnd w:id="0"/>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29" style="position:absolute;left:0;text-align:left;margin-left:-.75pt;margin-top:232.9pt;width:357.75pt;height:111.65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" w14:anchorId="176443D6">
                <v:shadow on="t" color="black" opacity="26214f" offset=".74836mm,.74836mm" origin="-.5,-.5"/>
                <v:path arrowok="t"/>
                <v:textbox>
                  <w:txbxContent>
                    <w:p w:rsidRPr="003B10FD" w:rsidR="002B30B3" w:rsidP="002B30B3" w:rsidRDefault="003351E3" w14:paraId="4D1EE835" w14:textId="05D869BA">
                      <w:pPr>
                        <w:spacing w:line="240" w:lineRule="auto"/>
                        <w:rPr>
                          <w:rFonts w:ascii="Bernard MT Condensed" w:hAnsi="Bernard MT Condensed"/>
                          <w:bCs/>
                          <w:color w:val="000000" w:themeColor="text1"/>
                          <w:sz w:val="48"/>
                          <w:szCs w:val="48"/>
                        </w:rPr>
                      </w:pPr>
                      <w:r w:rsidRPr="003B10FD">
                        <w:rPr>
                          <w:rFonts w:ascii="Bernard MT Condensed" w:hAnsi="Bernard MT Condensed"/>
                          <w:bCs/>
                          <w:color w:val="000000" w:themeColor="text1"/>
                          <w:sz w:val="48"/>
                          <w:szCs w:val="48"/>
                        </w:rPr>
                        <w:t xml:space="preserve">PARTIE III : </w:t>
                      </w:r>
                      <w:r w:rsidRPr="003B10FD" w:rsidR="00040545">
                        <w:rPr>
                          <w:rFonts w:ascii="Bernard MT Condensed" w:hAnsi="Bernard MT Condensed"/>
                          <w:bCs/>
                          <w:color w:val="000000" w:themeColor="text1"/>
                          <w:sz w:val="48"/>
                          <w:szCs w:val="48"/>
                        </w:rPr>
                        <w:t>TABLEAU DE SUIVI DU PLANNING PROJET</w:t>
                      </w:r>
                    </w:p>
                  </w:txbxContent>
                </v:textbox>
                <w10:wrap anchorx="page"/>
              </v:shape>
            </w:pict>
          </mc:Fallback>
        </mc:AlternateContent>
      </w:r>
    </w:p>
    <w:tbl>
      <w:tblPr>
        <w:tblStyle w:val="Grilledutableau"/>
        <w:tblW w:w="16020" w:type="dxa"/>
        <w:tblInd w:w="-365" w:type="dxa"/>
        <w:tblLook w:val="04A0" w:firstRow="1" w:lastRow="0" w:firstColumn="1" w:lastColumn="0" w:noHBand="0" w:noVBand="1"/>
      </w:tblPr>
      <w:tblGrid>
        <w:gridCol w:w="515"/>
        <w:gridCol w:w="2185"/>
        <w:gridCol w:w="1710"/>
        <w:gridCol w:w="9480"/>
        <w:gridCol w:w="1202"/>
        <w:gridCol w:w="928"/>
      </w:tblGrid>
      <w:tr w:rsidR="00CF1AFE" w:rsidTr="00410C5B" w14:paraId="2428B09C" w14:textId="77777777">
        <w:trPr>
          <w:trHeight w:val="568" w:hRule="exact"/>
        </w:trPr>
        <w:tc>
          <w:tcPr>
            <w:tcW w:w="515" w:type="dxa"/>
            <w:tcBorders>
              <w:top w:val="single" w:color="auto" w:sz="4" w:space="0"/>
              <w:left w:val="single" w:color="auto" w:sz="4" w:space="0"/>
              <w:bottom w:val="single" w:color="auto" w:sz="4" w:space="0"/>
              <w:right w:val="single" w:color="auto" w:sz="4" w:space="0"/>
            </w:tcBorders>
            <w:vAlign w:val="center"/>
          </w:tcPr>
          <w:p w:rsidRPr="008E6227" w:rsidR="00CF1AFE" w:rsidP="00410C5B" w:rsidRDefault="00CF1AFE" w14:paraId="2F0FA9DE" w14:textId="77777777">
            <w:pPr>
              <w:spacing w:after="0" w:line="240" w:lineRule="auto"/>
              <w:jc w:val="center"/>
              <w:rPr>
                <w:rFonts w:ascii="Arial Narrow" w:hAnsi="Arial Narrow"/>
                <w:b/>
                <w:bCs/>
                <w:color w:val="000000" w:themeColor="text1"/>
              </w:rPr>
            </w:pPr>
          </w:p>
        </w:tc>
        <w:tc>
          <w:tcPr>
            <w:tcW w:w="3895" w:type="dxa"/>
            <w:gridSpan w:val="2"/>
            <w:tcBorders>
              <w:top w:val="single" w:color="auto" w:sz="4" w:space="0"/>
              <w:left w:val="single" w:color="auto" w:sz="4" w:space="0"/>
              <w:bottom w:val="single" w:color="auto" w:sz="4" w:space="0"/>
              <w:right w:val="single" w:color="auto" w:sz="4" w:space="0"/>
            </w:tcBorders>
            <w:vAlign w:val="center"/>
            <w:hideMark/>
          </w:tcPr>
          <w:p w:rsidRPr="000A6185" w:rsidR="00CF1AFE" w:rsidP="00410C5B" w:rsidRDefault="00CF1AFE" w14:paraId="06F46B11" w14:textId="77777777">
            <w:pPr>
              <w:spacing w:after="0" w:line="240" w:lineRule="auto"/>
              <w:rPr>
                <w:rFonts w:ascii="Arial Narrow" w:hAnsi="Arial Narrow"/>
                <w:b/>
                <w:bCs/>
                <w:color w:val="000000" w:themeColor="text1"/>
                <w:sz w:val="22"/>
                <w:szCs w:val="22"/>
              </w:rPr>
            </w:pPr>
            <w:r w:rsidRPr="000A6185">
              <w:rPr>
                <w:rFonts w:ascii="Arial Narrow" w:hAnsi="Arial Narrow"/>
                <w:b/>
                <w:bCs/>
                <w:color w:val="000000" w:themeColor="text1"/>
                <w:sz w:val="22"/>
                <w:szCs w:val="22"/>
              </w:rPr>
              <w:t>TAUX DE PROGRESSION (EN %) PAR PHASE</w:t>
            </w:r>
          </w:p>
        </w:tc>
        <w:tc>
          <w:tcPr>
            <w:tcW w:w="9480" w:type="dxa"/>
            <w:tcBorders>
              <w:top w:val="single" w:color="auto" w:sz="4" w:space="0"/>
              <w:left w:val="single" w:color="auto" w:sz="4" w:space="0"/>
              <w:bottom w:val="single" w:color="auto" w:sz="4" w:space="0"/>
              <w:right w:val="single" w:color="auto" w:sz="4" w:space="0"/>
            </w:tcBorders>
            <w:vAlign w:val="center"/>
          </w:tcPr>
          <w:p w:rsidRPr="000A6185" w:rsidR="00CF1AFE" w:rsidP="00410C5B" w:rsidRDefault="00CF1AFE" w14:paraId="69BC0E3D" w14:textId="77777777">
            <w:pPr>
              <w:spacing w:after="0" w:line="240" w:lineRule="auto"/>
              <w:rPr>
                <w:rFonts w:ascii="Arial Narrow" w:hAnsi="Arial Narrow"/>
                <w:b/>
                <w:bCs/>
                <w:color w:val="000000" w:themeColor="text1"/>
                <w:sz w:val="22"/>
                <w:szCs w:val="22"/>
              </w:rPr>
            </w:pPr>
          </w:p>
        </w:tc>
        <w:tc>
          <w:tcPr>
            <w:tcW w:w="1202" w:type="dxa"/>
            <w:tcBorders>
              <w:top w:val="single" w:color="auto" w:sz="4" w:space="0"/>
              <w:left w:val="single" w:color="auto" w:sz="4" w:space="0"/>
              <w:bottom w:val="single" w:color="auto" w:sz="4" w:space="0"/>
              <w:right w:val="single" w:color="auto" w:sz="4" w:space="0"/>
            </w:tcBorders>
            <w:vAlign w:val="center"/>
          </w:tcPr>
          <w:p w:rsidRPr="000A6185" w:rsidR="00CF1AFE" w:rsidP="00410C5B" w:rsidRDefault="00CF1AFE" w14:paraId="6E7B3AA9" w14:textId="77777777">
            <w:pPr>
              <w:spacing w:after="0" w:line="240" w:lineRule="auto"/>
              <w:rPr>
                <w:rFonts w:ascii="Arial Narrow" w:hAnsi="Arial Narrow"/>
                <w:b/>
                <w:bCs/>
                <w:color w:val="000000" w:themeColor="text1"/>
                <w:sz w:val="22"/>
                <w:szCs w:val="22"/>
              </w:rPr>
            </w:pPr>
          </w:p>
        </w:tc>
        <w:tc>
          <w:tcPr>
            <w:tcW w:w="928" w:type="dxa"/>
            <w:tcBorders>
              <w:top w:val="single" w:color="auto" w:sz="4" w:space="0"/>
              <w:left w:val="single" w:color="auto" w:sz="4" w:space="0"/>
              <w:bottom w:val="single" w:color="auto" w:sz="4" w:space="0"/>
              <w:right w:val="single" w:color="auto" w:sz="4" w:space="0"/>
            </w:tcBorders>
            <w:vAlign w:val="center"/>
          </w:tcPr>
          <w:p w:rsidRPr="000A6185" w:rsidR="00CF1AFE" w:rsidP="00410C5B" w:rsidRDefault="00CF1AFE" w14:paraId="088652F2" w14:textId="77777777">
            <w:pPr>
              <w:spacing w:after="0" w:line="240" w:lineRule="auto"/>
              <w:rPr>
                <w:rFonts w:ascii="Arial Narrow" w:hAnsi="Arial Narrow"/>
                <w:b/>
                <w:bCs/>
                <w:color w:val="000000" w:themeColor="text1"/>
                <w:sz w:val="22"/>
                <w:szCs w:val="22"/>
              </w:rPr>
            </w:pPr>
          </w:p>
        </w:tc>
      </w:tr>
      <w:tr w:rsidR="00CF1AFE" w:rsidTr="00410C5B" w14:paraId="6D445793" w14:textId="77777777">
        <w:trPr>
          <w:trHeight w:val="883" w:hRule="exact"/>
        </w:trPr>
        <w:tc>
          <w:tcPr>
            <w:tcW w:w="51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8E6227" w:rsidR="00CF1AFE" w:rsidP="00410C5B" w:rsidRDefault="00CF1AFE" w14:paraId="480C07F8" w14:textId="77777777">
            <w:pPr>
              <w:spacing w:after="0" w:line="240" w:lineRule="auto"/>
              <w:jc w:val="center"/>
              <w:rPr>
                <w:rFonts w:ascii="Arial Narrow" w:hAnsi="Arial Narrow"/>
                <w:b/>
                <w:bCs/>
                <w:color w:val="000000" w:themeColor="text1"/>
              </w:rPr>
            </w:pPr>
            <w:r w:rsidRPr="008E6227">
              <w:rPr>
                <w:rFonts w:ascii="Arial Narrow" w:hAnsi="Arial Narrow"/>
                <w:b/>
                <w:bCs/>
                <w:color w:val="000000" w:themeColor="text1"/>
              </w:rPr>
              <w:t>N</w:t>
            </w:r>
          </w:p>
        </w:tc>
        <w:tc>
          <w:tcPr>
            <w:tcW w:w="218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8E6227" w:rsidR="00CF1AFE" w:rsidP="00410C5B" w:rsidRDefault="00CF1AFE" w14:paraId="109A90E2" w14:textId="77777777">
            <w:pPr>
              <w:spacing w:after="0" w:line="240" w:lineRule="auto"/>
              <w:rPr>
                <w:rFonts w:ascii="Arial Narrow" w:hAnsi="Arial Narrow"/>
                <w:b/>
                <w:bCs/>
                <w:color w:val="000000" w:themeColor="text1"/>
                <w:sz w:val="22"/>
                <w:szCs w:val="22"/>
              </w:rPr>
            </w:pPr>
            <w:r w:rsidRPr="008E6227">
              <w:rPr>
                <w:rFonts w:ascii="Arial Narrow" w:hAnsi="Arial Narrow"/>
                <w:b/>
                <w:bCs/>
                <w:color w:val="000000" w:themeColor="text1"/>
                <w:sz w:val="22"/>
                <w:szCs w:val="22"/>
              </w:rPr>
              <w:t>NOM DE LA PHASE</w:t>
            </w:r>
          </w:p>
        </w:tc>
        <w:tc>
          <w:tcPr>
            <w:tcW w:w="171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0A6185" w:rsidR="00CF1AFE" w:rsidP="00410C5B" w:rsidRDefault="00CF1AFE" w14:paraId="14B4F523" w14:textId="77777777">
            <w:pPr>
              <w:spacing w:after="0" w:line="240" w:lineRule="auto"/>
              <w:rPr>
                <w:rFonts w:ascii="Arial Narrow" w:hAnsi="Arial Narrow"/>
                <w:b/>
                <w:bCs/>
                <w:color w:val="000000" w:themeColor="text1"/>
                <w:sz w:val="22"/>
                <w:szCs w:val="22"/>
              </w:rPr>
            </w:pPr>
            <w:r w:rsidRPr="000A6185">
              <w:rPr>
                <w:rFonts w:ascii="Arial Narrow" w:hAnsi="Arial Narrow"/>
                <w:b/>
                <w:bCs/>
                <w:color w:val="000000" w:themeColor="text1"/>
                <w:sz w:val="22"/>
                <w:szCs w:val="22"/>
              </w:rPr>
              <w:t xml:space="preserve">% DE PROGRESSION SUR LE PROJET </w:t>
            </w:r>
          </w:p>
        </w:tc>
        <w:tc>
          <w:tcPr>
            <w:tcW w:w="948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0A6185" w:rsidR="00CF1AFE" w:rsidP="00410C5B" w:rsidRDefault="00CF1AFE" w14:paraId="7D2CFAAE" w14:textId="77777777">
            <w:pPr>
              <w:spacing w:after="0" w:line="240" w:lineRule="auto"/>
              <w:rPr>
                <w:rFonts w:ascii="Arial Narrow" w:hAnsi="Arial Narrow"/>
                <w:b/>
                <w:bCs/>
                <w:color w:val="000000" w:themeColor="text1"/>
                <w:sz w:val="22"/>
                <w:szCs w:val="22"/>
              </w:rPr>
            </w:pPr>
            <w:r w:rsidRPr="000A6185">
              <w:rPr>
                <w:rFonts w:ascii="Arial Narrow" w:hAnsi="Arial Narrow"/>
                <w:b/>
                <w:bCs/>
                <w:color w:val="000000" w:themeColor="text1"/>
                <w:sz w:val="22"/>
                <w:szCs w:val="22"/>
              </w:rPr>
              <w:t>TACHES CORRESPONDANTE SUR LE PROJET</w:t>
            </w:r>
          </w:p>
        </w:tc>
        <w:tc>
          <w:tcPr>
            <w:tcW w:w="1202"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4199E38A" w14:textId="77777777">
            <w:pPr>
              <w:spacing w:after="0" w:line="240" w:lineRule="auto"/>
              <w:rPr>
                <w:rFonts w:ascii="Arial Narrow" w:hAnsi="Arial Narrow"/>
                <w:b/>
                <w:bCs/>
                <w:color w:val="000000" w:themeColor="text1"/>
                <w:sz w:val="22"/>
                <w:szCs w:val="22"/>
                <w:lang w:val="en-US"/>
              </w:rPr>
            </w:pPr>
            <w:r>
              <w:rPr>
                <w:rFonts w:ascii="Arial Narrow" w:hAnsi="Arial Narrow"/>
                <w:b/>
                <w:bCs/>
                <w:color w:val="000000" w:themeColor="text1"/>
                <w:sz w:val="22"/>
                <w:szCs w:val="22"/>
                <w:lang w:val="en-US"/>
              </w:rPr>
              <w:t>DEADLINE</w:t>
            </w:r>
          </w:p>
        </w:tc>
        <w:tc>
          <w:tcPr>
            <w:tcW w:w="928"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47BB0890" w14:textId="77777777">
            <w:pPr>
              <w:spacing w:after="0" w:line="240" w:lineRule="auto"/>
              <w:rPr>
                <w:rFonts w:ascii="Arial Narrow" w:hAnsi="Arial Narrow"/>
                <w:b/>
                <w:bCs/>
                <w:color w:val="000000" w:themeColor="text1"/>
                <w:sz w:val="22"/>
                <w:szCs w:val="22"/>
                <w:lang w:val="en-US"/>
              </w:rPr>
            </w:pPr>
            <w:r>
              <w:rPr>
                <w:rFonts w:ascii="Arial Narrow" w:hAnsi="Arial Narrow"/>
                <w:b/>
                <w:bCs/>
                <w:color w:val="000000" w:themeColor="text1"/>
                <w:sz w:val="22"/>
                <w:szCs w:val="22"/>
                <w:lang w:val="en-US"/>
              </w:rPr>
              <w:t>STATUT</w:t>
            </w:r>
          </w:p>
        </w:tc>
      </w:tr>
      <w:tr w:rsidR="00CF1AFE" w:rsidTr="00410C5B" w14:paraId="666E7413" w14:textId="77777777">
        <w:trPr>
          <w:trHeight w:val="2235" w:hRule="exact"/>
        </w:trPr>
        <w:tc>
          <w:tcPr>
            <w:tcW w:w="515" w:type="dxa"/>
            <w:tcBorders>
              <w:top w:val="single" w:color="auto" w:sz="4" w:space="0"/>
              <w:left w:val="single" w:color="auto" w:sz="4" w:space="0"/>
              <w:bottom w:val="single" w:color="auto" w:sz="4" w:space="0"/>
              <w:right w:val="single" w:color="auto" w:sz="4" w:space="0"/>
            </w:tcBorders>
            <w:vAlign w:val="center"/>
            <w:hideMark/>
          </w:tcPr>
          <w:p w:rsidRPr="00D363C2" w:rsidR="00CF1AFE" w:rsidP="00410C5B" w:rsidRDefault="00CF1AFE" w14:paraId="71E08561" w14:textId="77777777">
            <w:pPr>
              <w:spacing w:after="0" w:line="240" w:lineRule="auto"/>
              <w:jc w:val="center"/>
              <w:rPr>
                <w:rFonts w:ascii="Arial Narrow" w:hAnsi="Arial Narrow"/>
                <w:b/>
                <w:bCs/>
                <w:color w:val="00B050"/>
                <w:lang w:val="en-US"/>
              </w:rPr>
            </w:pPr>
            <w:r w:rsidRPr="00D363C2">
              <w:rPr>
                <w:rFonts w:ascii="Arial Narrow" w:hAnsi="Arial Narrow"/>
                <w:b/>
                <w:bCs/>
                <w:color w:val="00B050"/>
                <w:lang w:val="en-US"/>
              </w:rPr>
              <w:t>1</w:t>
            </w:r>
          </w:p>
        </w:tc>
        <w:tc>
          <w:tcPr>
            <w:tcW w:w="2185" w:type="dxa"/>
            <w:tcBorders>
              <w:top w:val="single" w:color="auto" w:sz="4" w:space="0"/>
              <w:left w:val="single" w:color="auto" w:sz="4" w:space="0"/>
              <w:bottom w:val="single" w:color="auto" w:sz="4" w:space="0"/>
              <w:right w:val="single" w:color="auto" w:sz="4" w:space="0"/>
            </w:tcBorders>
            <w:vAlign w:val="center"/>
            <w:hideMark/>
          </w:tcPr>
          <w:p w:rsidRPr="00D363C2" w:rsidR="00CF1AFE" w:rsidP="00410C5B" w:rsidRDefault="00CF1AFE" w14:paraId="4D69D87E" w14:textId="77777777">
            <w:pPr>
              <w:spacing w:after="0" w:line="240" w:lineRule="auto"/>
              <w:rPr>
                <w:rFonts w:ascii="Arial Narrow" w:hAnsi="Arial Narrow"/>
                <w:b/>
                <w:bCs/>
                <w:color w:val="00B050"/>
                <w:lang w:val="en-US"/>
              </w:rPr>
            </w:pPr>
            <w:r w:rsidRPr="00D363C2">
              <w:rPr>
                <w:rFonts w:ascii="Arial Narrow" w:hAnsi="Arial Narrow"/>
                <w:b/>
                <w:bCs/>
                <w:color w:val="00B050"/>
                <w:lang w:val="en-US"/>
              </w:rPr>
              <w:t>Initiation</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363C2" w:rsidR="00CF1AFE" w:rsidP="00410C5B" w:rsidRDefault="00CF1AFE" w14:paraId="70A33628" w14:textId="77777777">
            <w:pPr>
              <w:spacing w:after="0" w:line="240" w:lineRule="auto"/>
              <w:jc w:val="center"/>
              <w:rPr>
                <w:rFonts w:ascii="Arial Narrow" w:hAnsi="Arial Narrow"/>
                <w:b/>
                <w:bCs/>
                <w:color w:val="00B050"/>
                <w:lang w:val="en-US"/>
              </w:rPr>
            </w:pPr>
            <w:r w:rsidRPr="00D363C2">
              <w:rPr>
                <w:rFonts w:ascii="Arial Narrow" w:hAnsi="Arial Narrow"/>
                <w:b/>
                <w:bCs/>
                <w:color w:val="00B050"/>
                <w:lang w:val="en-US"/>
              </w:rPr>
              <w:t>+20 %</w:t>
            </w:r>
          </w:p>
        </w:tc>
        <w:tc>
          <w:tcPr>
            <w:tcW w:w="9480" w:type="dxa"/>
            <w:tcBorders>
              <w:top w:val="single" w:color="auto" w:sz="4" w:space="0"/>
              <w:left w:val="single" w:color="auto" w:sz="4" w:space="0"/>
              <w:bottom w:val="single" w:color="auto" w:sz="4" w:space="0"/>
              <w:right w:val="single" w:color="auto" w:sz="4" w:space="0"/>
            </w:tcBorders>
            <w:vAlign w:val="center"/>
            <w:hideMark/>
          </w:tcPr>
          <w:p w:rsidRPr="00D363C2" w:rsidR="00CF1AFE" w:rsidP="00410C5B" w:rsidRDefault="00CF1AFE" w14:paraId="40619B4F" w14:textId="77777777">
            <w:pPr>
              <w:pStyle w:val="Paragraphedeliste"/>
              <w:numPr>
                <w:ilvl w:val="0"/>
                <w:numId w:val="30"/>
              </w:numPr>
              <w:spacing w:after="0" w:line="240" w:lineRule="auto"/>
              <w:ind w:left="237" w:hanging="237"/>
              <w:rPr>
                <w:rFonts w:ascii="Arial Narrow" w:hAnsi="Arial Narrow"/>
                <w:color w:val="00B050"/>
                <w:sz w:val="28"/>
              </w:rPr>
            </w:pPr>
            <w:r w:rsidRPr="00D363C2">
              <w:rPr>
                <w:rFonts w:ascii="Arial Narrow" w:hAnsi="Arial Narrow"/>
                <w:color w:val="00B050"/>
                <w:sz w:val="28"/>
              </w:rPr>
              <w:t>Confirmation du cahier de charge ;</w:t>
            </w:r>
          </w:p>
          <w:p w:rsidRPr="00D363C2" w:rsidR="00CF1AFE" w:rsidP="00410C5B" w:rsidRDefault="00CF1AFE" w14:paraId="7B900C6C" w14:textId="77777777">
            <w:pPr>
              <w:pStyle w:val="Paragraphedeliste"/>
              <w:numPr>
                <w:ilvl w:val="0"/>
                <w:numId w:val="30"/>
              </w:numPr>
              <w:spacing w:after="0" w:line="240" w:lineRule="auto"/>
              <w:ind w:left="237" w:hanging="237"/>
              <w:rPr>
                <w:rFonts w:ascii="Arial Narrow" w:hAnsi="Arial Narrow"/>
                <w:color w:val="00B050"/>
                <w:sz w:val="28"/>
                <w:lang w:val="en-US"/>
              </w:rPr>
            </w:pPr>
            <w:proofErr w:type="spellStart"/>
            <w:r w:rsidRPr="00D363C2">
              <w:rPr>
                <w:rFonts w:ascii="Arial Narrow" w:hAnsi="Arial Narrow"/>
                <w:color w:val="00B050"/>
                <w:sz w:val="28"/>
                <w:lang w:val="en-US"/>
              </w:rPr>
              <w:t>Définition</w:t>
            </w:r>
            <w:proofErr w:type="spellEnd"/>
            <w:r w:rsidRPr="00D363C2">
              <w:rPr>
                <w:rFonts w:ascii="Arial Narrow" w:hAnsi="Arial Narrow"/>
                <w:color w:val="00B050"/>
                <w:sz w:val="28"/>
                <w:lang w:val="en-US"/>
              </w:rPr>
              <w:t xml:space="preserve"> des </w:t>
            </w:r>
            <w:proofErr w:type="spellStart"/>
            <w:proofErr w:type="gramStart"/>
            <w:r w:rsidRPr="00D363C2">
              <w:rPr>
                <w:rFonts w:ascii="Arial Narrow" w:hAnsi="Arial Narrow"/>
                <w:color w:val="00B050"/>
                <w:sz w:val="28"/>
                <w:lang w:val="en-US"/>
              </w:rPr>
              <w:t>objectifs</w:t>
            </w:r>
            <w:proofErr w:type="spellEnd"/>
            <w:r w:rsidRPr="00D363C2">
              <w:rPr>
                <w:rFonts w:ascii="Arial Narrow" w:hAnsi="Arial Narrow"/>
                <w:color w:val="00B050"/>
                <w:sz w:val="28"/>
                <w:lang w:val="en-US"/>
              </w:rPr>
              <w:t> ;</w:t>
            </w:r>
            <w:proofErr w:type="gramEnd"/>
          </w:p>
          <w:p w:rsidRPr="00D363C2" w:rsidR="00CF1AFE" w:rsidP="00410C5B" w:rsidRDefault="00CF1AFE" w14:paraId="60398C8F" w14:textId="77777777">
            <w:pPr>
              <w:pStyle w:val="Paragraphedeliste"/>
              <w:numPr>
                <w:ilvl w:val="0"/>
                <w:numId w:val="30"/>
              </w:numPr>
              <w:spacing w:after="0" w:line="240" w:lineRule="auto"/>
              <w:ind w:left="237" w:hanging="237"/>
              <w:rPr>
                <w:rFonts w:ascii="Arial Narrow" w:hAnsi="Arial Narrow"/>
                <w:color w:val="00B050"/>
                <w:sz w:val="28"/>
              </w:rPr>
            </w:pPr>
            <w:r w:rsidRPr="00D363C2">
              <w:rPr>
                <w:rFonts w:ascii="Arial Narrow" w:hAnsi="Arial Narrow"/>
                <w:color w:val="00B050"/>
                <w:sz w:val="28"/>
              </w:rPr>
              <w:t>Définition du programme et calendrier pour les livrables ;</w:t>
            </w:r>
          </w:p>
          <w:p w:rsidRPr="00D363C2" w:rsidR="00CF1AFE" w:rsidP="00410C5B" w:rsidRDefault="00CF1AFE" w14:paraId="1AD23792" w14:textId="77777777">
            <w:pPr>
              <w:pStyle w:val="Paragraphedeliste"/>
              <w:numPr>
                <w:ilvl w:val="0"/>
                <w:numId w:val="30"/>
              </w:numPr>
              <w:spacing w:after="0" w:line="240" w:lineRule="auto"/>
              <w:ind w:left="237" w:hanging="237"/>
              <w:rPr>
                <w:rFonts w:ascii="Arial Narrow" w:hAnsi="Arial Narrow"/>
                <w:color w:val="00B050"/>
                <w:sz w:val="28"/>
              </w:rPr>
            </w:pPr>
            <w:r w:rsidRPr="00D363C2">
              <w:rPr>
                <w:rFonts w:ascii="Arial Narrow" w:hAnsi="Arial Narrow"/>
                <w:color w:val="00B050"/>
                <w:sz w:val="28"/>
              </w:rPr>
              <w:t>Définition des rôles et responsabilités.</w:t>
            </w:r>
          </w:p>
        </w:tc>
        <w:tc>
          <w:tcPr>
            <w:tcW w:w="1202" w:type="dxa"/>
            <w:tcBorders>
              <w:top w:val="single" w:color="auto" w:sz="4" w:space="0"/>
              <w:left w:val="single" w:color="auto" w:sz="4" w:space="0"/>
              <w:bottom w:val="single" w:color="auto" w:sz="4" w:space="0"/>
              <w:right w:val="single" w:color="auto" w:sz="4" w:space="0"/>
            </w:tcBorders>
            <w:vAlign w:val="center"/>
            <w:hideMark/>
          </w:tcPr>
          <w:p w:rsidRPr="00D363C2" w:rsidR="00CF1AFE" w:rsidP="00410C5B" w:rsidRDefault="00AA1BED" w14:paraId="0DAAABEB" w14:textId="10533218">
            <w:pPr>
              <w:spacing w:after="0" w:line="240" w:lineRule="auto"/>
              <w:jc w:val="center"/>
              <w:rPr>
                <w:rFonts w:ascii="Arial Narrow" w:hAnsi="Arial Narrow"/>
                <w:b/>
                <w:bCs/>
                <w:color w:val="00B050"/>
                <w:lang w:val="en-US"/>
              </w:rPr>
            </w:pPr>
            <w:r w:rsidRPr="00D363C2">
              <w:rPr>
                <w:rFonts w:ascii="Arial Narrow" w:hAnsi="Arial Narrow"/>
                <w:b/>
                <w:bCs/>
                <w:color w:val="00B050"/>
                <w:lang w:val="en-US"/>
              </w:rPr>
              <w:t>10/06</w:t>
            </w:r>
            <w:r w:rsidRPr="00D363C2" w:rsidR="00F105B3">
              <w:rPr>
                <w:rFonts w:ascii="Arial Narrow" w:hAnsi="Arial Narrow"/>
                <w:b/>
                <w:bCs/>
                <w:color w:val="00B050"/>
                <w:lang w:val="en-US"/>
              </w:rPr>
              <w:t>/2022</w:t>
            </w:r>
          </w:p>
        </w:tc>
        <w:tc>
          <w:tcPr>
            <w:tcW w:w="928" w:type="dxa"/>
            <w:tcBorders>
              <w:top w:val="single" w:color="auto" w:sz="4" w:space="0"/>
              <w:left w:val="single" w:color="auto" w:sz="4" w:space="0"/>
              <w:bottom w:val="single" w:color="auto" w:sz="4" w:space="0"/>
              <w:right w:val="single" w:color="auto" w:sz="4" w:space="0"/>
            </w:tcBorders>
            <w:vAlign w:val="center"/>
          </w:tcPr>
          <w:p w:rsidRPr="00D363C2" w:rsidR="00CF1AFE" w:rsidP="00410C5B" w:rsidRDefault="00D363C2" w14:paraId="6791FB9C" w14:textId="44F6D122">
            <w:pPr>
              <w:spacing w:after="0" w:line="240" w:lineRule="auto"/>
              <w:jc w:val="center"/>
              <w:rPr>
                <w:rFonts w:ascii="Arial Narrow" w:hAnsi="Arial Narrow"/>
                <w:b/>
                <w:bCs/>
                <w:color w:val="00B050"/>
                <w:lang w:val="en-US"/>
              </w:rPr>
            </w:pPr>
            <w:r>
              <w:rPr>
                <w:rFonts w:ascii="Arial Narrow" w:hAnsi="Arial Narrow"/>
                <w:b/>
                <w:bCs/>
                <w:color w:val="00B050"/>
                <w:lang w:val="en-US"/>
              </w:rPr>
              <w:t>FAIT</w:t>
            </w:r>
          </w:p>
        </w:tc>
      </w:tr>
      <w:tr w:rsidR="00CF1AFE" w:rsidTr="00410C5B" w14:paraId="06F34D6E" w14:textId="77777777">
        <w:trPr>
          <w:trHeight w:val="2840" w:hRule="exact"/>
        </w:trPr>
        <w:tc>
          <w:tcPr>
            <w:tcW w:w="515" w:type="dxa"/>
            <w:tcBorders>
              <w:top w:val="single" w:color="auto" w:sz="4" w:space="0"/>
              <w:left w:val="single" w:color="auto" w:sz="4" w:space="0"/>
              <w:bottom w:val="single" w:color="auto" w:sz="4" w:space="0"/>
              <w:right w:val="single" w:color="auto" w:sz="4" w:space="0"/>
            </w:tcBorders>
            <w:vAlign w:val="center"/>
            <w:hideMark/>
          </w:tcPr>
          <w:p w:rsidRPr="00F105B3" w:rsidR="00CF1AFE" w:rsidP="00410C5B" w:rsidRDefault="00CF1AFE" w14:paraId="3667E607" w14:textId="77777777">
            <w:pPr>
              <w:spacing w:after="0" w:line="240" w:lineRule="auto"/>
              <w:jc w:val="center"/>
              <w:rPr>
                <w:rFonts w:ascii="Arial Narrow" w:hAnsi="Arial Narrow"/>
                <w:b/>
                <w:bCs/>
                <w:lang w:val="en-US"/>
              </w:rPr>
            </w:pPr>
            <w:r w:rsidRPr="00F105B3">
              <w:rPr>
                <w:rFonts w:ascii="Arial Narrow" w:hAnsi="Arial Narrow"/>
                <w:b/>
                <w:bCs/>
                <w:lang w:val="en-US"/>
              </w:rPr>
              <w:t>2</w:t>
            </w:r>
          </w:p>
        </w:tc>
        <w:tc>
          <w:tcPr>
            <w:tcW w:w="2185" w:type="dxa"/>
            <w:tcBorders>
              <w:top w:val="single" w:color="auto" w:sz="4" w:space="0"/>
              <w:left w:val="single" w:color="auto" w:sz="4" w:space="0"/>
              <w:bottom w:val="single" w:color="auto" w:sz="4" w:space="0"/>
              <w:right w:val="single" w:color="auto" w:sz="4" w:space="0"/>
            </w:tcBorders>
            <w:vAlign w:val="center"/>
            <w:hideMark/>
          </w:tcPr>
          <w:p w:rsidRPr="00F105B3" w:rsidR="00CF1AFE" w:rsidP="00410C5B" w:rsidRDefault="00CF1AFE" w14:paraId="4AF06E50" w14:textId="77777777">
            <w:pPr>
              <w:spacing w:after="0" w:line="240" w:lineRule="auto"/>
              <w:rPr>
                <w:rFonts w:ascii="Arial Narrow" w:hAnsi="Arial Narrow"/>
                <w:b/>
                <w:bCs/>
                <w:lang w:val="en-US"/>
              </w:rPr>
            </w:pPr>
            <w:r w:rsidRPr="00F105B3">
              <w:rPr>
                <w:rFonts w:ascii="Arial Narrow" w:hAnsi="Arial Narrow"/>
                <w:b/>
                <w:bCs/>
                <w:lang w:val="en-US"/>
              </w:rPr>
              <w:t>Phase de conception</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F105B3" w:rsidR="00CF1AFE" w:rsidP="00410C5B" w:rsidRDefault="00CF1AFE" w14:paraId="04C4CFC1" w14:textId="77777777">
            <w:pPr>
              <w:spacing w:after="0" w:line="240" w:lineRule="auto"/>
              <w:jc w:val="center"/>
              <w:rPr>
                <w:rFonts w:ascii="Arial Narrow" w:hAnsi="Arial Narrow"/>
                <w:b/>
                <w:bCs/>
                <w:lang w:val="en-US"/>
              </w:rPr>
            </w:pPr>
            <w:r w:rsidRPr="00F105B3">
              <w:rPr>
                <w:rFonts w:ascii="Arial Narrow" w:hAnsi="Arial Narrow"/>
                <w:b/>
                <w:bCs/>
                <w:lang w:val="en-US"/>
              </w:rPr>
              <w:t>+25 %</w:t>
            </w:r>
          </w:p>
        </w:tc>
        <w:tc>
          <w:tcPr>
            <w:tcW w:w="9480" w:type="dxa"/>
            <w:tcBorders>
              <w:top w:val="single" w:color="auto" w:sz="4" w:space="0"/>
              <w:left w:val="single" w:color="auto" w:sz="4" w:space="0"/>
              <w:bottom w:val="single" w:color="auto" w:sz="4" w:space="0"/>
              <w:right w:val="single" w:color="auto" w:sz="4" w:space="0"/>
            </w:tcBorders>
            <w:vAlign w:val="center"/>
            <w:hideMark/>
          </w:tcPr>
          <w:p w:rsidRPr="00F105B3" w:rsidR="00CF1AFE" w:rsidP="00410C5B" w:rsidRDefault="00CF1AFE" w14:paraId="0D62C6AE" w14:textId="77777777">
            <w:pPr>
              <w:pStyle w:val="Paragraphedeliste"/>
              <w:numPr>
                <w:ilvl w:val="0"/>
                <w:numId w:val="30"/>
              </w:numPr>
              <w:spacing w:after="0" w:line="240" w:lineRule="auto"/>
              <w:ind w:left="237" w:hanging="237"/>
              <w:rPr>
                <w:rFonts w:ascii="Arial Narrow" w:hAnsi="Arial Narrow"/>
                <w:sz w:val="28"/>
                <w:lang w:val="en-US"/>
              </w:rPr>
            </w:pPr>
            <w:proofErr w:type="spellStart"/>
            <w:r w:rsidRPr="00F105B3">
              <w:rPr>
                <w:rFonts w:ascii="Arial Narrow" w:hAnsi="Arial Narrow"/>
                <w:sz w:val="28"/>
                <w:lang w:val="en-US"/>
              </w:rPr>
              <w:t>Analyse</w:t>
            </w:r>
            <w:proofErr w:type="spellEnd"/>
            <w:r w:rsidRPr="00F105B3">
              <w:rPr>
                <w:rFonts w:ascii="Arial Narrow" w:hAnsi="Arial Narrow"/>
                <w:sz w:val="28"/>
                <w:lang w:val="en-US"/>
              </w:rPr>
              <w:t xml:space="preserve"> </w:t>
            </w:r>
            <w:proofErr w:type="spellStart"/>
            <w:proofErr w:type="gramStart"/>
            <w:r w:rsidRPr="00F105B3">
              <w:rPr>
                <w:rFonts w:ascii="Arial Narrow" w:hAnsi="Arial Narrow"/>
                <w:sz w:val="28"/>
                <w:lang w:val="en-US"/>
              </w:rPr>
              <w:t>fonctionnelle</w:t>
            </w:r>
            <w:proofErr w:type="spellEnd"/>
            <w:r w:rsidRPr="00F105B3">
              <w:rPr>
                <w:rFonts w:ascii="Arial Narrow" w:hAnsi="Arial Narrow"/>
                <w:sz w:val="28"/>
                <w:lang w:val="en-US"/>
              </w:rPr>
              <w:t> ;</w:t>
            </w:r>
            <w:proofErr w:type="gramEnd"/>
          </w:p>
          <w:p w:rsidRPr="00F105B3" w:rsidR="00CF1AFE" w:rsidP="00410C5B" w:rsidRDefault="00CF1AFE" w14:paraId="216CB118" w14:textId="77777777">
            <w:pPr>
              <w:pStyle w:val="Paragraphedeliste"/>
              <w:numPr>
                <w:ilvl w:val="0"/>
                <w:numId w:val="30"/>
              </w:numPr>
              <w:spacing w:after="0" w:line="240" w:lineRule="auto"/>
              <w:ind w:left="237" w:hanging="237"/>
              <w:rPr>
                <w:rFonts w:ascii="Arial Narrow" w:hAnsi="Arial Narrow"/>
                <w:sz w:val="28"/>
                <w:lang w:val="en-US"/>
              </w:rPr>
            </w:pPr>
            <w:r w:rsidRPr="00F105B3">
              <w:rPr>
                <w:rFonts w:ascii="Arial Narrow" w:hAnsi="Arial Narrow"/>
                <w:sz w:val="28"/>
                <w:lang w:val="en-US"/>
              </w:rPr>
              <w:t xml:space="preserve">Design technique des </w:t>
            </w:r>
            <w:proofErr w:type="spellStart"/>
            <w:proofErr w:type="gramStart"/>
            <w:r w:rsidRPr="00F105B3">
              <w:rPr>
                <w:rFonts w:ascii="Arial Narrow" w:hAnsi="Arial Narrow"/>
                <w:sz w:val="28"/>
                <w:lang w:val="en-US"/>
              </w:rPr>
              <w:t>composants</w:t>
            </w:r>
            <w:proofErr w:type="spellEnd"/>
            <w:r w:rsidRPr="00F105B3">
              <w:rPr>
                <w:rFonts w:ascii="Arial Narrow" w:hAnsi="Arial Narrow"/>
                <w:sz w:val="28"/>
                <w:lang w:val="en-US"/>
              </w:rPr>
              <w:t> ;</w:t>
            </w:r>
            <w:proofErr w:type="gramEnd"/>
          </w:p>
          <w:p w:rsidRPr="00F105B3" w:rsidR="00CF1AFE" w:rsidP="00410C5B" w:rsidRDefault="00CF1AFE" w14:paraId="61D29BD1" w14:textId="77777777">
            <w:pPr>
              <w:pStyle w:val="Paragraphedeliste"/>
              <w:numPr>
                <w:ilvl w:val="0"/>
                <w:numId w:val="30"/>
              </w:numPr>
              <w:spacing w:after="0" w:line="240" w:lineRule="auto"/>
              <w:ind w:left="237" w:hanging="237"/>
              <w:rPr>
                <w:rFonts w:ascii="Arial Narrow" w:hAnsi="Arial Narrow"/>
                <w:sz w:val="28"/>
                <w:lang w:val="en-US"/>
              </w:rPr>
            </w:pPr>
            <w:proofErr w:type="spellStart"/>
            <w:r w:rsidRPr="00F105B3">
              <w:rPr>
                <w:rFonts w:ascii="Arial Narrow" w:hAnsi="Arial Narrow"/>
                <w:sz w:val="28"/>
                <w:lang w:val="en-US"/>
              </w:rPr>
              <w:t>Analyse</w:t>
            </w:r>
            <w:proofErr w:type="spellEnd"/>
            <w:r w:rsidRPr="00F105B3">
              <w:rPr>
                <w:rFonts w:ascii="Arial Narrow" w:hAnsi="Arial Narrow"/>
                <w:sz w:val="28"/>
                <w:lang w:val="en-US"/>
              </w:rPr>
              <w:t xml:space="preserve"> des </w:t>
            </w:r>
            <w:proofErr w:type="spellStart"/>
            <w:r w:rsidRPr="00F105B3">
              <w:rPr>
                <w:rFonts w:ascii="Arial Narrow" w:hAnsi="Arial Narrow"/>
                <w:sz w:val="28"/>
                <w:lang w:val="en-US"/>
              </w:rPr>
              <w:t>données</w:t>
            </w:r>
            <w:proofErr w:type="spellEnd"/>
            <w:r w:rsidRPr="00F105B3">
              <w:rPr>
                <w:rFonts w:ascii="Arial Narrow" w:hAnsi="Arial Narrow"/>
                <w:sz w:val="28"/>
                <w:lang w:val="en-US"/>
              </w:rPr>
              <w:t xml:space="preserve"> </w:t>
            </w:r>
            <w:proofErr w:type="gramStart"/>
            <w:r w:rsidRPr="00F105B3">
              <w:rPr>
                <w:rFonts w:ascii="Arial Narrow" w:hAnsi="Arial Narrow"/>
                <w:sz w:val="28"/>
                <w:lang w:val="en-US"/>
              </w:rPr>
              <w:t>sources ;</w:t>
            </w:r>
            <w:proofErr w:type="gramEnd"/>
          </w:p>
          <w:p w:rsidRPr="00F105B3" w:rsidR="00CF1AFE" w:rsidP="00410C5B" w:rsidRDefault="00CF1AFE" w14:paraId="67B0804F" w14:textId="77777777">
            <w:pPr>
              <w:pStyle w:val="Paragraphedeliste"/>
              <w:numPr>
                <w:ilvl w:val="0"/>
                <w:numId w:val="30"/>
              </w:numPr>
              <w:spacing w:after="0" w:line="240" w:lineRule="auto"/>
              <w:ind w:left="237" w:hanging="237"/>
              <w:rPr>
                <w:rFonts w:ascii="Arial Narrow" w:hAnsi="Arial Narrow"/>
                <w:sz w:val="28"/>
                <w:lang w:val="en-US"/>
              </w:rPr>
            </w:pPr>
            <w:proofErr w:type="spellStart"/>
            <w:r w:rsidRPr="00F105B3">
              <w:rPr>
                <w:rFonts w:ascii="Arial Narrow" w:hAnsi="Arial Narrow"/>
                <w:sz w:val="28"/>
                <w:lang w:val="en-US"/>
              </w:rPr>
              <w:t>Analyse</w:t>
            </w:r>
            <w:proofErr w:type="spellEnd"/>
            <w:r w:rsidRPr="00F105B3">
              <w:rPr>
                <w:rFonts w:ascii="Arial Narrow" w:hAnsi="Arial Narrow"/>
                <w:sz w:val="28"/>
                <w:lang w:val="en-US"/>
              </w:rPr>
              <w:t xml:space="preserve"> des </w:t>
            </w:r>
            <w:proofErr w:type="spellStart"/>
            <w:proofErr w:type="gramStart"/>
            <w:r w:rsidRPr="00F105B3">
              <w:rPr>
                <w:rFonts w:ascii="Arial Narrow" w:hAnsi="Arial Narrow"/>
                <w:sz w:val="28"/>
                <w:lang w:val="en-US"/>
              </w:rPr>
              <w:t>états</w:t>
            </w:r>
            <w:proofErr w:type="spellEnd"/>
            <w:r w:rsidRPr="00F105B3">
              <w:rPr>
                <w:rFonts w:ascii="Arial Narrow" w:hAnsi="Arial Narrow"/>
                <w:sz w:val="28"/>
                <w:lang w:val="en-US"/>
              </w:rPr>
              <w:t> ;</w:t>
            </w:r>
            <w:proofErr w:type="gramEnd"/>
          </w:p>
          <w:p w:rsidRPr="00F105B3" w:rsidR="00CF1AFE" w:rsidP="00410C5B" w:rsidRDefault="00CF1AFE" w14:paraId="7937394D" w14:textId="77777777">
            <w:pPr>
              <w:pStyle w:val="Paragraphedeliste"/>
              <w:numPr>
                <w:ilvl w:val="0"/>
                <w:numId w:val="30"/>
              </w:numPr>
              <w:spacing w:after="0" w:line="240" w:lineRule="auto"/>
              <w:ind w:left="237" w:hanging="237"/>
              <w:rPr>
                <w:rFonts w:ascii="Arial Narrow" w:hAnsi="Arial Narrow"/>
                <w:sz w:val="28"/>
              </w:rPr>
            </w:pPr>
            <w:r w:rsidRPr="00F105B3">
              <w:rPr>
                <w:rFonts w:ascii="Arial Narrow" w:hAnsi="Arial Narrow"/>
                <w:sz w:val="28"/>
              </w:rPr>
              <w:t>Modélisation de la base de données ;</w:t>
            </w:r>
          </w:p>
          <w:p w:rsidRPr="00F105B3" w:rsidR="00CF1AFE" w:rsidP="00410C5B" w:rsidRDefault="00CF1AFE" w14:paraId="569E40AC" w14:textId="77777777">
            <w:pPr>
              <w:pStyle w:val="Paragraphedeliste"/>
              <w:numPr>
                <w:ilvl w:val="0"/>
                <w:numId w:val="30"/>
              </w:numPr>
              <w:spacing w:after="0" w:line="240" w:lineRule="auto"/>
              <w:ind w:left="237" w:hanging="237"/>
              <w:rPr>
                <w:rFonts w:ascii="Arial Narrow" w:hAnsi="Arial Narrow"/>
                <w:sz w:val="28"/>
              </w:rPr>
            </w:pPr>
            <w:r w:rsidRPr="00F105B3">
              <w:rPr>
                <w:rFonts w:ascii="Arial Narrow" w:hAnsi="Arial Narrow"/>
                <w:sz w:val="28"/>
              </w:rPr>
              <w:t>Définir les scenarios de test.</w:t>
            </w:r>
          </w:p>
        </w:tc>
        <w:tc>
          <w:tcPr>
            <w:tcW w:w="1202" w:type="dxa"/>
            <w:tcBorders>
              <w:top w:val="single" w:color="auto" w:sz="4" w:space="0"/>
              <w:left w:val="single" w:color="auto" w:sz="4" w:space="0"/>
              <w:bottom w:val="single" w:color="auto" w:sz="4" w:space="0"/>
              <w:right w:val="single" w:color="auto" w:sz="4" w:space="0"/>
            </w:tcBorders>
            <w:vAlign w:val="center"/>
            <w:hideMark/>
          </w:tcPr>
          <w:p w:rsidRPr="00F105B3" w:rsidR="00CF1AFE" w:rsidP="00410C5B" w:rsidRDefault="00F105B3" w14:paraId="1023F083" w14:textId="7B7EB63B">
            <w:pPr>
              <w:spacing w:after="0" w:line="240" w:lineRule="auto"/>
              <w:jc w:val="center"/>
              <w:rPr>
                <w:rFonts w:ascii="Arial Narrow" w:hAnsi="Arial Narrow"/>
                <w:b/>
                <w:bCs/>
                <w:lang w:val="en-US"/>
              </w:rPr>
            </w:pPr>
            <w:r w:rsidRPr="00F105B3">
              <w:rPr>
                <w:rFonts w:ascii="Arial Narrow" w:hAnsi="Arial Narrow"/>
                <w:b/>
                <w:bCs/>
                <w:lang w:val="en-US"/>
              </w:rPr>
              <w:t>31/12</w:t>
            </w:r>
            <w:r w:rsidRPr="00F105B3" w:rsidR="00CF1AFE">
              <w:rPr>
                <w:rFonts w:ascii="Arial Narrow" w:hAnsi="Arial Narrow"/>
                <w:b/>
                <w:bCs/>
                <w:lang w:val="en-US"/>
              </w:rPr>
              <w:t>/2022</w:t>
            </w:r>
          </w:p>
        </w:tc>
        <w:tc>
          <w:tcPr>
            <w:tcW w:w="928" w:type="dxa"/>
            <w:tcBorders>
              <w:top w:val="single" w:color="auto" w:sz="4" w:space="0"/>
              <w:left w:val="single" w:color="auto" w:sz="4" w:space="0"/>
              <w:bottom w:val="single" w:color="auto" w:sz="4" w:space="0"/>
              <w:right w:val="single" w:color="auto" w:sz="4" w:space="0"/>
            </w:tcBorders>
            <w:vAlign w:val="center"/>
          </w:tcPr>
          <w:p w:rsidRPr="00F105B3" w:rsidR="00CF1AFE" w:rsidP="00410C5B" w:rsidRDefault="00CF1AFE" w14:paraId="4DCE85E4" w14:textId="4721EF7E">
            <w:pPr>
              <w:spacing w:after="0" w:line="240" w:lineRule="auto"/>
              <w:jc w:val="center"/>
              <w:rPr>
                <w:rFonts w:ascii="Arial Narrow" w:hAnsi="Arial Narrow"/>
                <w:b/>
                <w:bCs/>
                <w:lang w:val="en-US"/>
              </w:rPr>
            </w:pPr>
          </w:p>
        </w:tc>
      </w:tr>
      <w:tr w:rsidR="00CF1AFE" w:rsidTr="00410C5B" w14:paraId="05F7CEF3" w14:textId="77777777">
        <w:trPr>
          <w:trHeight w:val="3115" w:hRule="exact"/>
        </w:trPr>
        <w:tc>
          <w:tcPr>
            <w:tcW w:w="51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3EEE2105"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3</w:t>
            </w:r>
          </w:p>
        </w:tc>
        <w:tc>
          <w:tcPr>
            <w:tcW w:w="218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50758F29" w14:textId="77777777">
            <w:pPr>
              <w:spacing w:after="0" w:line="240" w:lineRule="auto"/>
              <w:rPr>
                <w:rFonts w:ascii="Arial Narrow" w:hAnsi="Arial Narrow"/>
                <w:b/>
                <w:bCs/>
                <w:color w:val="000000" w:themeColor="text1"/>
                <w:lang w:val="en-US"/>
              </w:rPr>
            </w:pPr>
            <w:proofErr w:type="spellStart"/>
            <w:r>
              <w:rPr>
                <w:rFonts w:ascii="Arial Narrow" w:hAnsi="Arial Narrow"/>
                <w:b/>
                <w:bCs/>
                <w:color w:val="000000" w:themeColor="text1"/>
                <w:lang w:val="en-US"/>
              </w:rPr>
              <w:t>Implémentation</w:t>
            </w:r>
            <w:proofErr w:type="spellEnd"/>
          </w:p>
        </w:tc>
        <w:tc>
          <w:tcPr>
            <w:tcW w:w="1710"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490209A3"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+25 %</w:t>
            </w:r>
          </w:p>
        </w:tc>
        <w:tc>
          <w:tcPr>
            <w:tcW w:w="9480" w:type="dxa"/>
            <w:tcBorders>
              <w:top w:val="single" w:color="auto" w:sz="4" w:space="0"/>
              <w:left w:val="single" w:color="auto" w:sz="4" w:space="0"/>
              <w:bottom w:val="single" w:color="auto" w:sz="4" w:space="0"/>
              <w:right w:val="single" w:color="auto" w:sz="4" w:space="0"/>
            </w:tcBorders>
            <w:vAlign w:val="center"/>
            <w:hideMark/>
          </w:tcPr>
          <w:p w:rsidRPr="000A6185" w:rsidR="00CF1AFE" w:rsidP="00410C5B" w:rsidRDefault="00CF1AFE" w14:paraId="6E3881B6" w14:textId="77777777">
            <w:pPr>
              <w:pStyle w:val="Paragraphedeliste"/>
              <w:numPr>
                <w:ilvl w:val="0"/>
                <w:numId w:val="30"/>
              </w:numPr>
              <w:spacing w:after="0" w:line="240" w:lineRule="auto"/>
              <w:ind w:left="237" w:hanging="237"/>
              <w:rPr>
                <w:rFonts w:ascii="Arial Narrow" w:hAnsi="Arial Narrow"/>
                <w:color w:val="000000" w:themeColor="text1"/>
                <w:sz w:val="28"/>
              </w:rPr>
            </w:pPr>
            <w:r w:rsidRPr="000A6185">
              <w:rPr>
                <w:rFonts w:ascii="Arial Narrow" w:hAnsi="Arial Narrow"/>
                <w:color w:val="000000" w:themeColor="text1"/>
                <w:sz w:val="28"/>
              </w:rPr>
              <w:t>Installation des environnements et outils de développement ;</w:t>
            </w:r>
          </w:p>
          <w:p w:rsidRPr="000A6185" w:rsidR="00CF1AFE" w:rsidP="00410C5B" w:rsidRDefault="00CF1AFE" w14:paraId="08D5189C" w14:textId="77777777">
            <w:pPr>
              <w:pStyle w:val="Paragraphedeliste"/>
              <w:numPr>
                <w:ilvl w:val="0"/>
                <w:numId w:val="30"/>
              </w:numPr>
              <w:spacing w:after="0" w:line="240" w:lineRule="auto"/>
              <w:ind w:left="237" w:hanging="237"/>
              <w:rPr>
                <w:rFonts w:ascii="Arial Narrow" w:hAnsi="Arial Narrow"/>
                <w:color w:val="000000" w:themeColor="text1"/>
                <w:sz w:val="28"/>
              </w:rPr>
            </w:pPr>
            <w:r w:rsidRPr="000A6185">
              <w:rPr>
                <w:rFonts w:ascii="Arial Narrow" w:hAnsi="Arial Narrow"/>
                <w:color w:val="000000" w:themeColor="text1"/>
                <w:sz w:val="28"/>
              </w:rPr>
              <w:t>Mise en place de l'intégration continue ;</w:t>
            </w:r>
          </w:p>
          <w:p w:rsidR="00CF1AFE" w:rsidP="00410C5B" w:rsidRDefault="00CF1AFE" w14:paraId="721DC4F4" w14:textId="77777777">
            <w:pPr>
              <w:pStyle w:val="Paragraphedeliste"/>
              <w:numPr>
                <w:ilvl w:val="0"/>
                <w:numId w:val="30"/>
              </w:numPr>
              <w:spacing w:after="0" w:line="240" w:lineRule="auto"/>
              <w:ind w:left="237" w:hanging="237"/>
              <w:rPr>
                <w:rFonts w:ascii="Arial Narrow" w:hAnsi="Arial Narrow"/>
                <w:color w:val="000000" w:themeColor="text1"/>
                <w:sz w:val="28"/>
                <w:lang w:val="en-US"/>
              </w:rPr>
            </w:pPr>
            <w:proofErr w:type="spellStart"/>
            <w:r>
              <w:rPr>
                <w:rFonts w:ascii="Arial Narrow" w:hAnsi="Arial Narrow"/>
                <w:color w:val="000000" w:themeColor="text1"/>
                <w:sz w:val="28"/>
                <w:lang w:val="en-US"/>
              </w:rPr>
              <w:t>Développement</w:t>
            </w:r>
            <w:proofErr w:type="spellEnd"/>
            <w:r>
              <w:rPr>
                <w:rFonts w:ascii="Arial Narrow" w:hAnsi="Arial Narrow"/>
                <w:color w:val="000000" w:themeColor="text1"/>
                <w:sz w:val="28"/>
                <w:lang w:val="en-US"/>
              </w:rPr>
              <w:t xml:space="preserve"> du </w:t>
            </w:r>
            <w:proofErr w:type="spellStart"/>
            <w:proofErr w:type="gramStart"/>
            <w:r>
              <w:rPr>
                <w:rFonts w:ascii="Arial Narrow" w:hAnsi="Arial Narrow"/>
                <w:color w:val="000000" w:themeColor="text1"/>
                <w:sz w:val="28"/>
                <w:lang w:val="en-US"/>
              </w:rPr>
              <w:t>BackEnd</w:t>
            </w:r>
            <w:proofErr w:type="spellEnd"/>
            <w:r>
              <w:rPr>
                <w:rFonts w:ascii="Arial Narrow" w:hAnsi="Arial Narrow"/>
                <w:color w:val="000000" w:themeColor="text1"/>
                <w:sz w:val="28"/>
                <w:lang w:val="en-US"/>
              </w:rPr>
              <w:t> ;</w:t>
            </w:r>
            <w:proofErr w:type="gramEnd"/>
          </w:p>
          <w:p w:rsidR="00CF1AFE" w:rsidP="00410C5B" w:rsidRDefault="00CF1AFE" w14:paraId="7B19ABE3" w14:textId="77777777">
            <w:pPr>
              <w:pStyle w:val="Paragraphedeliste"/>
              <w:numPr>
                <w:ilvl w:val="0"/>
                <w:numId w:val="30"/>
              </w:numPr>
              <w:spacing w:after="0" w:line="240" w:lineRule="auto"/>
              <w:ind w:left="237" w:hanging="237"/>
              <w:rPr>
                <w:rFonts w:ascii="Arial Narrow" w:hAnsi="Arial Narrow"/>
                <w:color w:val="000000" w:themeColor="text1"/>
                <w:sz w:val="28"/>
                <w:lang w:val="en-US"/>
              </w:rPr>
            </w:pPr>
            <w:proofErr w:type="spellStart"/>
            <w:r>
              <w:rPr>
                <w:rFonts w:ascii="Arial Narrow" w:hAnsi="Arial Narrow"/>
                <w:color w:val="000000" w:themeColor="text1"/>
                <w:sz w:val="28"/>
                <w:lang w:val="en-US"/>
              </w:rPr>
              <w:t>Développement</w:t>
            </w:r>
            <w:proofErr w:type="spellEnd"/>
            <w:r>
              <w:rPr>
                <w:rFonts w:ascii="Arial Narrow" w:hAnsi="Arial Narrow"/>
                <w:color w:val="000000" w:themeColor="text1"/>
                <w:sz w:val="28"/>
                <w:lang w:val="en-US"/>
              </w:rPr>
              <w:t xml:space="preserve"> du </w:t>
            </w:r>
            <w:proofErr w:type="spellStart"/>
            <w:r>
              <w:rPr>
                <w:rFonts w:ascii="Arial Narrow" w:hAnsi="Arial Narrow"/>
                <w:color w:val="000000" w:themeColor="text1"/>
                <w:sz w:val="28"/>
                <w:lang w:val="en-US"/>
              </w:rPr>
              <w:t>FrontEnd</w:t>
            </w:r>
            <w:proofErr w:type="spellEnd"/>
            <w:r>
              <w:rPr>
                <w:rFonts w:ascii="Arial Narrow" w:hAnsi="Arial Narrow"/>
                <w:color w:val="000000" w:themeColor="text1"/>
                <w:sz w:val="28"/>
                <w:lang w:val="en-US"/>
              </w:rPr>
              <w:t xml:space="preserve"> </w:t>
            </w:r>
            <w:proofErr w:type="gramStart"/>
            <w:r>
              <w:rPr>
                <w:rFonts w:ascii="Arial Narrow" w:hAnsi="Arial Narrow"/>
                <w:color w:val="000000" w:themeColor="text1"/>
                <w:sz w:val="28"/>
                <w:lang w:val="en-US"/>
              </w:rPr>
              <w:t>Web ;</w:t>
            </w:r>
            <w:proofErr w:type="gramEnd"/>
          </w:p>
          <w:p w:rsidRPr="000A6185" w:rsidR="00CF1AFE" w:rsidP="00410C5B" w:rsidRDefault="00CF1AFE" w14:paraId="22E42F5C" w14:textId="77777777">
            <w:pPr>
              <w:pStyle w:val="Paragraphedeliste"/>
              <w:numPr>
                <w:ilvl w:val="0"/>
                <w:numId w:val="30"/>
              </w:numPr>
              <w:spacing w:after="0" w:line="240" w:lineRule="auto"/>
              <w:ind w:left="237" w:hanging="237"/>
              <w:rPr>
                <w:rFonts w:ascii="Arial Narrow" w:hAnsi="Arial Narrow"/>
                <w:color w:val="000000" w:themeColor="text1"/>
                <w:sz w:val="28"/>
              </w:rPr>
            </w:pPr>
            <w:r w:rsidRPr="000A6185">
              <w:rPr>
                <w:rFonts w:ascii="Arial Narrow" w:hAnsi="Arial Narrow"/>
                <w:color w:val="000000" w:themeColor="text1"/>
                <w:sz w:val="28"/>
              </w:rPr>
              <w:t xml:space="preserve">Développement </w:t>
            </w:r>
            <w:proofErr w:type="gramStart"/>
            <w:r w:rsidRPr="000A6185">
              <w:rPr>
                <w:rFonts w:ascii="Arial Narrow" w:hAnsi="Arial Narrow"/>
                <w:color w:val="000000" w:themeColor="text1"/>
                <w:sz w:val="28"/>
              </w:rPr>
              <w:t xml:space="preserve">du  </w:t>
            </w:r>
            <w:proofErr w:type="spellStart"/>
            <w:r w:rsidRPr="000A6185">
              <w:rPr>
                <w:rFonts w:ascii="Arial Narrow" w:hAnsi="Arial Narrow"/>
                <w:color w:val="000000" w:themeColor="text1"/>
                <w:sz w:val="28"/>
              </w:rPr>
              <w:t>FrontEnd</w:t>
            </w:r>
            <w:proofErr w:type="spellEnd"/>
            <w:proofErr w:type="gramEnd"/>
            <w:r w:rsidRPr="000A6185">
              <w:rPr>
                <w:rFonts w:ascii="Arial Narrow" w:hAnsi="Arial Narrow"/>
                <w:color w:val="000000" w:themeColor="text1"/>
                <w:sz w:val="28"/>
              </w:rPr>
              <w:t xml:space="preserve"> Mobile (Android) ;</w:t>
            </w:r>
          </w:p>
          <w:p w:rsidR="00CF1AFE" w:rsidP="00410C5B" w:rsidRDefault="00CF1AFE" w14:paraId="26F994B2" w14:textId="77777777">
            <w:pPr>
              <w:pStyle w:val="Paragraphedeliste"/>
              <w:numPr>
                <w:ilvl w:val="0"/>
                <w:numId w:val="30"/>
              </w:numPr>
              <w:spacing w:after="0" w:line="240" w:lineRule="auto"/>
              <w:ind w:left="237" w:hanging="237"/>
              <w:rPr>
                <w:rFonts w:ascii="Arial Narrow" w:hAnsi="Arial Narrow"/>
                <w:color w:val="000000" w:themeColor="text1"/>
                <w:sz w:val="28"/>
                <w:lang w:val="en-US"/>
              </w:rPr>
            </w:pPr>
            <w:r>
              <w:rPr>
                <w:rFonts w:ascii="Arial Narrow" w:hAnsi="Arial Narrow"/>
                <w:color w:val="000000" w:themeColor="text1"/>
                <w:sz w:val="28"/>
                <w:lang w:val="en-US"/>
              </w:rPr>
              <w:t xml:space="preserve">Test </w:t>
            </w:r>
            <w:proofErr w:type="spellStart"/>
            <w:proofErr w:type="gramStart"/>
            <w:r>
              <w:rPr>
                <w:rFonts w:ascii="Arial Narrow" w:hAnsi="Arial Narrow"/>
                <w:color w:val="000000" w:themeColor="text1"/>
                <w:sz w:val="28"/>
                <w:lang w:val="en-US"/>
              </w:rPr>
              <w:t>Unitaires</w:t>
            </w:r>
            <w:proofErr w:type="spellEnd"/>
            <w:r>
              <w:rPr>
                <w:rFonts w:ascii="Arial Narrow" w:hAnsi="Arial Narrow"/>
                <w:color w:val="000000" w:themeColor="text1"/>
                <w:sz w:val="28"/>
                <w:lang w:val="en-US"/>
              </w:rPr>
              <w:t> ;</w:t>
            </w:r>
            <w:proofErr w:type="gramEnd"/>
          </w:p>
          <w:p w:rsidR="00CF1AFE" w:rsidP="00410C5B" w:rsidRDefault="00CF1AFE" w14:paraId="4FCA33F3" w14:textId="77777777">
            <w:pPr>
              <w:pStyle w:val="Paragraphedeliste"/>
              <w:numPr>
                <w:ilvl w:val="0"/>
                <w:numId w:val="30"/>
              </w:numPr>
              <w:spacing w:after="0" w:line="240" w:lineRule="auto"/>
              <w:ind w:left="237" w:hanging="237"/>
              <w:rPr>
                <w:rFonts w:ascii="Arial Narrow" w:hAnsi="Arial Narrow"/>
                <w:color w:val="000000" w:themeColor="text1"/>
                <w:sz w:val="28"/>
                <w:lang w:val="en-US"/>
              </w:rPr>
            </w:pPr>
            <w:proofErr w:type="gramStart"/>
            <w:r>
              <w:rPr>
                <w:rFonts w:ascii="Arial Narrow" w:hAnsi="Arial Narrow"/>
                <w:color w:val="000000" w:themeColor="text1"/>
                <w:sz w:val="28"/>
                <w:lang w:val="en-US"/>
              </w:rPr>
              <w:t>Configuration ;</w:t>
            </w:r>
            <w:proofErr w:type="gramEnd"/>
          </w:p>
          <w:p w:rsidR="00CF1AFE" w:rsidP="00410C5B" w:rsidRDefault="00CF1AFE" w14:paraId="1B37CF77" w14:textId="77777777">
            <w:pPr>
              <w:pStyle w:val="Paragraphedeliste"/>
              <w:numPr>
                <w:ilvl w:val="0"/>
                <w:numId w:val="30"/>
              </w:numPr>
              <w:spacing w:after="0" w:line="240" w:lineRule="auto"/>
              <w:ind w:left="237" w:hanging="237"/>
              <w:rPr>
                <w:rFonts w:ascii="Arial Narrow" w:hAnsi="Arial Narrow"/>
                <w:b/>
                <w:bCs/>
                <w:color w:val="000000" w:themeColor="text1"/>
                <w:sz w:val="28"/>
                <w:lang w:val="en-US"/>
              </w:rPr>
            </w:pPr>
            <w:proofErr w:type="spellStart"/>
            <w:r>
              <w:rPr>
                <w:rFonts w:ascii="Arial Narrow" w:hAnsi="Arial Narrow"/>
                <w:color w:val="000000" w:themeColor="text1"/>
                <w:sz w:val="28"/>
                <w:lang w:val="en-US"/>
              </w:rPr>
              <w:t>Démonstration</w:t>
            </w:r>
            <w:proofErr w:type="spellEnd"/>
            <w:r>
              <w:rPr>
                <w:rFonts w:ascii="Arial Narrow" w:hAnsi="Arial Narrow"/>
                <w:color w:val="000000" w:themeColor="text1"/>
                <w:sz w:val="28"/>
                <w:lang w:val="en-US"/>
              </w:rPr>
              <w:t xml:space="preserve"> des prototypes</w:t>
            </w:r>
          </w:p>
        </w:tc>
        <w:tc>
          <w:tcPr>
            <w:tcW w:w="1202"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471EC812" w14:textId="77777777">
            <w:pPr>
              <w:spacing w:after="0" w:line="240" w:lineRule="auto"/>
              <w:rPr>
                <w:rFonts w:ascii="Arial Narrow" w:hAnsi="Arial Narrow"/>
                <w:b/>
                <w:bCs/>
                <w:color w:val="000000" w:themeColor="text1"/>
                <w:lang w:val="en-US"/>
              </w:rPr>
            </w:pPr>
          </w:p>
        </w:tc>
        <w:tc>
          <w:tcPr>
            <w:tcW w:w="928"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02EE2B17" w14:textId="77777777">
            <w:pPr>
              <w:spacing w:after="0" w:line="240" w:lineRule="auto"/>
              <w:jc w:val="center"/>
              <w:rPr>
                <w:rFonts w:ascii="Arial Narrow" w:hAnsi="Arial Narrow"/>
                <w:b/>
                <w:bCs/>
                <w:color w:val="000000" w:themeColor="text1"/>
                <w:lang w:val="en-US"/>
              </w:rPr>
            </w:pPr>
          </w:p>
        </w:tc>
      </w:tr>
      <w:tr w:rsidR="00CF1AFE" w:rsidTr="00410C5B" w14:paraId="2B520248" w14:textId="77777777">
        <w:trPr>
          <w:trHeight w:val="1090" w:hRule="exact"/>
        </w:trPr>
        <w:tc>
          <w:tcPr>
            <w:tcW w:w="51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0ECAFF99"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lastRenderedPageBreak/>
              <w:t>N</w:t>
            </w:r>
          </w:p>
        </w:tc>
        <w:tc>
          <w:tcPr>
            <w:tcW w:w="218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1CBC4759" w14:textId="77777777">
            <w:pPr>
              <w:spacing w:after="0" w:line="240" w:lineRule="auto"/>
              <w:rPr>
                <w:rFonts w:ascii="Arial Narrow" w:hAnsi="Arial Narrow"/>
                <w:b/>
                <w:bCs/>
                <w:color w:val="000000" w:themeColor="text1"/>
                <w:lang w:val="en-US"/>
              </w:rPr>
            </w:pPr>
            <w:r>
              <w:rPr>
                <w:rFonts w:ascii="Arial Narrow" w:hAnsi="Arial Narrow"/>
                <w:b/>
                <w:bCs/>
                <w:color w:val="000000" w:themeColor="text1"/>
                <w:sz w:val="22"/>
                <w:szCs w:val="22"/>
                <w:lang w:val="en-US"/>
              </w:rPr>
              <w:t>NOM DE LA PHASE</w:t>
            </w:r>
          </w:p>
        </w:tc>
        <w:tc>
          <w:tcPr>
            <w:tcW w:w="171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0A6185" w:rsidR="00CF1AFE" w:rsidP="00410C5B" w:rsidRDefault="00CF1AFE" w14:paraId="7E09E374" w14:textId="77777777">
            <w:pPr>
              <w:spacing w:after="0" w:line="240" w:lineRule="auto"/>
              <w:jc w:val="center"/>
              <w:rPr>
                <w:rFonts w:ascii="Arial Narrow" w:hAnsi="Arial Narrow"/>
                <w:b/>
                <w:bCs/>
                <w:color w:val="000000" w:themeColor="text1"/>
              </w:rPr>
            </w:pPr>
            <w:r w:rsidRPr="000A6185">
              <w:rPr>
                <w:rFonts w:ascii="Arial Narrow" w:hAnsi="Arial Narrow"/>
                <w:b/>
                <w:bCs/>
                <w:color w:val="000000" w:themeColor="text1"/>
                <w:sz w:val="22"/>
                <w:szCs w:val="22"/>
              </w:rPr>
              <w:t xml:space="preserve">% DE PROGRESSION SUR LE PROJET </w:t>
            </w:r>
          </w:p>
        </w:tc>
        <w:tc>
          <w:tcPr>
            <w:tcW w:w="948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0A6185" w:rsidR="00CF1AFE" w:rsidP="00410C5B" w:rsidRDefault="00CF1AFE" w14:paraId="5C67D196" w14:textId="77777777">
            <w:pPr>
              <w:spacing w:after="0" w:line="240" w:lineRule="auto"/>
              <w:rPr>
                <w:rFonts w:ascii="Arial Narrow" w:hAnsi="Arial Narrow"/>
                <w:color w:val="000000" w:themeColor="text1"/>
              </w:rPr>
            </w:pPr>
            <w:r w:rsidRPr="000A6185">
              <w:rPr>
                <w:rFonts w:ascii="Arial Narrow" w:hAnsi="Arial Narrow"/>
                <w:b/>
                <w:bCs/>
                <w:color w:val="000000" w:themeColor="text1"/>
                <w:sz w:val="22"/>
                <w:szCs w:val="22"/>
              </w:rPr>
              <w:t>TACHES CORRESPONDANTE SUR LE PROJET</w:t>
            </w:r>
          </w:p>
        </w:tc>
        <w:tc>
          <w:tcPr>
            <w:tcW w:w="1202"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15E05411"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sz w:val="22"/>
                <w:szCs w:val="22"/>
                <w:lang w:val="en-US"/>
              </w:rPr>
              <w:t>DEADLINE</w:t>
            </w:r>
          </w:p>
        </w:tc>
        <w:tc>
          <w:tcPr>
            <w:tcW w:w="928"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CF1AFE" w:rsidP="00410C5B" w:rsidRDefault="00CF1AFE" w14:paraId="5A05CB38"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sz w:val="22"/>
                <w:szCs w:val="22"/>
                <w:lang w:val="en-US"/>
              </w:rPr>
              <w:t>STATUT</w:t>
            </w:r>
          </w:p>
        </w:tc>
      </w:tr>
      <w:tr w:rsidR="00CF1AFE" w:rsidTr="00410C5B" w14:paraId="284FD81B" w14:textId="77777777">
        <w:trPr>
          <w:trHeight w:val="1322" w:hRule="exact"/>
        </w:trPr>
        <w:tc>
          <w:tcPr>
            <w:tcW w:w="51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042E3CF5"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4</w:t>
            </w:r>
          </w:p>
        </w:tc>
        <w:tc>
          <w:tcPr>
            <w:tcW w:w="218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7CE52A56" w14:textId="77777777">
            <w:pPr>
              <w:spacing w:after="0" w:line="240" w:lineRule="auto"/>
              <w:rPr>
                <w:rFonts w:ascii="Arial Narrow" w:hAnsi="Arial Narrow"/>
                <w:b/>
                <w:bCs/>
                <w:color w:val="000000" w:themeColor="text1"/>
                <w:lang w:val="en-US"/>
              </w:rPr>
            </w:pPr>
            <w:r>
              <w:rPr>
                <w:rFonts w:ascii="Arial Narrow" w:hAnsi="Arial Narrow"/>
                <w:b/>
                <w:bCs/>
                <w:color w:val="000000" w:themeColor="text1"/>
                <w:lang w:val="en-US"/>
              </w:rPr>
              <w:t>Validation</w:t>
            </w:r>
          </w:p>
        </w:tc>
        <w:tc>
          <w:tcPr>
            <w:tcW w:w="1710"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7E96334D"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+15 %</w:t>
            </w:r>
          </w:p>
        </w:tc>
        <w:tc>
          <w:tcPr>
            <w:tcW w:w="9480" w:type="dxa"/>
            <w:tcBorders>
              <w:top w:val="single" w:color="auto" w:sz="4" w:space="0"/>
              <w:left w:val="single" w:color="auto" w:sz="4" w:space="0"/>
              <w:bottom w:val="single" w:color="auto" w:sz="4" w:space="0"/>
              <w:right w:val="single" w:color="auto" w:sz="4" w:space="0"/>
            </w:tcBorders>
            <w:vAlign w:val="center"/>
            <w:hideMark/>
          </w:tcPr>
          <w:p w:rsidR="00CF1AFE" w:rsidP="00CF1AFE" w:rsidRDefault="00CF1AFE" w14:paraId="633B2029" w14:textId="77777777">
            <w:pPr>
              <w:pStyle w:val="Paragraphedeliste"/>
              <w:numPr>
                <w:ilvl w:val="0"/>
                <w:numId w:val="10"/>
              </w:numPr>
              <w:spacing w:after="0" w:line="240" w:lineRule="auto"/>
              <w:rPr>
                <w:rFonts w:ascii="Arial Narrow" w:hAnsi="Arial Narrow"/>
                <w:color w:val="000000" w:themeColor="text1"/>
                <w:sz w:val="28"/>
                <w:lang w:val="en-US"/>
              </w:rPr>
            </w:pPr>
            <w:r>
              <w:rPr>
                <w:rFonts w:ascii="Arial Narrow" w:hAnsi="Arial Narrow"/>
                <w:color w:val="000000" w:themeColor="text1"/>
                <w:sz w:val="28"/>
                <w:lang w:val="en-US"/>
              </w:rPr>
              <w:t xml:space="preserve">Tests </w:t>
            </w:r>
            <w:proofErr w:type="spellStart"/>
            <w:proofErr w:type="gramStart"/>
            <w:r>
              <w:rPr>
                <w:rFonts w:ascii="Arial Narrow" w:hAnsi="Arial Narrow"/>
                <w:color w:val="000000" w:themeColor="text1"/>
                <w:sz w:val="28"/>
                <w:lang w:val="en-US"/>
              </w:rPr>
              <w:t>itératifs</w:t>
            </w:r>
            <w:proofErr w:type="spellEnd"/>
            <w:r>
              <w:rPr>
                <w:rFonts w:ascii="Arial Narrow" w:hAnsi="Arial Narrow"/>
                <w:color w:val="000000" w:themeColor="text1"/>
                <w:sz w:val="28"/>
                <w:lang w:val="en-US"/>
              </w:rPr>
              <w:t> ;</w:t>
            </w:r>
            <w:proofErr w:type="gramEnd"/>
          </w:p>
          <w:p w:rsidRPr="000A6185" w:rsidR="00CF1AFE" w:rsidP="00CF1AFE" w:rsidRDefault="00CF1AFE" w14:paraId="6E4DA33A" w14:textId="77777777">
            <w:pPr>
              <w:pStyle w:val="Paragraphedeliste"/>
              <w:numPr>
                <w:ilvl w:val="0"/>
                <w:numId w:val="10"/>
              </w:numPr>
              <w:spacing w:after="0" w:line="240" w:lineRule="auto"/>
              <w:rPr>
                <w:rFonts w:ascii="Arial Narrow" w:hAnsi="Arial Narrow"/>
                <w:color w:val="000000" w:themeColor="text1"/>
                <w:sz w:val="28"/>
              </w:rPr>
            </w:pPr>
            <w:r w:rsidRPr="000A6185">
              <w:rPr>
                <w:rFonts w:ascii="Arial Narrow" w:hAnsi="Arial Narrow"/>
                <w:color w:val="000000" w:themeColor="text1"/>
                <w:sz w:val="28"/>
              </w:rPr>
              <w:t>Test complet d’intégration de tous les composants ;</w:t>
            </w:r>
          </w:p>
          <w:p w:rsidR="00CF1AFE" w:rsidP="00CF1AFE" w:rsidRDefault="00CF1AFE" w14:paraId="337BDC36" w14:textId="77777777">
            <w:pPr>
              <w:pStyle w:val="Paragraphedeliste"/>
              <w:numPr>
                <w:ilvl w:val="0"/>
                <w:numId w:val="10"/>
              </w:numPr>
              <w:spacing w:after="0" w:line="240" w:lineRule="auto"/>
              <w:rPr>
                <w:rFonts w:ascii="Arial Narrow" w:hAnsi="Arial Narrow"/>
                <w:color w:val="000000" w:themeColor="text1"/>
                <w:sz w:val="28"/>
                <w:lang w:val="en-US"/>
              </w:rPr>
            </w:pPr>
            <w:r>
              <w:rPr>
                <w:rFonts w:ascii="Arial Narrow" w:hAnsi="Arial Narrow"/>
                <w:color w:val="000000" w:themeColor="text1"/>
                <w:sz w:val="28"/>
                <w:lang w:val="en-US"/>
              </w:rPr>
              <w:t>Test de performance.</w:t>
            </w:r>
          </w:p>
        </w:tc>
        <w:tc>
          <w:tcPr>
            <w:tcW w:w="1202"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31BBCC13" w14:textId="77777777">
            <w:pPr>
              <w:spacing w:after="0" w:line="240" w:lineRule="auto"/>
              <w:jc w:val="center"/>
              <w:rPr>
                <w:rFonts w:ascii="Arial Narrow" w:hAnsi="Arial Narrow"/>
                <w:b/>
                <w:bCs/>
                <w:color w:val="000000" w:themeColor="text1"/>
                <w:lang w:val="en-US"/>
              </w:rPr>
            </w:pPr>
          </w:p>
        </w:tc>
        <w:tc>
          <w:tcPr>
            <w:tcW w:w="928"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0C90C12F" w14:textId="77777777">
            <w:pPr>
              <w:spacing w:after="0" w:line="240" w:lineRule="auto"/>
              <w:jc w:val="center"/>
              <w:rPr>
                <w:rFonts w:ascii="Arial Narrow" w:hAnsi="Arial Narrow"/>
                <w:b/>
                <w:bCs/>
                <w:color w:val="000000" w:themeColor="text1"/>
                <w:lang w:val="en-US"/>
              </w:rPr>
            </w:pPr>
          </w:p>
        </w:tc>
      </w:tr>
      <w:tr w:rsidR="00CF1AFE" w:rsidTr="00410C5B" w14:paraId="5A695A06" w14:textId="77777777">
        <w:trPr>
          <w:trHeight w:val="1284" w:hRule="exact"/>
        </w:trPr>
        <w:tc>
          <w:tcPr>
            <w:tcW w:w="51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1A2247D9"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5</w:t>
            </w:r>
          </w:p>
        </w:tc>
        <w:tc>
          <w:tcPr>
            <w:tcW w:w="2185"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302B009D" w14:textId="77777777">
            <w:pPr>
              <w:spacing w:after="0" w:line="240" w:lineRule="auto"/>
              <w:rPr>
                <w:rFonts w:ascii="Arial Narrow" w:hAnsi="Arial Narrow"/>
                <w:b/>
                <w:bCs/>
                <w:color w:val="000000" w:themeColor="text1"/>
                <w:lang w:val="en-US"/>
              </w:rPr>
            </w:pPr>
            <w:proofErr w:type="spellStart"/>
            <w:r>
              <w:rPr>
                <w:rFonts w:ascii="Arial Narrow" w:hAnsi="Arial Narrow"/>
                <w:b/>
                <w:bCs/>
                <w:color w:val="000000" w:themeColor="text1"/>
                <w:lang w:val="en-US"/>
              </w:rPr>
              <w:t>Déploiement</w:t>
            </w:r>
            <w:proofErr w:type="spellEnd"/>
          </w:p>
        </w:tc>
        <w:tc>
          <w:tcPr>
            <w:tcW w:w="1710" w:type="dxa"/>
            <w:tcBorders>
              <w:top w:val="single" w:color="auto" w:sz="4" w:space="0"/>
              <w:left w:val="single" w:color="auto" w:sz="4" w:space="0"/>
              <w:bottom w:val="single" w:color="auto" w:sz="4" w:space="0"/>
              <w:right w:val="single" w:color="auto" w:sz="4" w:space="0"/>
            </w:tcBorders>
            <w:vAlign w:val="center"/>
            <w:hideMark/>
          </w:tcPr>
          <w:p w:rsidR="00CF1AFE" w:rsidP="00410C5B" w:rsidRDefault="00CF1AFE" w14:paraId="7CC34406" w14:textId="77777777">
            <w:pPr>
              <w:spacing w:after="0" w:line="240" w:lineRule="auto"/>
              <w:jc w:val="center"/>
              <w:rPr>
                <w:rFonts w:ascii="Arial Narrow" w:hAnsi="Arial Narrow"/>
                <w:b/>
                <w:bCs/>
                <w:color w:val="000000" w:themeColor="text1"/>
                <w:lang w:val="en-US"/>
              </w:rPr>
            </w:pPr>
            <w:r>
              <w:rPr>
                <w:rFonts w:ascii="Arial Narrow" w:hAnsi="Arial Narrow"/>
                <w:b/>
                <w:bCs/>
                <w:color w:val="000000" w:themeColor="text1"/>
                <w:lang w:val="en-US"/>
              </w:rPr>
              <w:t>+15 %</w:t>
            </w:r>
          </w:p>
        </w:tc>
        <w:tc>
          <w:tcPr>
            <w:tcW w:w="9480" w:type="dxa"/>
            <w:tcBorders>
              <w:top w:val="single" w:color="auto" w:sz="4" w:space="0"/>
              <w:left w:val="single" w:color="auto" w:sz="4" w:space="0"/>
              <w:bottom w:val="single" w:color="auto" w:sz="4" w:space="0"/>
              <w:right w:val="single" w:color="auto" w:sz="4" w:space="0"/>
            </w:tcBorders>
            <w:vAlign w:val="center"/>
            <w:hideMark/>
          </w:tcPr>
          <w:p w:rsidRPr="000A6185" w:rsidR="00CF1AFE" w:rsidP="00CF1AFE" w:rsidRDefault="00CF1AFE" w14:paraId="6A1594D6" w14:textId="77777777">
            <w:pPr>
              <w:pStyle w:val="Paragraphedeliste"/>
              <w:numPr>
                <w:ilvl w:val="0"/>
                <w:numId w:val="10"/>
              </w:numPr>
              <w:spacing w:after="0" w:line="240" w:lineRule="auto"/>
              <w:rPr>
                <w:rFonts w:ascii="Arial Narrow" w:hAnsi="Arial Narrow"/>
                <w:color w:val="000000" w:themeColor="text1"/>
                <w:sz w:val="28"/>
              </w:rPr>
            </w:pPr>
            <w:r w:rsidRPr="000A6185">
              <w:rPr>
                <w:rFonts w:ascii="Arial Narrow" w:hAnsi="Arial Narrow"/>
                <w:color w:val="000000" w:themeColor="text1"/>
                <w:sz w:val="28"/>
              </w:rPr>
              <w:t>Installation de la solution complète en production ;</w:t>
            </w:r>
          </w:p>
          <w:p w:rsidR="00CF1AFE" w:rsidP="00CF1AFE" w:rsidRDefault="00CF1AFE" w14:paraId="58FBBCEB" w14:textId="77777777">
            <w:pPr>
              <w:pStyle w:val="Paragraphedeliste"/>
              <w:numPr>
                <w:ilvl w:val="0"/>
                <w:numId w:val="10"/>
              </w:numPr>
              <w:spacing w:after="0" w:line="240" w:lineRule="auto"/>
              <w:rPr>
                <w:rFonts w:ascii="Arial Narrow" w:hAnsi="Arial Narrow"/>
                <w:color w:val="000000" w:themeColor="text1"/>
                <w:sz w:val="28"/>
                <w:lang w:val="en-US"/>
              </w:rPr>
            </w:pPr>
            <w:r>
              <w:rPr>
                <w:rFonts w:ascii="Arial Narrow" w:hAnsi="Arial Narrow"/>
                <w:color w:val="000000" w:themeColor="text1"/>
                <w:sz w:val="28"/>
                <w:lang w:val="en-US"/>
              </w:rPr>
              <w:t xml:space="preserve">Formation du </w:t>
            </w:r>
            <w:proofErr w:type="gramStart"/>
            <w:r>
              <w:rPr>
                <w:rFonts w:ascii="Arial Narrow" w:hAnsi="Arial Narrow"/>
                <w:color w:val="000000" w:themeColor="text1"/>
                <w:sz w:val="28"/>
                <w:lang w:val="en-US"/>
              </w:rPr>
              <w:t>personnel ;</w:t>
            </w:r>
            <w:proofErr w:type="gramEnd"/>
          </w:p>
          <w:p w:rsidR="00CF1AFE" w:rsidP="00CF1AFE" w:rsidRDefault="00CF1AFE" w14:paraId="4C8B61C8" w14:textId="77777777">
            <w:pPr>
              <w:pStyle w:val="Paragraphedeliste"/>
              <w:numPr>
                <w:ilvl w:val="0"/>
                <w:numId w:val="10"/>
              </w:numPr>
              <w:spacing w:after="0" w:line="240" w:lineRule="auto"/>
              <w:rPr>
                <w:rFonts w:ascii="Arial Narrow" w:hAnsi="Arial Narrow"/>
                <w:color w:val="000000" w:themeColor="text1"/>
                <w:sz w:val="28"/>
                <w:lang w:val="en-US"/>
              </w:rPr>
            </w:pPr>
            <w:r>
              <w:rPr>
                <w:rFonts w:ascii="Arial Narrow" w:hAnsi="Arial Narrow"/>
                <w:color w:val="000000" w:themeColor="text1"/>
                <w:sz w:val="28"/>
                <w:lang w:val="en-US"/>
              </w:rPr>
              <w:t>Support technique.</w:t>
            </w:r>
          </w:p>
        </w:tc>
        <w:tc>
          <w:tcPr>
            <w:tcW w:w="1202"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1A330A67" w14:textId="77777777">
            <w:pPr>
              <w:spacing w:after="0" w:line="240" w:lineRule="auto"/>
              <w:jc w:val="center"/>
              <w:rPr>
                <w:rFonts w:ascii="Arial Narrow" w:hAnsi="Arial Narrow"/>
                <w:b/>
                <w:bCs/>
                <w:color w:val="000000" w:themeColor="text1"/>
                <w:lang w:val="en-US"/>
              </w:rPr>
            </w:pPr>
          </w:p>
        </w:tc>
        <w:tc>
          <w:tcPr>
            <w:tcW w:w="928" w:type="dxa"/>
            <w:tcBorders>
              <w:top w:val="single" w:color="auto" w:sz="4" w:space="0"/>
              <w:left w:val="single" w:color="auto" w:sz="4" w:space="0"/>
              <w:bottom w:val="single" w:color="auto" w:sz="4" w:space="0"/>
              <w:right w:val="single" w:color="auto" w:sz="4" w:space="0"/>
            </w:tcBorders>
            <w:vAlign w:val="center"/>
          </w:tcPr>
          <w:p w:rsidR="00CF1AFE" w:rsidP="00410C5B" w:rsidRDefault="00CF1AFE" w14:paraId="3322D59B" w14:textId="77777777">
            <w:pPr>
              <w:spacing w:after="0" w:line="240" w:lineRule="auto"/>
              <w:jc w:val="center"/>
              <w:rPr>
                <w:rFonts w:ascii="Arial Narrow" w:hAnsi="Arial Narrow"/>
                <w:b/>
                <w:bCs/>
                <w:color w:val="000000" w:themeColor="text1"/>
                <w:lang w:val="en-US"/>
              </w:rPr>
            </w:pPr>
          </w:p>
        </w:tc>
      </w:tr>
    </w:tbl>
    <w:p w:rsidR="002B30B3" w:rsidP="008C4CEF" w:rsidRDefault="002B30B3" w14:paraId="364F6D32" w14:textId="77777777">
      <w:pPr>
        <w:pStyle w:val="Paragraphedeliste"/>
        <w:spacing w:after="0" w:line="240" w:lineRule="auto"/>
        <w:ind w:left="360"/>
        <w:rPr>
          <w:rFonts w:ascii="Arial Narrow" w:hAnsi="Arial Narrow" w:eastAsia="Times New Roman"/>
          <w:b/>
          <w:color w:val="000000"/>
          <w:sz w:val="32"/>
          <w:szCs w:val="32"/>
        </w:rPr>
        <w:sectPr w:rsidR="002B30B3" w:rsidSect="003E2CF3">
          <w:pgSz w:w="16839" w:h="11907" w:orient="landscape" w:code="9"/>
          <w:pgMar w:top="720" w:right="720" w:bottom="720" w:left="720" w:header="288" w:footer="288" w:gutter="0"/>
          <w:cols w:space="720"/>
          <w:docGrid w:linePitch="360"/>
        </w:sectPr>
      </w:pPr>
    </w:p>
    <w:p w:rsidR="007A3B64" w:rsidP="008C4CEF" w:rsidRDefault="007A3B64" w14:paraId="2E502FF8" w14:textId="1D6FF394">
      <w:pPr>
        <w:pStyle w:val="Paragraphedeliste"/>
        <w:spacing w:after="0" w:line="240" w:lineRule="auto"/>
        <w:ind w:left="360"/>
        <w:rPr>
          <w:rFonts w:ascii="Arial Narrow" w:hAnsi="Arial Narrow" w:eastAsia="Times New Roman"/>
          <w:b/>
          <w:color w:val="000000"/>
          <w:sz w:val="32"/>
          <w:szCs w:val="32"/>
        </w:rPr>
        <w:sectPr w:rsidR="007A3B64" w:rsidSect="002B30B3">
          <w:pgSz w:w="11907" w:h="16839" w:orient="portrait" w:code="9"/>
          <w:pgMar w:top="1080" w:right="1440" w:bottom="1080" w:left="1440" w:header="288" w:footer="288" w:gutter="0"/>
          <w:cols w:space="720"/>
          <w:docGrid w:linePitch="360"/>
        </w:sectPr>
      </w:pPr>
      <w:r w:rsidRPr="0085542F">
        <w:rPr>
          <w:rFonts w:ascii="Arial Narrow" w:hAnsi="Arial Narrow"/>
          <w:b/>
          <w:noProof/>
          <w:lang w:eastAsia="fr-FR"/>
        </w:rPr>
        <w:lastRenderedPageBreak/>
        <mc:AlternateContent>
          <mc:Choice Requires="wps">
            <w:drawing>
              <wp:anchor distT="0" distB="0" distL="114300" distR="114300" simplePos="0" relativeHeight="251895808" behindDoc="0" locked="0" layoutInCell="1" allowOverlap="1" wp14:anchorId="6AE045D6" wp14:editId="21548A8C">
                <wp:simplePos x="0" y="0"/>
                <wp:positionH relativeFrom="page">
                  <wp:align>left</wp:align>
                </wp:positionH>
                <wp:positionV relativeFrom="paragraph">
                  <wp:posOffset>2545080</wp:posOffset>
                </wp:positionV>
                <wp:extent cx="4543279" cy="1418166"/>
                <wp:effectExtent l="38100" t="38100" r="29210" b="86995"/>
                <wp:wrapNone/>
                <wp:docPr id="10"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AF3428" w:rsidR="007A3B64" w:rsidP="007A3B64" w:rsidRDefault="007A3B64" w14:paraId="710689B1" w14:textId="02F75271">
                            <w:pPr>
                              <w:spacing w:line="240" w:lineRule="auto"/>
                              <w:rPr>
                                <w:rFonts w:ascii="Bernard MT Condensed" w:hAnsi="Bernard MT Condensed"/>
                                <w:bCs/>
                                <w:color w:val="000000" w:themeColor="text1"/>
                                <w:sz w:val="36"/>
                                <w:szCs w:val="36"/>
                              </w:rPr>
                            </w:pPr>
                            <w:r w:rsidRPr="00AF3428">
                              <w:rPr>
                                <w:rFonts w:ascii="Bernard MT Condensed" w:hAnsi="Bernard MT Condensed"/>
                                <w:bCs/>
                                <w:color w:val="000000" w:themeColor="text1"/>
                                <w:sz w:val="36"/>
                                <w:szCs w:val="36"/>
                              </w:rPr>
                              <w:t xml:space="preserve">PARTIE IV : LISTE DES </w:t>
                            </w:r>
                            <w:r w:rsidRPr="00AF3428" w:rsidR="00B14F40">
                              <w:rPr>
                                <w:rFonts w:ascii="Bernard MT Condensed" w:hAnsi="Bernard MT Condensed"/>
                                <w:bCs/>
                                <w:color w:val="000000" w:themeColor="text1"/>
                                <w:sz w:val="36"/>
                                <w:szCs w:val="36"/>
                              </w:rPr>
                              <w:t>OBJECTIFS (</w:t>
                            </w:r>
                            <w:r w:rsidR="00352E6F">
                              <w:rPr>
                                <w:rFonts w:ascii="Bernard MT Condensed" w:hAnsi="Bernard MT Condensed"/>
                                <w:bCs/>
                                <w:color w:val="000000" w:themeColor="text1"/>
                                <w:sz w:val="36"/>
                                <w:szCs w:val="36"/>
                              </w:rPr>
                              <w:t xml:space="preserve">LISTE DES </w:t>
                            </w:r>
                            <w:r w:rsidRPr="00AF3428">
                              <w:rPr>
                                <w:rFonts w:ascii="Bernard MT Condensed" w:hAnsi="Bernard MT Condensed"/>
                                <w:bCs/>
                                <w:color w:val="000000" w:themeColor="text1"/>
                                <w:sz w:val="36"/>
                                <w:szCs w:val="36"/>
                              </w:rPr>
                              <w:t>DEMONSTRATIONS A FAIRE SUR LE PROJET</w:t>
                            </w:r>
                            <w:r w:rsidRPr="00AF3428" w:rsidR="00B14F40">
                              <w:rPr>
                                <w:rFonts w:ascii="Bernard MT Condensed" w:hAnsi="Bernard MT Condensed"/>
                                <w:bCs/>
                                <w:color w:val="000000" w:themeColor="text1"/>
                                <w:sz w:val="36"/>
                                <w:szCs w:val="36"/>
                              </w:rPr>
                              <w:t xml:space="preserve">) </w:t>
                            </w:r>
                            <w:r w:rsidR="00352E6F">
                              <w:rPr>
                                <w:rFonts w:ascii="Bernard MT Condensed" w:hAnsi="Bernard MT Condensed"/>
                                <w:bCs/>
                                <w:color w:val="000000" w:themeColor="text1"/>
                                <w:sz w:val="36"/>
                                <w:szCs w:val="36"/>
                              </w:rPr>
                              <w:t xml:space="preserve">ENCORE APPELEE </w:t>
                            </w:r>
                            <w:r w:rsidRPr="00AF3428">
                              <w:rPr>
                                <w:rFonts w:ascii="Bernard MT Condensed" w:hAnsi="Bernard MT Condensed"/>
                                <w:bCs/>
                                <w:color w:val="000000" w:themeColor="text1"/>
                                <w:sz w:val="36"/>
                                <w:szCs w:val="36"/>
                              </w:rPr>
                              <w:t>CAHIER DE RECETTES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0" style="position:absolute;left:0;text-align:left;margin-left:0;margin-top:200.4pt;width:357.75pt;height:111.65pt;z-index:2518958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" w14:anchorId="6AE045D6">
                <v:shadow on="t" color="black" opacity="26214f" offset=".74836mm,.74836mm" origin="-.5,-.5"/>
                <v:path arrowok="t"/>
                <v:textbox>
                  <w:txbxContent>
                    <w:p w:rsidRPr="00AF3428" w:rsidR="007A3B64" w:rsidP="007A3B64" w:rsidRDefault="007A3B64" w14:paraId="710689B1" w14:textId="02F75271">
                      <w:pPr>
                        <w:spacing w:line="240" w:lineRule="auto"/>
                        <w:rPr>
                          <w:rFonts w:ascii="Bernard MT Condensed" w:hAnsi="Bernard MT Condensed"/>
                          <w:bCs/>
                          <w:color w:val="000000" w:themeColor="text1"/>
                          <w:sz w:val="36"/>
                          <w:szCs w:val="36"/>
                        </w:rPr>
                      </w:pPr>
                      <w:r w:rsidRPr="00AF3428">
                        <w:rPr>
                          <w:rFonts w:ascii="Bernard MT Condensed" w:hAnsi="Bernard MT Condensed"/>
                          <w:bCs/>
                          <w:color w:val="000000" w:themeColor="text1"/>
                          <w:sz w:val="36"/>
                          <w:szCs w:val="36"/>
                        </w:rPr>
                        <w:t xml:space="preserve">PARTIE IV : LISTE DES </w:t>
                      </w:r>
                      <w:r w:rsidRPr="00AF3428" w:rsidR="00B14F40">
                        <w:rPr>
                          <w:rFonts w:ascii="Bernard MT Condensed" w:hAnsi="Bernard MT Condensed"/>
                          <w:bCs/>
                          <w:color w:val="000000" w:themeColor="text1"/>
                          <w:sz w:val="36"/>
                          <w:szCs w:val="36"/>
                        </w:rPr>
                        <w:t>OBJECTIFS (</w:t>
                      </w:r>
                      <w:r w:rsidR="00352E6F">
                        <w:rPr>
                          <w:rFonts w:ascii="Bernard MT Condensed" w:hAnsi="Bernard MT Condensed"/>
                          <w:bCs/>
                          <w:color w:val="000000" w:themeColor="text1"/>
                          <w:sz w:val="36"/>
                          <w:szCs w:val="36"/>
                        </w:rPr>
                        <w:t xml:space="preserve">LISTE DES </w:t>
                      </w:r>
                      <w:r w:rsidRPr="00AF3428">
                        <w:rPr>
                          <w:rFonts w:ascii="Bernard MT Condensed" w:hAnsi="Bernard MT Condensed"/>
                          <w:bCs/>
                          <w:color w:val="000000" w:themeColor="text1"/>
                          <w:sz w:val="36"/>
                          <w:szCs w:val="36"/>
                        </w:rPr>
                        <w:t>DEMONSTRATIONS A FAIRE SUR LE PROJET</w:t>
                      </w:r>
                      <w:r w:rsidRPr="00AF3428" w:rsidR="00B14F40">
                        <w:rPr>
                          <w:rFonts w:ascii="Bernard MT Condensed" w:hAnsi="Bernard MT Condensed"/>
                          <w:bCs/>
                          <w:color w:val="000000" w:themeColor="text1"/>
                          <w:sz w:val="36"/>
                          <w:szCs w:val="36"/>
                        </w:rPr>
                        <w:t xml:space="preserve">) </w:t>
                      </w:r>
                      <w:r w:rsidR="00352E6F">
                        <w:rPr>
                          <w:rFonts w:ascii="Bernard MT Condensed" w:hAnsi="Bernard MT Condensed"/>
                          <w:bCs/>
                          <w:color w:val="000000" w:themeColor="text1"/>
                          <w:sz w:val="36"/>
                          <w:szCs w:val="36"/>
                        </w:rPr>
                        <w:t xml:space="preserve">ENCORE APPELEE </w:t>
                      </w:r>
                      <w:r w:rsidRPr="00AF3428">
                        <w:rPr>
                          <w:rFonts w:ascii="Bernard MT Condensed" w:hAnsi="Bernard MT Condensed"/>
                          <w:bCs/>
                          <w:color w:val="000000" w:themeColor="text1"/>
                          <w:sz w:val="36"/>
                          <w:szCs w:val="36"/>
                        </w:rPr>
                        <w:t>CAHIER DE RECETTES</w:t>
                      </w:r>
                    </w:p>
                  </w:txbxContent>
                </v:textbox>
                <w10:wrap anchorx="page"/>
              </v:shape>
            </w:pict>
          </mc:Fallback>
        </mc:AlternateContent>
      </w:r>
    </w:p>
    <w:tbl>
      <w:tblPr>
        <w:tblStyle w:val="Grilledutableau"/>
        <w:tblW w:w="10348" w:type="dxa"/>
        <w:tblInd w:w="-147" w:type="dxa"/>
        <w:tblLook w:val="04A0" w:firstRow="1" w:lastRow="0" w:firstColumn="1" w:lastColumn="0" w:noHBand="0" w:noVBand="1"/>
      </w:tblPr>
      <w:tblGrid>
        <w:gridCol w:w="709"/>
        <w:gridCol w:w="8505"/>
        <w:gridCol w:w="1134"/>
      </w:tblGrid>
      <w:tr w:rsidR="00FB2D7D" w:rsidTr="00E565AF" w14:paraId="1BC74116" w14:textId="77777777">
        <w:trPr>
          <w:trHeight w:val="699"/>
        </w:trPr>
        <w:tc>
          <w:tcPr>
            <w:tcW w:w="709" w:type="dxa"/>
            <w:shd w:val="clear" w:color="auto" w:fill="D9D9D9" w:themeFill="background1" w:themeFillShade="D9"/>
            <w:vAlign w:val="center"/>
          </w:tcPr>
          <w:p w:rsidR="00FB2D7D" w:rsidP="008C4CEF" w:rsidRDefault="00FB2D7D" w14:paraId="78CB7FC8" w14:textId="398E2721">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lastRenderedPageBreak/>
              <w:t>N</w:t>
            </w:r>
          </w:p>
        </w:tc>
        <w:tc>
          <w:tcPr>
            <w:tcW w:w="8505" w:type="dxa"/>
            <w:shd w:val="clear" w:color="auto" w:fill="D9D9D9" w:themeFill="background1" w:themeFillShade="D9"/>
            <w:vAlign w:val="center"/>
          </w:tcPr>
          <w:p w:rsidR="00FB2D7D" w:rsidP="008C4CEF" w:rsidRDefault="004C7C23" w14:paraId="31F219FD" w14:textId="2886FE75">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Description de la démonstration</w:t>
            </w:r>
          </w:p>
        </w:tc>
        <w:tc>
          <w:tcPr>
            <w:tcW w:w="1134" w:type="dxa"/>
            <w:shd w:val="clear" w:color="auto" w:fill="D9D9D9" w:themeFill="background1" w:themeFillShade="D9"/>
            <w:vAlign w:val="center"/>
          </w:tcPr>
          <w:p w:rsidR="00FB2D7D" w:rsidP="008C4CEF" w:rsidRDefault="004C7C23" w14:paraId="2FDBBBFA" w14:textId="31562848">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Statut</w:t>
            </w:r>
          </w:p>
        </w:tc>
      </w:tr>
      <w:tr w:rsidR="00780AA3" w:rsidTr="00201896" w14:paraId="182C42AF" w14:textId="77777777">
        <w:trPr>
          <w:trHeight w:val="964" w:hRule="exact"/>
        </w:trPr>
        <w:tc>
          <w:tcPr>
            <w:tcW w:w="709" w:type="dxa"/>
            <w:vAlign w:val="center"/>
          </w:tcPr>
          <w:p w:rsidR="00780AA3" w:rsidP="00780AA3" w:rsidRDefault="00780AA3" w14:paraId="4618A59C" w14:textId="7C76C4FF">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1</w:t>
            </w:r>
          </w:p>
        </w:tc>
        <w:tc>
          <w:tcPr>
            <w:tcW w:w="8505" w:type="dxa"/>
          </w:tcPr>
          <w:p w:rsidRPr="00C835B7" w:rsidR="00780AA3" w:rsidP="00C835B7" w:rsidRDefault="00C835B7" w14:paraId="6B4A29C2" w14:textId="08F60E31">
            <w:pPr>
              <w:tabs>
                <w:tab w:val="left" w:pos="2560"/>
              </w:tabs>
            </w:pPr>
            <w:r>
              <w:rPr>
                <w:rFonts w:ascii="Arial Narrow" w:hAnsi="Arial Narrow" w:eastAsia="Times New Roman"/>
                <w:b/>
                <w:color w:val="000000"/>
                <w:sz w:val="32"/>
                <w:szCs w:val="32"/>
              </w:rPr>
              <w:t>PREPROJET de la partie agricole</w:t>
            </w:r>
          </w:p>
        </w:tc>
        <w:tc>
          <w:tcPr>
            <w:tcW w:w="1134" w:type="dxa"/>
            <w:vAlign w:val="center"/>
          </w:tcPr>
          <w:p w:rsidR="00780AA3" w:rsidP="00780AA3" w:rsidRDefault="00780AA3" w14:paraId="2DC275C1"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03EEDE64" w14:textId="77777777">
        <w:trPr>
          <w:trHeight w:val="964" w:hRule="exact"/>
        </w:trPr>
        <w:tc>
          <w:tcPr>
            <w:tcW w:w="709" w:type="dxa"/>
            <w:vAlign w:val="center"/>
          </w:tcPr>
          <w:p w:rsidR="00780AA3" w:rsidP="00780AA3" w:rsidRDefault="00780AA3" w14:paraId="4CE160AC" w14:textId="15228F3A">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2</w:t>
            </w:r>
          </w:p>
        </w:tc>
        <w:tc>
          <w:tcPr>
            <w:tcW w:w="8505" w:type="dxa"/>
          </w:tcPr>
          <w:p w:rsidRPr="001B5C07" w:rsidR="00780AA3" w:rsidP="00780AA3" w:rsidRDefault="00C835B7" w14:paraId="7D468BC9" w14:textId="5CF967C9">
            <w:pPr>
              <w:rPr>
                <w:rFonts w:ascii="Trebuchet MS" w:hAnsi="Trebuchet MS"/>
                <w:sz w:val="40"/>
                <w:szCs w:val="40"/>
              </w:rPr>
            </w:pPr>
            <w:r>
              <w:rPr>
                <w:rFonts w:ascii="Trebuchet MS" w:hAnsi="Trebuchet MS"/>
                <w:sz w:val="40"/>
                <w:szCs w:val="40"/>
              </w:rPr>
              <w:t xml:space="preserve">Gestion des finances </w:t>
            </w:r>
          </w:p>
        </w:tc>
        <w:tc>
          <w:tcPr>
            <w:tcW w:w="1134" w:type="dxa"/>
            <w:vAlign w:val="center"/>
          </w:tcPr>
          <w:p w:rsidR="00780AA3" w:rsidP="00780AA3" w:rsidRDefault="00780AA3" w14:paraId="166D8E0A"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6BB673DE" w14:textId="77777777">
        <w:trPr>
          <w:trHeight w:val="964" w:hRule="exact"/>
        </w:trPr>
        <w:tc>
          <w:tcPr>
            <w:tcW w:w="709" w:type="dxa"/>
            <w:vAlign w:val="center"/>
          </w:tcPr>
          <w:p w:rsidR="00780AA3" w:rsidP="00780AA3" w:rsidRDefault="00780AA3" w14:paraId="7506F7AE" w14:textId="6B68E80C">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3</w:t>
            </w:r>
          </w:p>
        </w:tc>
        <w:tc>
          <w:tcPr>
            <w:tcW w:w="8505" w:type="dxa"/>
          </w:tcPr>
          <w:p w:rsidR="00780AA3" w:rsidP="00780AA3" w:rsidRDefault="00C835B7" w14:paraId="2758D2B0" w14:textId="06B5F8AF">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Gestion du personnel</w:t>
            </w:r>
          </w:p>
        </w:tc>
        <w:tc>
          <w:tcPr>
            <w:tcW w:w="1134" w:type="dxa"/>
            <w:vAlign w:val="center"/>
          </w:tcPr>
          <w:p w:rsidR="00780AA3" w:rsidP="00780AA3" w:rsidRDefault="00780AA3" w14:paraId="159762D0"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362C834B" w14:textId="77777777">
        <w:trPr>
          <w:trHeight w:val="964" w:hRule="exact"/>
        </w:trPr>
        <w:tc>
          <w:tcPr>
            <w:tcW w:w="709" w:type="dxa"/>
            <w:vAlign w:val="center"/>
          </w:tcPr>
          <w:p w:rsidR="00780AA3" w:rsidP="00780AA3" w:rsidRDefault="00780AA3" w14:paraId="5187EF3A" w14:textId="7F181098">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4</w:t>
            </w:r>
          </w:p>
        </w:tc>
        <w:tc>
          <w:tcPr>
            <w:tcW w:w="8505" w:type="dxa"/>
          </w:tcPr>
          <w:p w:rsidR="00780AA3" w:rsidP="00780AA3" w:rsidRDefault="00C835B7" w14:paraId="66F16D58" w14:textId="2F2E91A9">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 xml:space="preserve">Gestion de la </w:t>
            </w:r>
            <w:proofErr w:type="spellStart"/>
            <w:r>
              <w:rPr>
                <w:rFonts w:ascii="Arial Narrow" w:hAnsi="Arial Narrow" w:eastAsia="Times New Roman"/>
                <w:b/>
                <w:color w:val="000000"/>
                <w:sz w:val="32"/>
                <w:szCs w:val="32"/>
              </w:rPr>
              <w:t>clientelle</w:t>
            </w:r>
            <w:proofErr w:type="spellEnd"/>
          </w:p>
        </w:tc>
        <w:tc>
          <w:tcPr>
            <w:tcW w:w="1134" w:type="dxa"/>
            <w:vAlign w:val="center"/>
          </w:tcPr>
          <w:p w:rsidR="00780AA3" w:rsidP="00780AA3" w:rsidRDefault="00780AA3" w14:paraId="56FCAAAD"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567223D1" w14:textId="77777777">
        <w:trPr>
          <w:trHeight w:val="964" w:hRule="exact"/>
        </w:trPr>
        <w:tc>
          <w:tcPr>
            <w:tcW w:w="709" w:type="dxa"/>
            <w:vAlign w:val="center"/>
          </w:tcPr>
          <w:p w:rsidR="00780AA3" w:rsidP="00780AA3" w:rsidRDefault="00780AA3" w14:paraId="64B5A2EB" w14:textId="45662FE1">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5</w:t>
            </w:r>
          </w:p>
        </w:tc>
        <w:tc>
          <w:tcPr>
            <w:tcW w:w="8505" w:type="dxa"/>
          </w:tcPr>
          <w:p w:rsidR="00780AA3" w:rsidP="00780AA3" w:rsidRDefault="00C835B7" w14:paraId="273806EF" w14:textId="29422BC9">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Gestion de stock</w:t>
            </w:r>
          </w:p>
        </w:tc>
        <w:tc>
          <w:tcPr>
            <w:tcW w:w="1134" w:type="dxa"/>
            <w:vAlign w:val="center"/>
          </w:tcPr>
          <w:p w:rsidR="00780AA3" w:rsidP="00780AA3" w:rsidRDefault="00780AA3" w14:paraId="2B6ED871"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0E73798B" w14:textId="77777777">
        <w:trPr>
          <w:trHeight w:val="964" w:hRule="exact"/>
        </w:trPr>
        <w:tc>
          <w:tcPr>
            <w:tcW w:w="709" w:type="dxa"/>
            <w:vAlign w:val="center"/>
          </w:tcPr>
          <w:p w:rsidR="00780AA3" w:rsidP="00780AA3" w:rsidRDefault="00780AA3" w14:paraId="73D4EEAD" w14:textId="637EB391">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6</w:t>
            </w:r>
          </w:p>
        </w:tc>
        <w:tc>
          <w:tcPr>
            <w:tcW w:w="8505" w:type="dxa"/>
          </w:tcPr>
          <w:p w:rsidR="00780AA3" w:rsidP="00780AA3" w:rsidRDefault="00C835B7" w14:paraId="4AD55650" w14:textId="41C85BAE">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Planning des travaux</w:t>
            </w:r>
          </w:p>
        </w:tc>
        <w:tc>
          <w:tcPr>
            <w:tcW w:w="1134" w:type="dxa"/>
            <w:vAlign w:val="center"/>
          </w:tcPr>
          <w:p w:rsidR="00780AA3" w:rsidP="00780AA3" w:rsidRDefault="00780AA3" w14:paraId="755D1174"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3989ACE8" w14:textId="77777777">
        <w:trPr>
          <w:trHeight w:val="964" w:hRule="exact"/>
        </w:trPr>
        <w:tc>
          <w:tcPr>
            <w:tcW w:w="709" w:type="dxa"/>
            <w:vAlign w:val="center"/>
          </w:tcPr>
          <w:p w:rsidR="00780AA3" w:rsidP="00780AA3" w:rsidRDefault="00780AA3" w14:paraId="7F0A7A45" w14:textId="4ED9A228">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7</w:t>
            </w:r>
          </w:p>
        </w:tc>
        <w:tc>
          <w:tcPr>
            <w:tcW w:w="8505" w:type="dxa"/>
          </w:tcPr>
          <w:p w:rsidR="00780AA3" w:rsidP="00780AA3" w:rsidRDefault="00C835B7" w14:paraId="5001B2C9" w14:textId="17E54478">
            <w:pPr>
              <w:pStyle w:val="Paragraphedeliste"/>
              <w:spacing w:after="0" w:line="240" w:lineRule="auto"/>
              <w:ind w:left="0"/>
              <w:rPr>
                <w:rFonts w:ascii="Arial Narrow" w:hAnsi="Arial Narrow" w:eastAsia="Times New Roman"/>
                <w:b/>
                <w:color w:val="000000"/>
                <w:sz w:val="32"/>
                <w:szCs w:val="32"/>
              </w:rPr>
            </w:pPr>
            <w:proofErr w:type="spellStart"/>
            <w:r>
              <w:rPr>
                <w:rFonts w:ascii="Arial Narrow" w:hAnsi="Arial Narrow" w:eastAsia="Times New Roman"/>
                <w:b/>
                <w:color w:val="000000"/>
                <w:sz w:val="32"/>
                <w:szCs w:val="32"/>
              </w:rPr>
              <w:t>Preprojet</w:t>
            </w:r>
            <w:proofErr w:type="spellEnd"/>
            <w:r>
              <w:rPr>
                <w:rFonts w:ascii="Arial Narrow" w:hAnsi="Arial Narrow" w:eastAsia="Times New Roman"/>
                <w:b/>
                <w:color w:val="000000"/>
                <w:sz w:val="32"/>
                <w:szCs w:val="32"/>
              </w:rPr>
              <w:t xml:space="preserve"> de la partie pastorale</w:t>
            </w:r>
          </w:p>
        </w:tc>
        <w:tc>
          <w:tcPr>
            <w:tcW w:w="1134" w:type="dxa"/>
            <w:vAlign w:val="center"/>
          </w:tcPr>
          <w:p w:rsidR="00780AA3" w:rsidP="00780AA3" w:rsidRDefault="00780AA3" w14:paraId="6C349D76" w14:textId="77777777">
            <w:pPr>
              <w:pStyle w:val="Paragraphedeliste"/>
              <w:spacing w:after="0" w:line="240" w:lineRule="auto"/>
              <w:ind w:left="0"/>
              <w:rPr>
                <w:rFonts w:ascii="Arial Narrow" w:hAnsi="Arial Narrow" w:eastAsia="Times New Roman"/>
                <w:b/>
                <w:color w:val="000000"/>
                <w:sz w:val="32"/>
                <w:szCs w:val="32"/>
              </w:rPr>
            </w:pPr>
          </w:p>
        </w:tc>
      </w:tr>
      <w:tr w:rsidR="00780AA3" w:rsidTr="00201896" w14:paraId="6913D98F" w14:textId="77777777">
        <w:trPr>
          <w:trHeight w:val="964" w:hRule="exact"/>
        </w:trPr>
        <w:tc>
          <w:tcPr>
            <w:tcW w:w="709" w:type="dxa"/>
            <w:vAlign w:val="center"/>
          </w:tcPr>
          <w:p w:rsidR="00780AA3" w:rsidP="00780AA3" w:rsidRDefault="00780AA3" w14:paraId="71BB0FA1" w14:textId="340A0F51">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8</w:t>
            </w:r>
          </w:p>
        </w:tc>
        <w:tc>
          <w:tcPr>
            <w:tcW w:w="8505" w:type="dxa"/>
          </w:tcPr>
          <w:p w:rsidR="00780AA3" w:rsidP="00780AA3" w:rsidRDefault="00C835B7" w14:paraId="30537B0A" w14:textId="3FD37FC6">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 xml:space="preserve">Enregistrement des </w:t>
            </w:r>
            <w:proofErr w:type="spellStart"/>
            <w:r>
              <w:rPr>
                <w:rFonts w:ascii="Arial Narrow" w:hAnsi="Arial Narrow" w:eastAsia="Times New Roman"/>
                <w:b/>
                <w:color w:val="000000"/>
                <w:sz w:val="32"/>
                <w:szCs w:val="32"/>
              </w:rPr>
              <w:t>annimaux</w:t>
            </w:r>
            <w:proofErr w:type="spellEnd"/>
            <w:r>
              <w:rPr>
                <w:rFonts w:ascii="Arial Narrow" w:hAnsi="Arial Narrow" w:eastAsia="Times New Roman"/>
                <w:b/>
                <w:color w:val="000000"/>
                <w:sz w:val="32"/>
                <w:szCs w:val="32"/>
              </w:rPr>
              <w:t xml:space="preserve"> </w:t>
            </w:r>
          </w:p>
        </w:tc>
        <w:tc>
          <w:tcPr>
            <w:tcW w:w="1134" w:type="dxa"/>
            <w:vAlign w:val="center"/>
          </w:tcPr>
          <w:p w:rsidR="00780AA3" w:rsidP="00780AA3" w:rsidRDefault="00780AA3" w14:paraId="0DA409AD"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67A71394" w14:textId="77777777">
        <w:trPr>
          <w:trHeight w:val="964" w:hRule="exact"/>
        </w:trPr>
        <w:tc>
          <w:tcPr>
            <w:tcW w:w="709" w:type="dxa"/>
            <w:vAlign w:val="center"/>
          </w:tcPr>
          <w:p w:rsidR="00780AA3" w:rsidP="00780AA3" w:rsidRDefault="00780AA3" w14:paraId="7C1A4E5E" w14:textId="3AC00EDB">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8</w:t>
            </w:r>
          </w:p>
        </w:tc>
        <w:tc>
          <w:tcPr>
            <w:tcW w:w="8505" w:type="dxa"/>
            <w:vAlign w:val="center"/>
          </w:tcPr>
          <w:p w:rsidR="00780AA3" w:rsidP="00780AA3" w:rsidRDefault="00C835B7" w14:paraId="183D745F" w14:textId="2C2EB77A">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Gestion des ventes</w:t>
            </w:r>
          </w:p>
        </w:tc>
        <w:tc>
          <w:tcPr>
            <w:tcW w:w="1134" w:type="dxa"/>
            <w:vAlign w:val="center"/>
          </w:tcPr>
          <w:p w:rsidR="00780AA3" w:rsidP="00780AA3" w:rsidRDefault="00780AA3" w14:paraId="08A61CAF"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7716935F" w14:textId="77777777">
        <w:trPr>
          <w:trHeight w:val="964" w:hRule="exact"/>
        </w:trPr>
        <w:tc>
          <w:tcPr>
            <w:tcW w:w="709" w:type="dxa"/>
            <w:vAlign w:val="center"/>
          </w:tcPr>
          <w:p w:rsidR="00780AA3" w:rsidP="00780AA3" w:rsidRDefault="00780AA3" w14:paraId="0FA702D7" w14:textId="7506BE53">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9</w:t>
            </w:r>
          </w:p>
        </w:tc>
        <w:tc>
          <w:tcPr>
            <w:tcW w:w="8505" w:type="dxa"/>
            <w:vAlign w:val="center"/>
          </w:tcPr>
          <w:p w:rsidR="00780AA3" w:rsidP="00780AA3" w:rsidRDefault="00C835B7" w14:paraId="15249F11" w14:textId="58C215DD">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Entretient de l’hygiène des animaux</w:t>
            </w:r>
          </w:p>
        </w:tc>
        <w:tc>
          <w:tcPr>
            <w:tcW w:w="1134" w:type="dxa"/>
            <w:vAlign w:val="center"/>
          </w:tcPr>
          <w:p w:rsidR="00780AA3" w:rsidP="00780AA3" w:rsidRDefault="00780AA3" w14:paraId="38F7020E"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5F92603F" w14:textId="77777777">
        <w:trPr>
          <w:trHeight w:val="964" w:hRule="exact"/>
        </w:trPr>
        <w:tc>
          <w:tcPr>
            <w:tcW w:w="709" w:type="dxa"/>
            <w:vAlign w:val="center"/>
          </w:tcPr>
          <w:p w:rsidR="00780AA3" w:rsidP="00780AA3" w:rsidRDefault="00780AA3" w14:paraId="38209DDF" w14:textId="54BDBE84">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10</w:t>
            </w:r>
          </w:p>
        </w:tc>
        <w:tc>
          <w:tcPr>
            <w:tcW w:w="8505" w:type="dxa"/>
            <w:vAlign w:val="center"/>
          </w:tcPr>
          <w:p w:rsidR="00780AA3" w:rsidP="00780AA3" w:rsidRDefault="00780AA3" w14:paraId="56553F50" w14:textId="77777777">
            <w:pPr>
              <w:pStyle w:val="Paragraphedeliste"/>
              <w:spacing w:after="0" w:line="240" w:lineRule="auto"/>
              <w:ind w:left="0"/>
              <w:rPr>
                <w:rFonts w:ascii="Arial Narrow" w:hAnsi="Arial Narrow" w:eastAsia="Times New Roman"/>
                <w:b/>
                <w:color w:val="000000"/>
                <w:sz w:val="32"/>
                <w:szCs w:val="32"/>
              </w:rPr>
            </w:pPr>
          </w:p>
        </w:tc>
        <w:tc>
          <w:tcPr>
            <w:tcW w:w="1134" w:type="dxa"/>
            <w:vAlign w:val="center"/>
          </w:tcPr>
          <w:p w:rsidR="00780AA3" w:rsidP="00780AA3" w:rsidRDefault="00780AA3" w14:paraId="1F6ACEF5"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4DF12492" w14:textId="77777777">
        <w:trPr>
          <w:trHeight w:val="964" w:hRule="exact"/>
        </w:trPr>
        <w:tc>
          <w:tcPr>
            <w:tcW w:w="709" w:type="dxa"/>
            <w:vAlign w:val="center"/>
          </w:tcPr>
          <w:p w:rsidR="00780AA3" w:rsidP="00780AA3" w:rsidRDefault="00780AA3" w14:paraId="0D834986" w14:textId="30EC28BC">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11</w:t>
            </w:r>
          </w:p>
        </w:tc>
        <w:tc>
          <w:tcPr>
            <w:tcW w:w="8505" w:type="dxa"/>
            <w:vAlign w:val="center"/>
          </w:tcPr>
          <w:p w:rsidR="00780AA3" w:rsidP="00780AA3" w:rsidRDefault="00780AA3" w14:paraId="00A85E18" w14:textId="77777777">
            <w:pPr>
              <w:pStyle w:val="Paragraphedeliste"/>
              <w:spacing w:after="0" w:line="240" w:lineRule="auto"/>
              <w:ind w:left="0"/>
              <w:rPr>
                <w:rFonts w:ascii="Arial Narrow" w:hAnsi="Arial Narrow" w:eastAsia="Times New Roman"/>
                <w:b/>
                <w:color w:val="000000"/>
                <w:sz w:val="32"/>
                <w:szCs w:val="32"/>
              </w:rPr>
            </w:pPr>
          </w:p>
        </w:tc>
        <w:tc>
          <w:tcPr>
            <w:tcW w:w="1134" w:type="dxa"/>
            <w:vAlign w:val="center"/>
          </w:tcPr>
          <w:p w:rsidR="00780AA3" w:rsidP="00780AA3" w:rsidRDefault="00780AA3" w14:paraId="562E6BF9"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11A8A316" w14:textId="77777777">
        <w:trPr>
          <w:trHeight w:val="964" w:hRule="exact"/>
        </w:trPr>
        <w:tc>
          <w:tcPr>
            <w:tcW w:w="709" w:type="dxa"/>
            <w:vAlign w:val="center"/>
          </w:tcPr>
          <w:p w:rsidR="00780AA3" w:rsidP="00780AA3" w:rsidRDefault="00780AA3" w14:paraId="3714D6AC" w14:textId="28EADC3F">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t>12</w:t>
            </w:r>
          </w:p>
        </w:tc>
        <w:tc>
          <w:tcPr>
            <w:tcW w:w="8505" w:type="dxa"/>
            <w:vAlign w:val="center"/>
          </w:tcPr>
          <w:p w:rsidR="00780AA3" w:rsidP="00780AA3" w:rsidRDefault="00780AA3" w14:paraId="357C51F6" w14:textId="77777777">
            <w:pPr>
              <w:pStyle w:val="Paragraphedeliste"/>
              <w:spacing w:after="0" w:line="240" w:lineRule="auto"/>
              <w:ind w:left="0"/>
              <w:rPr>
                <w:rFonts w:ascii="Arial Narrow" w:hAnsi="Arial Narrow" w:eastAsia="Times New Roman"/>
                <w:b/>
                <w:color w:val="000000"/>
                <w:sz w:val="32"/>
                <w:szCs w:val="32"/>
              </w:rPr>
            </w:pPr>
          </w:p>
        </w:tc>
        <w:tc>
          <w:tcPr>
            <w:tcW w:w="1134" w:type="dxa"/>
            <w:vAlign w:val="center"/>
          </w:tcPr>
          <w:p w:rsidR="00780AA3" w:rsidP="00780AA3" w:rsidRDefault="00780AA3" w14:paraId="7D611D29" w14:textId="77777777">
            <w:pPr>
              <w:pStyle w:val="Paragraphedeliste"/>
              <w:spacing w:after="0" w:line="240" w:lineRule="auto"/>
              <w:ind w:left="0"/>
              <w:rPr>
                <w:rFonts w:ascii="Arial Narrow" w:hAnsi="Arial Narrow" w:eastAsia="Times New Roman"/>
                <w:b/>
                <w:color w:val="000000"/>
                <w:sz w:val="32"/>
                <w:szCs w:val="32"/>
              </w:rPr>
            </w:pPr>
          </w:p>
        </w:tc>
      </w:tr>
      <w:tr w:rsidR="00780AA3" w:rsidTr="004C7C23" w14:paraId="425AD4DE" w14:textId="77777777">
        <w:trPr>
          <w:trHeight w:val="964" w:hRule="exact"/>
        </w:trPr>
        <w:tc>
          <w:tcPr>
            <w:tcW w:w="709" w:type="dxa"/>
            <w:vAlign w:val="center"/>
          </w:tcPr>
          <w:p w:rsidR="00780AA3" w:rsidP="00780AA3" w:rsidRDefault="00780AA3" w14:paraId="0D8539C5" w14:textId="652547E3">
            <w:pPr>
              <w:pStyle w:val="Paragraphedeliste"/>
              <w:spacing w:after="0" w:line="240" w:lineRule="auto"/>
              <w:ind w:left="0"/>
              <w:rPr>
                <w:rFonts w:ascii="Arial Narrow" w:hAnsi="Arial Narrow" w:eastAsia="Times New Roman"/>
                <w:b/>
                <w:color w:val="000000"/>
                <w:sz w:val="32"/>
                <w:szCs w:val="32"/>
              </w:rPr>
            </w:pPr>
            <w:r>
              <w:rPr>
                <w:rFonts w:ascii="Arial Narrow" w:hAnsi="Arial Narrow" w:eastAsia="Times New Roman"/>
                <w:b/>
                <w:color w:val="000000"/>
                <w:sz w:val="32"/>
                <w:szCs w:val="32"/>
              </w:rPr>
              <w:lastRenderedPageBreak/>
              <w:t>13</w:t>
            </w:r>
          </w:p>
        </w:tc>
        <w:tc>
          <w:tcPr>
            <w:tcW w:w="8505" w:type="dxa"/>
            <w:vAlign w:val="center"/>
          </w:tcPr>
          <w:p w:rsidR="00780AA3" w:rsidP="00780AA3" w:rsidRDefault="00780AA3" w14:paraId="4B05E593" w14:textId="77777777">
            <w:pPr>
              <w:pStyle w:val="Paragraphedeliste"/>
              <w:spacing w:after="0" w:line="240" w:lineRule="auto"/>
              <w:ind w:left="0"/>
              <w:rPr>
                <w:rFonts w:ascii="Arial Narrow" w:hAnsi="Arial Narrow" w:eastAsia="Times New Roman"/>
                <w:b/>
                <w:color w:val="000000"/>
                <w:sz w:val="32"/>
                <w:szCs w:val="32"/>
              </w:rPr>
            </w:pPr>
          </w:p>
        </w:tc>
        <w:tc>
          <w:tcPr>
            <w:tcW w:w="1134" w:type="dxa"/>
            <w:vAlign w:val="center"/>
          </w:tcPr>
          <w:p w:rsidR="00780AA3" w:rsidP="00780AA3" w:rsidRDefault="00780AA3" w14:paraId="3C451C48" w14:textId="77777777">
            <w:pPr>
              <w:pStyle w:val="Paragraphedeliste"/>
              <w:spacing w:after="0" w:line="240" w:lineRule="auto"/>
              <w:ind w:left="0"/>
              <w:rPr>
                <w:rFonts w:ascii="Arial Narrow" w:hAnsi="Arial Narrow" w:eastAsia="Times New Roman"/>
                <w:b/>
                <w:color w:val="000000"/>
                <w:sz w:val="32"/>
                <w:szCs w:val="32"/>
              </w:rPr>
            </w:pPr>
          </w:p>
        </w:tc>
      </w:tr>
    </w:tbl>
    <w:p w:rsidR="007A3B64" w:rsidP="008C4CEF" w:rsidRDefault="007A3B64" w14:paraId="086A4C87" w14:textId="77777777">
      <w:pPr>
        <w:pStyle w:val="Paragraphedeliste"/>
        <w:spacing w:after="0" w:line="240" w:lineRule="auto"/>
        <w:ind w:left="360"/>
        <w:rPr>
          <w:rFonts w:ascii="Arial Narrow" w:hAnsi="Arial Narrow" w:eastAsia="Times New Roman"/>
          <w:b/>
          <w:color w:val="000000"/>
          <w:sz w:val="32"/>
          <w:szCs w:val="32"/>
        </w:rPr>
        <w:sectPr w:rsidR="007A3B64" w:rsidSect="00FB2D7D">
          <w:pgSz w:w="11907" w:h="16839" w:orient="portrait" w:code="9"/>
          <w:pgMar w:top="1440" w:right="1080" w:bottom="1440" w:left="1080" w:header="288" w:footer="288" w:gutter="0"/>
          <w:cols w:space="720"/>
          <w:docGrid w:linePitch="360"/>
        </w:sectPr>
      </w:pPr>
    </w:p>
    <w:p w:rsidR="002B30B3" w:rsidP="008C4CEF" w:rsidRDefault="002B30B3" w14:paraId="10201301" w14:textId="554D0FF7">
      <w:pPr>
        <w:pStyle w:val="Paragraphedeliste"/>
        <w:spacing w:after="0" w:line="240" w:lineRule="auto"/>
        <w:ind w:left="360"/>
        <w:rPr>
          <w:rFonts w:ascii="Arial Narrow" w:hAnsi="Arial Narrow" w:eastAsia="Times New Roman"/>
          <w:b/>
          <w:color w:val="000000"/>
          <w:sz w:val="32"/>
          <w:szCs w:val="32"/>
        </w:rPr>
        <w:sectPr w:rsidR="002B30B3" w:rsidSect="002B30B3">
          <w:pgSz w:w="11907" w:h="16839" w:orient="portrait" w:code="9"/>
          <w:pgMar w:top="1080" w:right="1440" w:bottom="1080" w:left="1440" w:header="288" w:footer="288" w:gutter="0"/>
          <w:cols w:space="720"/>
          <w:docGrid w:linePitch="360"/>
        </w:sectPr>
      </w:pPr>
      <w:r w:rsidRPr="0085542F">
        <w:rPr>
          <w:rFonts w:ascii="Arial Narrow" w:hAnsi="Arial Narrow"/>
          <w:b/>
          <w:noProof/>
          <w:lang w:eastAsia="fr-FR"/>
        </w:rPr>
        <w:lastRenderedPageBreak/>
        <mc:AlternateContent>
          <mc:Choice Requires="wps">
            <w:drawing>
              <wp:anchor distT="0" distB="0" distL="114300" distR="114300" simplePos="0" relativeHeight="251883520" behindDoc="0" locked="0" layoutInCell="1" allowOverlap="1" wp14:anchorId="69B19BA9" wp14:editId="16AC64DA">
                <wp:simplePos x="0" y="0"/>
                <wp:positionH relativeFrom="page">
                  <wp:posOffset>-11385</wp:posOffset>
                </wp:positionH>
                <wp:positionV relativeFrom="paragraph">
                  <wp:posOffset>4182577</wp:posOffset>
                </wp:positionV>
                <wp:extent cx="4543279" cy="1418166"/>
                <wp:effectExtent l="38100" t="38100" r="29210" b="86995"/>
                <wp:wrapNone/>
                <wp:docPr id="22"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E015C2" w:rsidR="002B30B3" w:rsidP="002B30B3" w:rsidRDefault="007A3B64" w14:paraId="3985D778" w14:textId="66389E20">
                            <w:pPr>
                              <w:spacing w:line="240" w:lineRule="auto"/>
                              <w:rPr>
                                <w:rFonts w:ascii="Bernard MT Condensed" w:hAnsi="Bernard MT Condensed"/>
                                <w:bCs/>
                                <w:color w:val="000000" w:themeColor="text1"/>
                                <w:sz w:val="44"/>
                                <w:szCs w:val="44"/>
                              </w:rPr>
                            </w:pPr>
                            <w:bookmarkStart w:name="_Hlk39313478" w:id="4"/>
                            <w:bookmarkStart w:name="_Hlk39313479" w:id="5"/>
                            <w:r w:rsidRPr="00E015C2">
                              <w:rPr>
                                <w:rFonts w:ascii="Bernard MT Condensed" w:hAnsi="Bernard MT Condensed"/>
                                <w:bCs/>
                                <w:color w:val="000000" w:themeColor="text1"/>
                                <w:sz w:val="44"/>
                                <w:szCs w:val="44"/>
                              </w:rPr>
                              <w:t xml:space="preserve">PARTIE V : </w:t>
                            </w:r>
                            <w:r w:rsidRPr="00E015C2" w:rsidR="002B30B3">
                              <w:rPr>
                                <w:rFonts w:ascii="Bernard MT Condensed" w:hAnsi="Bernard MT Condensed"/>
                                <w:bCs/>
                                <w:color w:val="000000" w:themeColor="text1"/>
                                <w:sz w:val="44"/>
                                <w:szCs w:val="44"/>
                              </w:rPr>
                              <w:t xml:space="preserve">DESCRIPTION DU PROJET </w:t>
                            </w:r>
                            <w:bookmarkEnd w:id="4"/>
                            <w:bookmarkEnd w:id="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1" style="position:absolute;left:0;text-align:left;margin-left:-.9pt;margin-top:329.35pt;width:357.75pt;height:111.6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" w14:anchorId="69B19BA9">
                <v:shadow on="t" color="black" opacity="26214f" offset=".74836mm,.74836mm" origin="-.5,-.5"/>
                <v:path arrowok="t"/>
                <v:textbox>
                  <w:txbxContent>
                    <w:p w:rsidRPr="00E015C2" w:rsidR="002B30B3" w:rsidP="002B30B3" w:rsidRDefault="007A3B64" w14:paraId="3985D778" w14:textId="66389E20">
                      <w:pPr>
                        <w:spacing w:line="240" w:lineRule="auto"/>
                        <w:rPr>
                          <w:rFonts w:ascii="Bernard MT Condensed" w:hAnsi="Bernard MT Condensed"/>
                          <w:bCs/>
                          <w:color w:val="000000" w:themeColor="text1"/>
                          <w:sz w:val="44"/>
                          <w:szCs w:val="44"/>
                        </w:rPr>
                      </w:pPr>
                      <w:r w:rsidRPr="00E015C2">
                        <w:rPr>
                          <w:rFonts w:ascii="Bernard MT Condensed" w:hAnsi="Bernard MT Condensed"/>
                          <w:bCs/>
                          <w:color w:val="000000" w:themeColor="text1"/>
                          <w:sz w:val="44"/>
                          <w:szCs w:val="44"/>
                        </w:rPr>
                        <w:t xml:space="preserve">PARTIE V : </w:t>
                      </w:r>
                      <w:r w:rsidRPr="00E015C2" w:rsidR="002B30B3">
                        <w:rPr>
                          <w:rFonts w:ascii="Bernard MT Condensed" w:hAnsi="Bernard MT Condensed"/>
                          <w:bCs/>
                          <w:color w:val="000000" w:themeColor="text1"/>
                          <w:sz w:val="44"/>
                          <w:szCs w:val="44"/>
                        </w:rPr>
                        <w:t xml:space="preserve">DESCRIPTION DU PROJET </w:t>
                      </w:r>
                    </w:p>
                  </w:txbxContent>
                </v:textbox>
                <w10:wrap anchorx="page"/>
              </v:shape>
            </w:pict>
          </mc:Fallback>
        </mc:AlternateContent>
      </w:r>
    </w:p>
    <w:tbl>
      <w:tblPr>
        <w:tblStyle w:val="Grilledutableau"/>
        <w:tblW w:w="10495" w:type="dxa"/>
        <w:tblInd w:w="-289" w:type="dxa"/>
        <w:tblLayout w:type="fixed"/>
        <w:tblLook w:val="04A0" w:firstRow="1" w:lastRow="0" w:firstColumn="1" w:lastColumn="0" w:noHBand="0" w:noVBand="1"/>
      </w:tblPr>
      <w:tblGrid>
        <w:gridCol w:w="455"/>
        <w:gridCol w:w="2321"/>
        <w:gridCol w:w="7719"/>
      </w:tblGrid>
      <w:tr w:rsidR="004E2A6A" w:rsidTr="002358EC" w14:paraId="24B79272" w14:textId="77777777">
        <w:trPr>
          <w:trHeight w:val="677" w:hRule="exact"/>
        </w:trPr>
        <w:tc>
          <w:tcPr>
            <w:tcW w:w="45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tcPr>
          <w:p w:rsidR="004E2A6A" w:rsidP="00410C5B" w:rsidRDefault="004E2A6A" w14:paraId="3EE0FEAA" w14:textId="77777777">
            <w:pPr>
              <w:pStyle w:val="Paragraphedeliste"/>
              <w:suppressAutoHyphens/>
              <w:autoSpaceDN w:val="0"/>
              <w:spacing w:after="160" w:line="240" w:lineRule="auto"/>
              <w:ind w:left="0"/>
              <w:textAlignment w:val="baseline"/>
              <w:rPr>
                <w:rFonts w:ascii="Arial Narrow" w:hAnsi="Arial Narrow"/>
                <w:b/>
                <w:sz w:val="36"/>
                <w:szCs w:val="36"/>
                <w:lang w:val="en-US"/>
              </w:rPr>
            </w:pPr>
          </w:p>
        </w:tc>
        <w:tc>
          <w:tcPr>
            <w:tcW w:w="10040" w:type="dxa"/>
            <w:gridSpan w:val="2"/>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E012A6" w:rsidR="004E2A6A" w:rsidP="00410C5B" w:rsidRDefault="004E2A6A" w14:paraId="58969AA5" w14:textId="77777777">
            <w:pPr>
              <w:pStyle w:val="Paragraphedeliste"/>
              <w:suppressAutoHyphens/>
              <w:autoSpaceDN w:val="0"/>
              <w:spacing w:after="160" w:line="240" w:lineRule="auto"/>
              <w:ind w:left="0"/>
              <w:textAlignment w:val="baseline"/>
              <w:rPr>
                <w:rFonts w:ascii="Arial Narrow" w:hAnsi="Arial Narrow"/>
                <w:b/>
                <w:sz w:val="36"/>
                <w:szCs w:val="36"/>
              </w:rPr>
            </w:pPr>
            <w:r w:rsidRPr="00E012A6">
              <w:rPr>
                <w:rFonts w:ascii="Arial Narrow" w:hAnsi="Arial Narrow"/>
                <w:b/>
                <w:sz w:val="36"/>
                <w:szCs w:val="36"/>
              </w:rPr>
              <w:t>PROJET : Application de location d’artisans</w:t>
            </w:r>
          </w:p>
        </w:tc>
      </w:tr>
      <w:tr w:rsidR="004E2A6A" w:rsidTr="002358EC" w14:paraId="2E2A2C57" w14:textId="77777777">
        <w:trPr>
          <w:trHeight w:val="677" w:hRule="exact"/>
        </w:trPr>
        <w:tc>
          <w:tcPr>
            <w:tcW w:w="45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4E2A6A" w:rsidP="00410C5B" w:rsidRDefault="004E2A6A" w14:paraId="3179E579" w14:textId="77777777">
            <w:pPr>
              <w:pStyle w:val="Paragraphedeliste"/>
              <w:suppressAutoHyphens/>
              <w:autoSpaceDN w:val="0"/>
              <w:spacing w:after="160" w:line="240" w:lineRule="auto"/>
              <w:ind w:left="0"/>
              <w:textAlignment w:val="baseline"/>
              <w:rPr>
                <w:rFonts w:ascii="Arial Narrow" w:hAnsi="Arial Narrow"/>
                <w:b/>
                <w:lang w:val="en-US"/>
              </w:rPr>
            </w:pPr>
            <w:r>
              <w:rPr>
                <w:rFonts w:ascii="Arial Narrow" w:hAnsi="Arial Narrow"/>
                <w:b/>
                <w:lang w:val="en-US"/>
              </w:rPr>
              <w:t>N</w:t>
            </w:r>
          </w:p>
        </w:tc>
        <w:tc>
          <w:tcPr>
            <w:tcW w:w="2321"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4E2A6A" w:rsidP="00410C5B" w:rsidRDefault="004E2A6A" w14:paraId="2C65266E" w14:textId="77777777">
            <w:pPr>
              <w:pStyle w:val="Paragraphedeliste"/>
              <w:suppressAutoHyphens/>
              <w:autoSpaceDN w:val="0"/>
              <w:spacing w:after="160" w:line="240" w:lineRule="auto"/>
              <w:ind w:left="0"/>
              <w:textAlignment w:val="baseline"/>
              <w:rPr>
                <w:rFonts w:ascii="Arial Narrow" w:hAnsi="Arial Narrow"/>
                <w:b/>
                <w:lang w:val="en-US"/>
              </w:rPr>
            </w:pPr>
            <w:proofErr w:type="spellStart"/>
            <w:r>
              <w:rPr>
                <w:rFonts w:ascii="Arial Narrow" w:hAnsi="Arial Narrow"/>
                <w:b/>
                <w:lang w:val="en-US"/>
              </w:rPr>
              <w:t>Libelle</w:t>
            </w:r>
            <w:proofErr w:type="spellEnd"/>
          </w:p>
        </w:tc>
        <w:tc>
          <w:tcPr>
            <w:tcW w:w="7719"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004E2A6A" w:rsidP="00410C5B" w:rsidRDefault="004E2A6A" w14:paraId="3F800AC6" w14:textId="77777777">
            <w:pPr>
              <w:pStyle w:val="Paragraphedeliste"/>
              <w:suppressAutoHyphens/>
              <w:autoSpaceDN w:val="0"/>
              <w:spacing w:after="160" w:line="240" w:lineRule="auto"/>
              <w:ind w:left="0"/>
              <w:textAlignment w:val="baseline"/>
              <w:rPr>
                <w:rFonts w:ascii="Arial Narrow" w:hAnsi="Arial Narrow"/>
                <w:b/>
                <w:lang w:val="en-US"/>
              </w:rPr>
            </w:pPr>
            <w:r>
              <w:rPr>
                <w:rFonts w:ascii="Arial Narrow" w:hAnsi="Arial Narrow"/>
                <w:b/>
                <w:lang w:val="en-US"/>
              </w:rPr>
              <w:t>Description</w:t>
            </w:r>
          </w:p>
        </w:tc>
      </w:tr>
      <w:tr w:rsidR="004E2A6A" w:rsidTr="002358EC" w14:paraId="2E325B0B" w14:textId="77777777">
        <w:trPr>
          <w:trHeight w:val="1515"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22F3DA5A" w14:textId="77777777">
            <w:pPr>
              <w:pStyle w:val="Paragraphedeliste"/>
              <w:suppressAutoHyphens/>
              <w:autoSpaceDN w:val="0"/>
              <w:spacing w:after="160" w:line="240" w:lineRule="auto"/>
              <w:ind w:left="0"/>
              <w:textAlignment w:val="baseline"/>
              <w:rPr>
                <w:rFonts w:ascii="Arial Narrow" w:hAnsi="Arial Narrow"/>
                <w:lang w:val="en-US"/>
              </w:rPr>
            </w:pPr>
            <w:r>
              <w:rPr>
                <w:rFonts w:ascii="Arial Narrow" w:hAnsi="Arial Narrow"/>
                <w:lang w:val="en-US"/>
              </w:rPr>
              <w:t>1</w:t>
            </w:r>
          </w:p>
        </w:tc>
        <w:tc>
          <w:tcPr>
            <w:tcW w:w="2321"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000C72E2" w14:textId="77777777">
            <w:pPr>
              <w:pStyle w:val="Paragraphedeliste"/>
              <w:suppressAutoHyphens/>
              <w:autoSpaceDN w:val="0"/>
              <w:spacing w:after="160" w:line="240" w:lineRule="auto"/>
              <w:ind w:left="0"/>
              <w:textAlignment w:val="baseline"/>
              <w:rPr>
                <w:rFonts w:ascii="Arial Narrow" w:hAnsi="Arial Narrow"/>
                <w:lang w:val="en-US"/>
              </w:rPr>
            </w:pPr>
            <w:proofErr w:type="spellStart"/>
            <w:r>
              <w:rPr>
                <w:rFonts w:ascii="Arial Narrow" w:hAnsi="Arial Narrow"/>
                <w:lang w:val="en-US"/>
              </w:rPr>
              <w:t>Titre</w:t>
            </w:r>
            <w:proofErr w:type="spellEnd"/>
            <w:r>
              <w:rPr>
                <w:rFonts w:ascii="Arial Narrow" w:hAnsi="Arial Narrow"/>
                <w:lang w:val="en-US"/>
              </w:rPr>
              <w:t xml:space="preserve"> du </w:t>
            </w:r>
            <w:proofErr w:type="spellStart"/>
            <w:r>
              <w:rPr>
                <w:rFonts w:ascii="Arial Narrow" w:hAnsi="Arial Narrow"/>
                <w:lang w:val="en-US"/>
              </w:rPr>
              <w:t>projet</w:t>
            </w:r>
            <w:proofErr w:type="spellEnd"/>
          </w:p>
        </w:tc>
        <w:tc>
          <w:tcPr>
            <w:tcW w:w="7719" w:type="dxa"/>
            <w:tcBorders>
              <w:top w:val="single" w:color="auto" w:sz="4" w:space="0"/>
              <w:left w:val="single" w:color="auto" w:sz="4" w:space="0"/>
              <w:bottom w:val="single" w:color="auto" w:sz="4" w:space="0"/>
              <w:right w:val="single" w:color="auto" w:sz="4" w:space="0"/>
            </w:tcBorders>
            <w:vAlign w:val="center"/>
          </w:tcPr>
          <w:p w:rsidR="004E2A6A" w:rsidP="00410C5B" w:rsidRDefault="00276C66" w14:paraId="36D60A91" w14:textId="77777777">
            <w:pPr>
              <w:pStyle w:val="Paragraphedeliste"/>
              <w:suppressAutoHyphens/>
              <w:autoSpaceDN w:val="0"/>
              <w:spacing w:after="160" w:line="240" w:lineRule="auto"/>
              <w:ind w:left="0"/>
              <w:textAlignment w:val="baseline"/>
              <w:rPr>
                <w:rFonts w:ascii="Arial Narrow" w:hAnsi="Arial Narrow"/>
                <w:b/>
                <w:sz w:val="26"/>
                <w:szCs w:val="26"/>
              </w:rPr>
            </w:pPr>
            <w:r>
              <w:rPr>
                <w:rFonts w:ascii="Arial Narrow" w:hAnsi="Arial Narrow"/>
                <w:b/>
                <w:sz w:val="26"/>
                <w:szCs w:val="26"/>
              </w:rPr>
              <w:t>GESTION D’UNE FERME AGRO-PASTORALE</w:t>
            </w:r>
          </w:p>
          <w:p w:rsidR="00276C66" w:rsidP="00410C5B" w:rsidRDefault="00276C66" w14:paraId="7CB9A78B" w14:textId="77777777">
            <w:pPr>
              <w:pStyle w:val="Paragraphedeliste"/>
              <w:suppressAutoHyphens/>
              <w:autoSpaceDN w:val="0"/>
              <w:spacing w:after="160" w:line="240" w:lineRule="auto"/>
              <w:ind w:left="0"/>
              <w:textAlignment w:val="baseline"/>
              <w:rPr>
                <w:rFonts w:ascii="Arial Narrow" w:hAnsi="Arial Narrow"/>
                <w:b/>
                <w:sz w:val="26"/>
                <w:szCs w:val="26"/>
              </w:rPr>
            </w:pPr>
          </w:p>
          <w:p w:rsidRPr="00E012A6" w:rsidR="00276C66" w:rsidP="00410C5B" w:rsidRDefault="00276C66" w14:paraId="78A006D0" w14:textId="74946A29">
            <w:pPr>
              <w:pStyle w:val="Paragraphedeliste"/>
              <w:suppressAutoHyphens/>
              <w:autoSpaceDN w:val="0"/>
              <w:spacing w:after="160" w:line="240" w:lineRule="auto"/>
              <w:ind w:left="0"/>
              <w:textAlignment w:val="baseline"/>
              <w:rPr>
                <w:rFonts w:ascii="Arial Narrow" w:hAnsi="Arial Narrow"/>
                <w:b/>
                <w:sz w:val="26"/>
                <w:szCs w:val="26"/>
              </w:rPr>
            </w:pPr>
          </w:p>
        </w:tc>
      </w:tr>
      <w:tr w:rsidR="004E2A6A" w:rsidTr="002358EC" w14:paraId="6395664B" w14:textId="77777777">
        <w:trPr>
          <w:trHeight w:val="6248"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5CDB7176" w14:textId="77777777">
            <w:pPr>
              <w:pStyle w:val="Paragraphedeliste"/>
              <w:suppressAutoHyphens/>
              <w:autoSpaceDN w:val="0"/>
              <w:spacing w:after="160" w:line="240" w:lineRule="auto"/>
              <w:ind w:left="0"/>
              <w:textAlignment w:val="baseline"/>
              <w:rPr>
                <w:rFonts w:ascii="Arial Narrow" w:hAnsi="Arial Narrow"/>
                <w:lang w:val="en-US"/>
              </w:rPr>
            </w:pPr>
            <w:r>
              <w:rPr>
                <w:rFonts w:ascii="Arial Narrow" w:hAnsi="Arial Narrow"/>
                <w:lang w:val="en-US"/>
              </w:rPr>
              <w:t>2</w:t>
            </w:r>
          </w:p>
        </w:tc>
        <w:tc>
          <w:tcPr>
            <w:tcW w:w="2321"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699CAC1C" w14:textId="77777777">
            <w:pPr>
              <w:pStyle w:val="Paragraphedeliste"/>
              <w:suppressAutoHyphens/>
              <w:autoSpaceDN w:val="0"/>
              <w:spacing w:after="160" w:line="240" w:lineRule="auto"/>
              <w:ind w:left="0"/>
              <w:textAlignment w:val="baseline"/>
              <w:rPr>
                <w:rFonts w:ascii="Arial Narrow" w:hAnsi="Arial Narrow"/>
                <w:lang w:val="en-US"/>
              </w:rPr>
            </w:pPr>
            <w:proofErr w:type="spellStart"/>
            <w:r>
              <w:rPr>
                <w:rFonts w:ascii="Arial Narrow" w:hAnsi="Arial Narrow"/>
                <w:lang w:val="en-US"/>
              </w:rPr>
              <w:t>Intérêt</w:t>
            </w:r>
            <w:proofErr w:type="spellEnd"/>
            <w:r>
              <w:rPr>
                <w:rFonts w:ascii="Arial Narrow" w:hAnsi="Arial Narrow"/>
                <w:lang w:val="en-US"/>
              </w:rPr>
              <w:t xml:space="preserve"> du </w:t>
            </w:r>
            <w:proofErr w:type="spellStart"/>
            <w:r>
              <w:rPr>
                <w:rFonts w:ascii="Arial Narrow" w:hAnsi="Arial Narrow"/>
                <w:lang w:val="en-US"/>
              </w:rPr>
              <w:t>projet</w:t>
            </w:r>
            <w:proofErr w:type="spellEnd"/>
          </w:p>
        </w:tc>
        <w:tc>
          <w:tcPr>
            <w:tcW w:w="7719" w:type="dxa"/>
            <w:tcBorders>
              <w:top w:val="single" w:color="auto" w:sz="4" w:space="0"/>
              <w:left w:val="single" w:color="auto" w:sz="4" w:space="0"/>
              <w:bottom w:val="single" w:color="auto" w:sz="4" w:space="0"/>
              <w:right w:val="single" w:color="auto" w:sz="4" w:space="0"/>
            </w:tcBorders>
            <w:vAlign w:val="center"/>
            <w:hideMark/>
          </w:tcPr>
          <w:p w:rsidRPr="00276C66" w:rsidR="00276C66" w:rsidP="00410C5B" w:rsidRDefault="00276C66" w14:paraId="3A838BC2" w14:textId="4F7FC64D">
            <w:pPr>
              <w:suppressAutoHyphens/>
              <w:autoSpaceDN w:val="0"/>
              <w:spacing w:after="160" w:line="240" w:lineRule="auto"/>
              <w:textAlignment w:val="baseline"/>
              <w:rPr>
                <w:rFonts w:ascii="Arial Narrow" w:hAnsi="Arial Narrow"/>
              </w:rPr>
            </w:pPr>
            <w:r w:rsidRPr="00276C66">
              <w:rPr>
                <w:rFonts w:ascii="Arial Narrow" w:hAnsi="Arial Narrow"/>
              </w:rPr>
              <w:t>De nos jours, l’agriculture et l’é</w:t>
            </w:r>
            <w:r>
              <w:rPr>
                <w:rFonts w:ascii="Arial Narrow" w:hAnsi="Arial Narrow"/>
              </w:rPr>
              <w:t xml:space="preserve">levage en Afrique sont confrontés a plein de problèmes notamment sur le plan technique comme productive. En effet nos équipements sont purement </w:t>
            </w:r>
            <w:r w:rsidR="0055366A">
              <w:rPr>
                <w:rFonts w:ascii="Arial Narrow" w:hAnsi="Arial Narrow"/>
              </w:rPr>
              <w:t>archaïques</w:t>
            </w:r>
            <w:r>
              <w:rPr>
                <w:rFonts w:ascii="Arial Narrow" w:hAnsi="Arial Narrow"/>
              </w:rPr>
              <w:t xml:space="preserve"> ; nous ne disposons pas d’informations nécessaire pour faire face au changement </w:t>
            </w:r>
            <w:r w:rsidR="0055366A">
              <w:rPr>
                <w:rFonts w:ascii="Arial Narrow" w:hAnsi="Arial Narrow"/>
              </w:rPr>
              <w:t>climatique.</w:t>
            </w:r>
            <w:r>
              <w:rPr>
                <w:rFonts w:ascii="Arial Narrow" w:hAnsi="Arial Narrow"/>
              </w:rPr>
              <w:t xml:space="preserve"> Notre application de gestion d’une ferme AGRO-PASTORALE a pour objective de résoudre </w:t>
            </w:r>
            <w:r w:rsidR="00295ABC">
              <w:rPr>
                <w:rFonts w:ascii="Arial Narrow" w:hAnsi="Arial Narrow"/>
              </w:rPr>
              <w:t>certains</w:t>
            </w:r>
            <w:r>
              <w:rPr>
                <w:rFonts w:ascii="Arial Narrow" w:hAnsi="Arial Narrow"/>
              </w:rPr>
              <w:t xml:space="preserve"> problème </w:t>
            </w:r>
            <w:r w:rsidR="0055366A">
              <w:rPr>
                <w:rFonts w:ascii="Arial Narrow" w:hAnsi="Arial Narrow"/>
              </w:rPr>
              <w:t>comme la manière</w:t>
            </w:r>
            <w:r w:rsidR="00295ABC">
              <w:rPr>
                <w:rFonts w:ascii="Arial Narrow" w:hAnsi="Arial Narrow"/>
              </w:rPr>
              <w:t xml:space="preserve"> de gérer les </w:t>
            </w:r>
            <w:r w:rsidR="0055366A">
              <w:rPr>
                <w:rFonts w:ascii="Arial Narrow" w:hAnsi="Arial Narrow"/>
              </w:rPr>
              <w:t>stocks,</w:t>
            </w:r>
            <w:r w:rsidR="00295ABC">
              <w:rPr>
                <w:rFonts w:ascii="Arial Narrow" w:hAnsi="Arial Narrow"/>
              </w:rPr>
              <w:t xml:space="preserve"> les finances, les </w:t>
            </w:r>
            <w:r w:rsidR="0055366A">
              <w:rPr>
                <w:rFonts w:ascii="Arial Narrow" w:hAnsi="Arial Narrow"/>
              </w:rPr>
              <w:t>ventes des</w:t>
            </w:r>
            <w:r w:rsidR="00295ABC">
              <w:rPr>
                <w:rFonts w:ascii="Arial Narrow" w:hAnsi="Arial Narrow"/>
              </w:rPr>
              <w:t xml:space="preserve"> produits ; ou encore les problèmes liés au climat en trouvant le sol idéal pour une </w:t>
            </w:r>
            <w:proofErr w:type="gramStart"/>
            <w:r w:rsidR="00295ABC">
              <w:rPr>
                <w:rFonts w:ascii="Arial Narrow" w:hAnsi="Arial Narrow"/>
              </w:rPr>
              <w:t>culture .</w:t>
            </w:r>
            <w:proofErr w:type="gramEnd"/>
            <w:r w:rsidR="00295ABC">
              <w:rPr>
                <w:rFonts w:ascii="Arial Narrow" w:hAnsi="Arial Narrow"/>
              </w:rPr>
              <w:t xml:space="preserve"> Ainsi l’intérêt ou le but viser par l’élaboration de cette application est de développer le domaine agricole et pastorale de notre chère Afrique .Cette Application sera capable de prédire le taux de rendement d’une culture en fonction de quelques paramètres inscrits  ainsi elle  va permett</w:t>
            </w:r>
            <w:r w:rsidR="0055366A">
              <w:rPr>
                <w:rFonts w:ascii="Arial Narrow" w:hAnsi="Arial Narrow"/>
              </w:rPr>
              <w:t xml:space="preserve">re de bien connaitre les résultats </w:t>
            </w:r>
            <w:r w:rsidR="00295ABC">
              <w:rPr>
                <w:rFonts w:ascii="Arial Narrow" w:hAnsi="Arial Narrow"/>
              </w:rPr>
              <w:t xml:space="preserve"> d’un projet avant de</w:t>
            </w:r>
            <w:r w:rsidR="0055366A">
              <w:rPr>
                <w:rFonts w:ascii="Arial Narrow" w:hAnsi="Arial Narrow"/>
              </w:rPr>
              <w:t xml:space="preserve"> le </w:t>
            </w:r>
            <w:r w:rsidR="00295ABC">
              <w:rPr>
                <w:rFonts w:ascii="Arial Narrow" w:hAnsi="Arial Narrow"/>
              </w:rPr>
              <w:t xml:space="preserve">commencer </w:t>
            </w:r>
            <w:r w:rsidR="0055366A">
              <w:rPr>
                <w:rFonts w:ascii="Arial Narrow" w:hAnsi="Arial Narrow"/>
              </w:rPr>
              <w:t>pour éviter les financements inutiles.</w:t>
            </w:r>
          </w:p>
        </w:tc>
      </w:tr>
      <w:tr w:rsidR="004E2A6A" w:rsidTr="002358EC" w14:paraId="35571C0B" w14:textId="77777777">
        <w:trPr>
          <w:trHeight w:val="1578"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Pr="00276C66" w:rsidR="004E2A6A" w:rsidP="00410C5B" w:rsidRDefault="004E2A6A" w14:paraId="75823CC2" w14:textId="77777777">
            <w:pPr>
              <w:pStyle w:val="Paragraphedeliste"/>
              <w:suppressAutoHyphens/>
              <w:autoSpaceDN w:val="0"/>
              <w:spacing w:after="160" w:line="240" w:lineRule="auto"/>
              <w:ind w:left="0"/>
              <w:textAlignment w:val="baseline"/>
              <w:rPr>
                <w:rFonts w:ascii="Arial Narrow" w:hAnsi="Arial Narrow"/>
              </w:rPr>
            </w:pPr>
            <w:r w:rsidRPr="00276C66">
              <w:rPr>
                <w:rFonts w:ascii="Arial Narrow" w:hAnsi="Arial Narrow"/>
              </w:rPr>
              <w:t>3</w:t>
            </w:r>
          </w:p>
        </w:tc>
        <w:tc>
          <w:tcPr>
            <w:tcW w:w="2321" w:type="dxa"/>
            <w:tcBorders>
              <w:top w:val="single" w:color="auto" w:sz="4" w:space="0"/>
              <w:left w:val="single" w:color="auto" w:sz="4" w:space="0"/>
              <w:bottom w:val="single" w:color="auto" w:sz="4" w:space="0"/>
              <w:right w:val="single" w:color="auto" w:sz="4" w:space="0"/>
            </w:tcBorders>
            <w:vAlign w:val="center"/>
            <w:hideMark/>
          </w:tcPr>
          <w:p w:rsidRPr="00276C66" w:rsidR="004E2A6A" w:rsidP="00410C5B" w:rsidRDefault="004E2A6A" w14:paraId="2061E5CD" w14:textId="77777777">
            <w:pPr>
              <w:pStyle w:val="Paragraphedeliste"/>
              <w:suppressAutoHyphens/>
              <w:autoSpaceDN w:val="0"/>
              <w:spacing w:after="160" w:line="240" w:lineRule="auto"/>
              <w:ind w:left="0"/>
              <w:textAlignment w:val="baseline"/>
              <w:rPr>
                <w:rFonts w:ascii="Arial Narrow" w:hAnsi="Arial Narrow"/>
              </w:rPr>
            </w:pPr>
            <w:r w:rsidRPr="00276C66">
              <w:rPr>
                <w:rFonts w:ascii="Arial Narrow" w:hAnsi="Arial Narrow"/>
              </w:rPr>
              <w:t>Filières Cibles</w:t>
            </w:r>
          </w:p>
        </w:tc>
        <w:tc>
          <w:tcPr>
            <w:tcW w:w="7719" w:type="dxa"/>
            <w:tcBorders>
              <w:top w:val="single" w:color="auto" w:sz="4" w:space="0"/>
              <w:left w:val="single" w:color="auto" w:sz="4" w:space="0"/>
              <w:bottom w:val="single" w:color="auto" w:sz="4" w:space="0"/>
              <w:right w:val="single" w:color="auto" w:sz="4" w:space="0"/>
            </w:tcBorders>
            <w:vAlign w:val="center"/>
            <w:hideMark/>
          </w:tcPr>
          <w:p w:rsidRPr="00276C66" w:rsidR="004E2A6A" w:rsidP="004E2A6A" w:rsidRDefault="004E2A6A" w14:paraId="66B99EBF" w14:textId="77777777">
            <w:pPr>
              <w:pStyle w:val="Paragraphedeliste"/>
              <w:numPr>
                <w:ilvl w:val="0"/>
                <w:numId w:val="9"/>
              </w:numPr>
              <w:suppressAutoHyphens/>
              <w:autoSpaceDN w:val="0"/>
              <w:spacing w:after="160" w:line="240" w:lineRule="auto"/>
              <w:textAlignment w:val="baseline"/>
              <w:rPr>
                <w:rFonts w:ascii="Arial Narrow" w:hAnsi="Arial Narrow"/>
              </w:rPr>
            </w:pPr>
            <w:r w:rsidRPr="00276C66">
              <w:rPr>
                <w:rFonts w:ascii="Arial Narrow" w:hAnsi="Arial Narrow"/>
              </w:rPr>
              <w:t>License et Master Génie Logiciel</w:t>
            </w:r>
          </w:p>
          <w:p w:rsidRPr="00E012A6" w:rsidR="004E2A6A" w:rsidP="004E2A6A" w:rsidRDefault="004E2A6A" w14:paraId="7A0BE4D8" w14:textId="77777777">
            <w:pPr>
              <w:pStyle w:val="Paragraphedeliste"/>
              <w:numPr>
                <w:ilvl w:val="0"/>
                <w:numId w:val="9"/>
              </w:numPr>
              <w:suppressAutoHyphens/>
              <w:autoSpaceDN w:val="0"/>
              <w:spacing w:after="160" w:line="240" w:lineRule="auto"/>
              <w:textAlignment w:val="baseline"/>
              <w:rPr>
                <w:rFonts w:ascii="Arial Narrow" w:hAnsi="Arial Narrow"/>
              </w:rPr>
            </w:pPr>
            <w:r w:rsidRPr="00E012A6">
              <w:rPr>
                <w:rFonts w:ascii="Arial Narrow" w:hAnsi="Arial Narrow"/>
              </w:rPr>
              <w:t>License Développement web et mobile</w:t>
            </w:r>
          </w:p>
        </w:tc>
      </w:tr>
      <w:tr w:rsidR="004E2A6A" w:rsidTr="002358EC" w14:paraId="48B05941" w14:textId="77777777">
        <w:trPr>
          <w:trHeight w:val="2965"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Pr="00276C66" w:rsidR="004E2A6A" w:rsidP="00410C5B" w:rsidRDefault="004E2A6A" w14:paraId="69DBA949" w14:textId="77777777">
            <w:pPr>
              <w:pStyle w:val="Paragraphedeliste"/>
              <w:suppressAutoHyphens/>
              <w:autoSpaceDN w:val="0"/>
              <w:spacing w:after="160" w:line="240" w:lineRule="auto"/>
              <w:ind w:left="0"/>
              <w:textAlignment w:val="baseline"/>
              <w:rPr>
                <w:rFonts w:ascii="Arial Narrow" w:hAnsi="Arial Narrow"/>
              </w:rPr>
            </w:pPr>
            <w:r w:rsidRPr="00276C66">
              <w:rPr>
                <w:rFonts w:ascii="Arial Narrow" w:hAnsi="Arial Narrow"/>
              </w:rPr>
              <w:t>4</w:t>
            </w:r>
          </w:p>
        </w:tc>
        <w:tc>
          <w:tcPr>
            <w:tcW w:w="2321" w:type="dxa"/>
            <w:tcBorders>
              <w:top w:val="single" w:color="auto" w:sz="4" w:space="0"/>
              <w:left w:val="single" w:color="auto" w:sz="4" w:space="0"/>
              <w:bottom w:val="single" w:color="auto" w:sz="4" w:space="0"/>
              <w:right w:val="single" w:color="auto" w:sz="4" w:space="0"/>
            </w:tcBorders>
            <w:vAlign w:val="center"/>
            <w:hideMark/>
          </w:tcPr>
          <w:p w:rsidRPr="00E012A6" w:rsidR="004E2A6A" w:rsidP="00410C5B" w:rsidRDefault="004E2A6A" w14:paraId="2AFA46D0" w14:textId="77777777">
            <w:pPr>
              <w:pStyle w:val="Paragraphedeliste"/>
              <w:suppressAutoHyphens/>
              <w:autoSpaceDN w:val="0"/>
              <w:spacing w:after="160" w:line="240" w:lineRule="auto"/>
              <w:ind w:left="0"/>
              <w:textAlignment w:val="baseline"/>
              <w:rPr>
                <w:rFonts w:ascii="Arial Narrow" w:hAnsi="Arial Narrow"/>
              </w:rPr>
            </w:pPr>
            <w:r w:rsidRPr="00E012A6">
              <w:rPr>
                <w:rFonts w:ascii="Arial Narrow" w:hAnsi="Arial Narrow"/>
              </w:rPr>
              <w:t>Technologies/compétences nécessaires pour mener à bien le projet</w:t>
            </w:r>
          </w:p>
        </w:tc>
        <w:tc>
          <w:tcPr>
            <w:tcW w:w="7719"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5E7B659D" w14:textId="77777777">
            <w:pPr>
              <w:suppressAutoHyphens/>
              <w:autoSpaceDN w:val="0"/>
              <w:spacing w:after="160" w:line="240" w:lineRule="auto"/>
              <w:textAlignment w:val="baseline"/>
              <w:rPr>
                <w:rFonts w:ascii="Arial Narrow" w:hAnsi="Arial Narrow"/>
                <w:lang w:val="en-US"/>
              </w:rPr>
            </w:pPr>
            <w:r>
              <w:rPr>
                <w:rFonts w:ascii="Arial Narrow" w:hAnsi="Arial Narrow"/>
                <w:lang w:val="en-US"/>
              </w:rPr>
              <w:t xml:space="preserve">Technologies &amp; </w:t>
            </w:r>
            <w:proofErr w:type="spellStart"/>
            <w:r>
              <w:rPr>
                <w:rFonts w:ascii="Arial Narrow" w:hAnsi="Arial Narrow"/>
                <w:lang w:val="en-US"/>
              </w:rPr>
              <w:t>Compétences</w:t>
            </w:r>
            <w:proofErr w:type="spellEnd"/>
          </w:p>
          <w:p w:rsidRPr="00E012A6" w:rsidR="004E2A6A" w:rsidP="004E2A6A" w:rsidRDefault="004E2A6A" w14:paraId="3EF61FE3" w14:textId="77777777">
            <w:pPr>
              <w:pStyle w:val="Paragraphedeliste"/>
              <w:numPr>
                <w:ilvl w:val="0"/>
                <w:numId w:val="9"/>
              </w:numPr>
              <w:suppressAutoHyphens/>
              <w:autoSpaceDN w:val="0"/>
              <w:spacing w:after="160" w:line="240" w:lineRule="auto"/>
              <w:textAlignment w:val="baseline"/>
              <w:rPr>
                <w:rFonts w:ascii="Arial Narrow" w:hAnsi="Arial Narrow"/>
              </w:rPr>
            </w:pPr>
            <w:r w:rsidRPr="00E012A6">
              <w:rPr>
                <w:rFonts w:ascii="Arial Narrow" w:hAnsi="Arial Narrow"/>
              </w:rPr>
              <w:t>Bonne maîtrise des technologies web (HTML, CSS, JS) ;</w:t>
            </w:r>
          </w:p>
          <w:p w:rsidRPr="00E012A6" w:rsidR="004E2A6A" w:rsidP="004E2A6A" w:rsidRDefault="004E2A6A" w14:paraId="033217DE" w14:textId="77777777">
            <w:pPr>
              <w:pStyle w:val="Paragraphedeliste"/>
              <w:numPr>
                <w:ilvl w:val="0"/>
                <w:numId w:val="9"/>
              </w:numPr>
              <w:suppressAutoHyphens/>
              <w:autoSpaceDN w:val="0"/>
              <w:spacing w:after="160" w:line="240" w:lineRule="auto"/>
              <w:textAlignment w:val="baseline"/>
              <w:rPr>
                <w:rFonts w:ascii="Arial Narrow" w:hAnsi="Arial Narrow"/>
              </w:rPr>
            </w:pPr>
            <w:r w:rsidRPr="00E012A6">
              <w:rPr>
                <w:rFonts w:ascii="Arial Narrow" w:hAnsi="Arial Narrow"/>
              </w:rPr>
              <w:t xml:space="preserve">Connaissances des langages serveur (PHP, JEE, </w:t>
            </w:r>
            <w:proofErr w:type="gramStart"/>
            <w:r w:rsidRPr="00E012A6">
              <w:rPr>
                <w:rFonts w:ascii="Arial Narrow" w:hAnsi="Arial Narrow"/>
              </w:rPr>
              <w:t>DJANGO,…</w:t>
            </w:r>
            <w:proofErr w:type="gramEnd"/>
            <w:r w:rsidRPr="00E012A6">
              <w:rPr>
                <w:rFonts w:ascii="Arial Narrow" w:hAnsi="Arial Narrow"/>
              </w:rPr>
              <w:t>)</w:t>
            </w:r>
          </w:p>
          <w:p w:rsidRPr="00E012A6" w:rsidR="004E2A6A" w:rsidP="004E2A6A" w:rsidRDefault="004E2A6A" w14:paraId="33CA4F4E" w14:textId="77777777">
            <w:pPr>
              <w:pStyle w:val="Paragraphedeliste"/>
              <w:numPr>
                <w:ilvl w:val="0"/>
                <w:numId w:val="9"/>
              </w:numPr>
              <w:suppressAutoHyphens/>
              <w:autoSpaceDN w:val="0"/>
              <w:spacing w:after="160" w:line="240" w:lineRule="auto"/>
              <w:textAlignment w:val="baseline"/>
              <w:rPr>
                <w:rFonts w:ascii="Arial Narrow" w:hAnsi="Arial Narrow"/>
              </w:rPr>
            </w:pPr>
            <w:r w:rsidRPr="00E012A6">
              <w:rPr>
                <w:rFonts w:ascii="Arial Narrow" w:hAnsi="Arial Narrow"/>
              </w:rPr>
              <w:t>Connaissances sur les bases de données ;</w:t>
            </w:r>
          </w:p>
          <w:p w:rsidR="004E2A6A" w:rsidP="004E2A6A" w:rsidRDefault="004E2A6A" w14:paraId="73512AE4" w14:textId="77777777">
            <w:pPr>
              <w:pStyle w:val="Paragraphedeliste"/>
              <w:numPr>
                <w:ilvl w:val="0"/>
                <w:numId w:val="9"/>
              </w:numPr>
              <w:suppressAutoHyphens/>
              <w:autoSpaceDN w:val="0"/>
              <w:spacing w:after="160" w:line="240" w:lineRule="auto"/>
              <w:textAlignment w:val="baseline"/>
              <w:rPr>
                <w:rFonts w:ascii="Arial Narrow" w:hAnsi="Arial Narrow"/>
                <w:lang w:val="en-US"/>
              </w:rPr>
            </w:pPr>
            <w:r>
              <w:rPr>
                <w:rFonts w:ascii="Arial Narrow" w:hAnsi="Arial Narrow"/>
                <w:lang w:val="en-US"/>
              </w:rPr>
              <w:t xml:space="preserve">Notions sur les </w:t>
            </w:r>
            <w:proofErr w:type="gramStart"/>
            <w:r>
              <w:rPr>
                <w:rFonts w:ascii="Arial Narrow" w:hAnsi="Arial Narrow"/>
                <w:lang w:val="en-US"/>
              </w:rPr>
              <w:t>API ;</w:t>
            </w:r>
            <w:proofErr w:type="gramEnd"/>
          </w:p>
          <w:p w:rsidR="004E2A6A" w:rsidP="004E2A6A" w:rsidRDefault="004E2A6A" w14:paraId="22E3991C" w14:textId="77777777">
            <w:pPr>
              <w:pStyle w:val="Paragraphedeliste"/>
              <w:numPr>
                <w:ilvl w:val="0"/>
                <w:numId w:val="9"/>
              </w:numPr>
              <w:suppressAutoHyphens/>
              <w:autoSpaceDN w:val="0"/>
              <w:spacing w:after="160" w:line="240" w:lineRule="auto"/>
              <w:textAlignment w:val="baseline"/>
              <w:rPr>
                <w:rFonts w:ascii="Arial Narrow" w:hAnsi="Arial Narrow"/>
              </w:rPr>
            </w:pPr>
            <w:r w:rsidRPr="00E012A6">
              <w:rPr>
                <w:rFonts w:ascii="Arial Narrow" w:hAnsi="Arial Narrow"/>
              </w:rPr>
              <w:t>Bonne maitrise des technologies pour le développement mobile</w:t>
            </w:r>
          </w:p>
          <w:p w:rsidRPr="00E012A6" w:rsidR="002358EC" w:rsidP="002358EC" w:rsidRDefault="002358EC" w14:paraId="0BE76F95" w14:textId="24F9EC1B">
            <w:pPr>
              <w:pStyle w:val="Paragraphedeliste"/>
              <w:suppressAutoHyphens/>
              <w:autoSpaceDN w:val="0"/>
              <w:spacing w:after="160" w:line="240" w:lineRule="auto"/>
              <w:ind w:left="360"/>
              <w:textAlignment w:val="baseline"/>
              <w:rPr>
                <w:rFonts w:ascii="Arial Narrow" w:hAnsi="Arial Narrow"/>
              </w:rPr>
            </w:pPr>
          </w:p>
        </w:tc>
      </w:tr>
      <w:tr w:rsidR="004E2A6A" w:rsidTr="002358EC" w14:paraId="1E537FC0" w14:textId="77777777">
        <w:trPr>
          <w:trHeight w:val="1599"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305D004F" w14:textId="77777777">
            <w:pPr>
              <w:pStyle w:val="Paragraphedeliste"/>
              <w:suppressAutoHyphens/>
              <w:autoSpaceDN w:val="0"/>
              <w:spacing w:after="160" w:line="240" w:lineRule="auto"/>
              <w:ind w:left="0"/>
              <w:textAlignment w:val="baseline"/>
              <w:rPr>
                <w:rFonts w:ascii="Arial Narrow" w:hAnsi="Arial Narrow"/>
                <w:lang w:val="en-US"/>
              </w:rPr>
            </w:pPr>
            <w:r>
              <w:rPr>
                <w:rFonts w:ascii="Arial Narrow" w:hAnsi="Arial Narrow"/>
                <w:lang w:val="en-US"/>
              </w:rPr>
              <w:lastRenderedPageBreak/>
              <w:t>5</w:t>
            </w:r>
          </w:p>
        </w:tc>
        <w:tc>
          <w:tcPr>
            <w:tcW w:w="2321"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7AE1AD8A" w14:textId="77777777">
            <w:pPr>
              <w:pStyle w:val="Paragraphedeliste"/>
              <w:suppressAutoHyphens/>
              <w:autoSpaceDN w:val="0"/>
              <w:spacing w:after="160" w:line="240" w:lineRule="auto"/>
              <w:ind w:left="0"/>
              <w:textAlignment w:val="baseline"/>
              <w:rPr>
                <w:rFonts w:ascii="Arial Narrow" w:hAnsi="Arial Narrow"/>
                <w:lang w:val="en-US"/>
              </w:rPr>
            </w:pPr>
            <w:proofErr w:type="spellStart"/>
            <w:r>
              <w:rPr>
                <w:rFonts w:ascii="Arial Narrow" w:hAnsi="Arial Narrow"/>
                <w:lang w:val="en-US"/>
              </w:rPr>
              <w:t>Ingénieur</w:t>
            </w:r>
            <w:proofErr w:type="spellEnd"/>
            <w:r>
              <w:rPr>
                <w:rFonts w:ascii="Arial Narrow" w:hAnsi="Arial Narrow"/>
                <w:lang w:val="en-US"/>
              </w:rPr>
              <w:t xml:space="preserve"> chargé de </w:t>
            </w:r>
            <w:proofErr w:type="spellStart"/>
            <w:r>
              <w:rPr>
                <w:rFonts w:ascii="Arial Narrow" w:hAnsi="Arial Narrow"/>
                <w:lang w:val="en-US"/>
              </w:rPr>
              <w:t>l’encadrement</w:t>
            </w:r>
            <w:proofErr w:type="spellEnd"/>
          </w:p>
        </w:tc>
        <w:tc>
          <w:tcPr>
            <w:tcW w:w="7719" w:type="dxa"/>
            <w:tcBorders>
              <w:top w:val="single" w:color="auto" w:sz="4" w:space="0"/>
              <w:left w:val="single" w:color="auto" w:sz="4" w:space="0"/>
              <w:bottom w:val="single" w:color="auto" w:sz="4" w:space="0"/>
              <w:right w:val="single" w:color="auto" w:sz="4" w:space="0"/>
            </w:tcBorders>
            <w:vAlign w:val="center"/>
            <w:hideMark/>
          </w:tcPr>
          <w:p w:rsidR="004E2A6A" w:rsidP="004E2A6A" w:rsidRDefault="004E2A6A" w14:paraId="3ECB74FA" w14:textId="6068CD8A">
            <w:pPr>
              <w:pStyle w:val="Paragraphedeliste"/>
              <w:numPr>
                <w:ilvl w:val="0"/>
                <w:numId w:val="9"/>
              </w:numPr>
              <w:suppressAutoHyphens/>
              <w:autoSpaceDN w:val="0"/>
              <w:spacing w:after="160" w:line="240" w:lineRule="auto"/>
              <w:textAlignment w:val="baseline"/>
              <w:rPr>
                <w:rFonts w:ascii="Arial Narrow" w:hAnsi="Arial Narrow"/>
                <w:lang w:val="en-US"/>
              </w:rPr>
            </w:pPr>
            <w:proofErr w:type="spellStart"/>
            <w:r>
              <w:rPr>
                <w:rFonts w:ascii="Arial Narrow" w:hAnsi="Arial Narrow"/>
                <w:lang w:val="en-US"/>
              </w:rPr>
              <w:t>Badji</w:t>
            </w:r>
            <w:proofErr w:type="spellEnd"/>
            <w:r>
              <w:rPr>
                <w:rFonts w:ascii="Arial Narrow" w:hAnsi="Arial Narrow"/>
                <w:lang w:val="en-US"/>
              </w:rPr>
              <w:t xml:space="preserve"> GBATI NINK</w:t>
            </w:r>
            <w:r w:rsidR="00D206D1">
              <w:rPr>
                <w:rFonts w:ascii="Arial Narrow" w:hAnsi="Arial Narrow"/>
                <w:lang w:val="en-US"/>
              </w:rPr>
              <w:t>ABOU (WhatsApp : +228 97 77 06 52</w:t>
            </w:r>
            <w:r>
              <w:rPr>
                <w:rFonts w:ascii="Arial Narrow" w:hAnsi="Arial Narrow"/>
                <w:lang w:val="en-US"/>
              </w:rPr>
              <w:t>)</w:t>
            </w:r>
          </w:p>
        </w:tc>
      </w:tr>
      <w:tr w:rsidR="004E2A6A" w:rsidTr="002358EC" w14:paraId="608ED39C" w14:textId="77777777">
        <w:trPr>
          <w:trHeight w:val="2013" w:hRule="exact"/>
        </w:trPr>
        <w:tc>
          <w:tcPr>
            <w:tcW w:w="455" w:type="dxa"/>
            <w:tcBorders>
              <w:top w:val="single" w:color="auto" w:sz="4" w:space="0"/>
              <w:left w:val="single" w:color="auto" w:sz="4" w:space="0"/>
              <w:bottom w:val="single" w:color="auto" w:sz="4" w:space="0"/>
              <w:right w:val="single" w:color="auto" w:sz="4" w:space="0"/>
            </w:tcBorders>
            <w:vAlign w:val="center"/>
            <w:hideMark/>
          </w:tcPr>
          <w:p w:rsidR="004E2A6A" w:rsidP="00410C5B" w:rsidRDefault="004E2A6A" w14:paraId="0458B5EE" w14:textId="77777777">
            <w:pPr>
              <w:pStyle w:val="Paragraphedeliste"/>
              <w:suppressAutoHyphens/>
              <w:autoSpaceDN w:val="0"/>
              <w:spacing w:after="160" w:line="240" w:lineRule="auto"/>
              <w:ind w:left="0"/>
              <w:textAlignment w:val="baseline"/>
              <w:rPr>
                <w:rFonts w:ascii="Arial Narrow" w:hAnsi="Arial Narrow"/>
                <w:lang w:val="en-US"/>
              </w:rPr>
            </w:pPr>
            <w:r>
              <w:rPr>
                <w:rFonts w:ascii="Arial Narrow" w:hAnsi="Arial Narrow"/>
                <w:lang w:val="en-US"/>
              </w:rPr>
              <w:t>6</w:t>
            </w:r>
          </w:p>
        </w:tc>
        <w:tc>
          <w:tcPr>
            <w:tcW w:w="2321" w:type="dxa"/>
            <w:tcBorders>
              <w:top w:val="single" w:color="auto" w:sz="4" w:space="0"/>
              <w:left w:val="single" w:color="auto" w:sz="4" w:space="0"/>
              <w:bottom w:val="single" w:color="auto" w:sz="4" w:space="0"/>
              <w:right w:val="single" w:color="auto" w:sz="4" w:space="0"/>
            </w:tcBorders>
            <w:vAlign w:val="center"/>
            <w:hideMark/>
          </w:tcPr>
          <w:p w:rsidRPr="00E012A6" w:rsidR="004E2A6A" w:rsidP="00410C5B" w:rsidRDefault="004E2A6A" w14:paraId="5A482262" w14:textId="77777777">
            <w:pPr>
              <w:pStyle w:val="Paragraphedeliste"/>
              <w:suppressAutoHyphens/>
              <w:autoSpaceDN w:val="0"/>
              <w:spacing w:after="160" w:line="240" w:lineRule="auto"/>
              <w:ind w:left="0"/>
              <w:textAlignment w:val="baseline"/>
              <w:rPr>
                <w:rFonts w:ascii="Arial Narrow" w:hAnsi="Arial Narrow"/>
              </w:rPr>
            </w:pPr>
            <w:r w:rsidRPr="00E012A6">
              <w:rPr>
                <w:rFonts w:ascii="Arial Narrow" w:hAnsi="Arial Narrow"/>
              </w:rPr>
              <w:t>Environnement requis pour mener à bien le projet</w:t>
            </w:r>
          </w:p>
        </w:tc>
        <w:tc>
          <w:tcPr>
            <w:tcW w:w="7719" w:type="dxa"/>
            <w:tcBorders>
              <w:top w:val="single" w:color="auto" w:sz="4" w:space="0"/>
              <w:left w:val="single" w:color="auto" w:sz="4" w:space="0"/>
              <w:bottom w:val="single" w:color="auto" w:sz="4" w:space="0"/>
              <w:right w:val="single" w:color="auto" w:sz="4" w:space="0"/>
            </w:tcBorders>
            <w:vAlign w:val="center"/>
          </w:tcPr>
          <w:p w:rsidR="004E2A6A" w:rsidP="004E2A6A" w:rsidRDefault="004E2A6A" w14:paraId="1C5BE8EA" w14:textId="77777777">
            <w:pPr>
              <w:pStyle w:val="Paragraphedeliste"/>
              <w:numPr>
                <w:ilvl w:val="0"/>
                <w:numId w:val="9"/>
              </w:numPr>
              <w:suppressAutoHyphens/>
              <w:autoSpaceDN w:val="0"/>
              <w:spacing w:after="160" w:line="240" w:lineRule="auto"/>
              <w:textAlignment w:val="baseline"/>
              <w:rPr>
                <w:rFonts w:ascii="Arial Narrow" w:hAnsi="Arial Narrow"/>
                <w:lang w:val="en-US"/>
              </w:rPr>
            </w:pPr>
            <w:proofErr w:type="spellStart"/>
            <w:r>
              <w:rPr>
                <w:rFonts w:ascii="Arial Narrow" w:hAnsi="Arial Narrow"/>
                <w:lang w:val="en-US"/>
              </w:rPr>
              <w:t>Serveur</w:t>
            </w:r>
            <w:proofErr w:type="spellEnd"/>
            <w:r>
              <w:rPr>
                <w:rFonts w:ascii="Arial Narrow" w:hAnsi="Arial Narrow"/>
                <w:lang w:val="en-US"/>
              </w:rPr>
              <w:t xml:space="preserve"> </w:t>
            </w:r>
            <w:proofErr w:type="spellStart"/>
            <w:proofErr w:type="gramStart"/>
            <w:r>
              <w:rPr>
                <w:rFonts w:ascii="Arial Narrow" w:hAnsi="Arial Narrow"/>
                <w:lang w:val="en-US"/>
              </w:rPr>
              <w:t>d’application</w:t>
            </w:r>
            <w:proofErr w:type="spellEnd"/>
            <w:r>
              <w:rPr>
                <w:rFonts w:ascii="Arial Narrow" w:hAnsi="Arial Narrow"/>
                <w:lang w:val="en-US"/>
              </w:rPr>
              <w:t> ;</w:t>
            </w:r>
            <w:proofErr w:type="gramEnd"/>
          </w:p>
          <w:p w:rsidR="004E2A6A" w:rsidP="004E2A6A" w:rsidRDefault="004E2A6A" w14:paraId="0D030E49" w14:textId="77777777">
            <w:pPr>
              <w:pStyle w:val="Paragraphedeliste"/>
              <w:numPr>
                <w:ilvl w:val="0"/>
                <w:numId w:val="9"/>
              </w:numPr>
              <w:suppressAutoHyphens/>
              <w:autoSpaceDN w:val="0"/>
              <w:spacing w:after="160" w:line="240" w:lineRule="auto"/>
              <w:textAlignment w:val="baseline"/>
              <w:rPr>
                <w:rFonts w:ascii="Arial Narrow" w:hAnsi="Arial Narrow"/>
                <w:lang w:val="en-US"/>
              </w:rPr>
            </w:pPr>
            <w:proofErr w:type="spellStart"/>
            <w:r>
              <w:rPr>
                <w:rFonts w:ascii="Arial Narrow" w:hAnsi="Arial Narrow"/>
                <w:lang w:val="en-US"/>
              </w:rPr>
              <w:t>Serveur</w:t>
            </w:r>
            <w:proofErr w:type="spellEnd"/>
            <w:r>
              <w:rPr>
                <w:rFonts w:ascii="Arial Narrow" w:hAnsi="Arial Narrow"/>
                <w:lang w:val="en-US"/>
              </w:rPr>
              <w:t xml:space="preserve"> de base de </w:t>
            </w:r>
            <w:proofErr w:type="spellStart"/>
            <w:r>
              <w:rPr>
                <w:rFonts w:ascii="Arial Narrow" w:hAnsi="Arial Narrow"/>
                <w:lang w:val="en-US"/>
              </w:rPr>
              <w:t>données</w:t>
            </w:r>
            <w:bookmarkStart w:name="_GoBack" w:id="8"/>
            <w:bookmarkEnd w:id="8"/>
            <w:proofErr w:type="spellEnd"/>
          </w:p>
          <w:p w:rsidR="004E2A6A" w:rsidP="00410C5B" w:rsidRDefault="004E2A6A" w14:paraId="4947BF9D" w14:textId="77777777">
            <w:pPr>
              <w:suppressAutoHyphens/>
              <w:autoSpaceDN w:val="0"/>
              <w:spacing w:after="160" w:line="240" w:lineRule="auto"/>
              <w:textAlignment w:val="baseline"/>
              <w:rPr>
                <w:rFonts w:ascii="Arial Narrow" w:hAnsi="Arial Narrow"/>
                <w:lang w:val="en-US"/>
              </w:rPr>
            </w:pPr>
          </w:p>
        </w:tc>
      </w:tr>
    </w:tbl>
    <w:p w:rsidR="009971C1" w:rsidP="00894BBD" w:rsidRDefault="009971C1" w14:paraId="5425D5FC" w14:textId="77777777">
      <w:pPr>
        <w:pStyle w:val="Paragraphedeliste"/>
        <w:suppressAutoHyphens/>
        <w:autoSpaceDN w:val="0"/>
        <w:spacing w:after="160" w:line="240" w:lineRule="auto"/>
        <w:ind w:left="432"/>
        <w:textAlignment w:val="baseline"/>
        <w:rPr>
          <w:rFonts w:ascii="Trebuchet MS" w:hAnsi="Trebuchet MS"/>
          <w:b/>
          <w:sz w:val="24"/>
          <w:szCs w:val="24"/>
        </w:rPr>
        <w:sectPr w:rsidR="009971C1" w:rsidSect="004E2A6A">
          <w:pgSz w:w="11907" w:h="16839" w:orient="portrait" w:code="9"/>
          <w:pgMar w:top="1440" w:right="1417" w:bottom="1440" w:left="1080" w:header="720" w:footer="0" w:gutter="0"/>
          <w:cols w:space="720"/>
          <w:docGrid w:linePitch="360"/>
        </w:sectPr>
      </w:pPr>
    </w:p>
    <w:p w:rsidR="009971C1" w:rsidP="00894BBD" w:rsidRDefault="009971C1" w14:paraId="6C260C8C" w14:textId="77777777">
      <w:pPr>
        <w:pStyle w:val="Paragraphedeliste"/>
        <w:suppressAutoHyphens/>
        <w:autoSpaceDN w:val="0"/>
        <w:spacing w:after="160" w:line="240" w:lineRule="auto"/>
        <w:ind w:left="432"/>
        <w:textAlignment w:val="baseline"/>
        <w:rPr>
          <w:rFonts w:ascii="Trebuchet MS" w:hAnsi="Trebuchet MS"/>
          <w:b/>
          <w:sz w:val="24"/>
          <w:szCs w:val="24"/>
        </w:rPr>
      </w:pPr>
    </w:p>
    <w:p w:rsidR="009971C1" w:rsidP="00894BBD" w:rsidRDefault="009971C1" w14:paraId="75ACDAD5" w14:textId="77777777">
      <w:pPr>
        <w:pStyle w:val="Paragraphedeliste"/>
        <w:suppressAutoHyphens/>
        <w:autoSpaceDN w:val="0"/>
        <w:spacing w:after="160" w:line="240" w:lineRule="auto"/>
        <w:ind w:left="432"/>
        <w:textAlignment w:val="baseline"/>
        <w:rPr>
          <w:rFonts w:ascii="Trebuchet MS" w:hAnsi="Trebuchet MS"/>
          <w:b/>
          <w:sz w:val="24"/>
          <w:szCs w:val="24"/>
        </w:rPr>
      </w:pPr>
    </w:p>
    <w:p w:rsidR="009971C1" w:rsidP="00894BBD" w:rsidRDefault="009971C1" w14:paraId="6D76AE77" w14:textId="703B0B17">
      <w:pPr>
        <w:pStyle w:val="Paragraphedeliste"/>
        <w:suppressAutoHyphens/>
        <w:autoSpaceDN w:val="0"/>
        <w:spacing w:after="160" w:line="240" w:lineRule="auto"/>
        <w:ind w:left="432"/>
        <w:textAlignment w:val="baseline"/>
        <w:rPr>
          <w:rFonts w:ascii="Trebuchet MS" w:hAnsi="Trebuchet MS"/>
          <w:b/>
          <w:sz w:val="24"/>
          <w:szCs w:val="24"/>
        </w:rPr>
        <w:sectPr w:rsidR="009971C1" w:rsidSect="000B0A34">
          <w:pgSz w:w="11907" w:h="16839" w:orient="portrait" w:code="9"/>
          <w:pgMar w:top="1440" w:right="1080" w:bottom="1440" w:left="1080" w:header="720" w:footer="0" w:gutter="0"/>
          <w:cols w:space="720"/>
          <w:docGrid w:linePitch="360"/>
        </w:sectPr>
      </w:pPr>
      <w:r w:rsidRPr="0085542F">
        <w:rPr>
          <w:rFonts w:ascii="Arial Narrow" w:hAnsi="Arial Narrow"/>
          <w:b/>
          <w:noProof/>
          <w:lang w:eastAsia="fr-FR"/>
        </w:rPr>
        <mc:AlternateContent>
          <mc:Choice Requires="wps">
            <w:drawing>
              <wp:anchor distT="0" distB="0" distL="114300" distR="114300" simplePos="0" relativeHeight="251897856" behindDoc="0" locked="0" layoutInCell="1" allowOverlap="1" wp14:anchorId="242556F6" wp14:editId="3C8AB5D1">
                <wp:simplePos x="0" y="0"/>
                <wp:positionH relativeFrom="page">
                  <wp:posOffset>-17584</wp:posOffset>
                </wp:positionH>
                <wp:positionV relativeFrom="paragraph">
                  <wp:posOffset>2375535</wp:posOffset>
                </wp:positionV>
                <wp:extent cx="4543279" cy="1418166"/>
                <wp:effectExtent l="38100" t="38100" r="29210" b="86995"/>
                <wp:wrapNone/>
                <wp:docPr id="11"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806DC2" w:rsidR="009971C1" w:rsidP="009971C1" w:rsidRDefault="009971C1" w14:paraId="03541F4F" w14:textId="6FC3AC8B">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 : DEPLOIEMENT DU PROJET PAR ETAPES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2" style="position:absolute;left:0;text-align:left;margin-left:-1.4pt;margin-top:187.05pt;width:357.75pt;height:111.65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" w14:anchorId="242556F6">
                <v:shadow on="t" color="black" opacity="26214f" offset=".74836mm,.74836mm" origin="-.5,-.5"/>
                <v:path arrowok="t"/>
                <v:textbox>
                  <w:txbxContent>
                    <w:p w:rsidRPr="00806DC2" w:rsidR="009971C1" w:rsidP="009971C1" w:rsidRDefault="009971C1" w14:paraId="03541F4F" w14:textId="6FC3AC8B">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 : DEPLOIEMENT DU PROJET PAR ETAPES</w:t>
                      </w:r>
                    </w:p>
                  </w:txbxContent>
                </v:textbox>
                <w10:wrap anchorx="page"/>
              </v:shape>
            </w:pict>
          </mc:Fallback>
        </mc:AlternateContent>
      </w:r>
    </w:p>
    <w:p w:rsidR="00894BBD" w:rsidP="00894BBD" w:rsidRDefault="00894BBD" w14:paraId="709DDFA5" w14:textId="4A8F1071">
      <w:pPr>
        <w:pStyle w:val="Paragraphedeliste"/>
        <w:suppressAutoHyphens/>
        <w:autoSpaceDN w:val="0"/>
        <w:spacing w:after="160" w:line="240" w:lineRule="auto"/>
        <w:ind w:left="432"/>
        <w:textAlignment w:val="baseline"/>
        <w:rPr>
          <w:rFonts w:ascii="Trebuchet MS" w:hAnsi="Trebuchet MS"/>
          <w:b/>
          <w:sz w:val="24"/>
          <w:szCs w:val="24"/>
        </w:rPr>
      </w:pPr>
    </w:p>
    <w:p w:rsidR="00894BBD" w:rsidP="00894BBD" w:rsidRDefault="00894BBD" w14:paraId="7399C17D" w14:textId="77777777">
      <w:pPr>
        <w:pStyle w:val="Paragraphedeliste"/>
        <w:suppressAutoHyphens/>
        <w:autoSpaceDN w:val="0"/>
        <w:spacing w:after="160" w:line="240" w:lineRule="auto"/>
        <w:ind w:left="432"/>
        <w:textAlignment w:val="baseline"/>
        <w:rPr>
          <w:rFonts w:ascii="Trebuchet MS" w:hAnsi="Trebuchet MS"/>
          <w:b/>
          <w:sz w:val="24"/>
          <w:szCs w:val="24"/>
        </w:rPr>
      </w:pPr>
    </w:p>
    <w:p w:rsidR="000533F0" w:rsidP="00184CBB" w:rsidRDefault="000533F0" w14:paraId="6448A198"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3F8CEBCC" w14:textId="2ECB2808">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2FFF7DD2" w14:textId="6A8455F3">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1F8A5A8D" w14:textId="54455806">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0D1B6EC0" w14:textId="7364DF85">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3E93CD77" w14:textId="5FD68A1D">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37408474" w14:textId="5EF834A4">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6E6AE01D" w14:textId="0EED8D36">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3D87F421" w14:textId="44AAA81E">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5159F629" w14:textId="51B47D09">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0533F0" w:rsidP="00184CBB" w:rsidRDefault="000533F0" w14:paraId="15AD595D" w14:textId="42CB8563">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r w:rsidRPr="0085542F">
        <w:rPr>
          <w:rFonts w:ascii="Arial Narrow" w:hAnsi="Arial Narrow"/>
          <w:b/>
          <w:noProof/>
          <w:lang w:eastAsia="fr-FR"/>
        </w:rPr>
        <mc:AlternateContent>
          <mc:Choice Requires="wps">
            <w:drawing>
              <wp:anchor distT="0" distB="0" distL="114300" distR="114300" simplePos="0" relativeHeight="251899904" behindDoc="0" locked="0" layoutInCell="1" allowOverlap="1" wp14:anchorId="0109C14B" wp14:editId="43EFF5A8">
                <wp:simplePos x="0" y="0"/>
                <wp:positionH relativeFrom="page">
                  <wp:align>left</wp:align>
                </wp:positionH>
                <wp:positionV relativeFrom="paragraph">
                  <wp:posOffset>1028700</wp:posOffset>
                </wp:positionV>
                <wp:extent cx="4542790" cy="1417955"/>
                <wp:effectExtent l="38100" t="38100" r="29210" b="86995"/>
                <wp:wrapNone/>
                <wp:docPr id="7"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2790" cy="141795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806DC2" w:rsidR="000533F0" w:rsidP="00A8609C" w:rsidRDefault="00A8609C" w14:paraId="38848E83" w14:textId="21B85B38">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w:t>
                            </w:r>
                            <w:r>
                              <w:rPr>
                                <w:rFonts w:ascii="Bernard MT Condensed" w:hAnsi="Bernard MT Condensed"/>
                                <w:bCs/>
                                <w:color w:val="000000" w:themeColor="text1"/>
                                <w:sz w:val="44"/>
                                <w:szCs w:val="44"/>
                              </w:rPr>
                              <w:t>I</w:t>
                            </w:r>
                            <w:r w:rsidRPr="00806DC2">
                              <w:rPr>
                                <w:rFonts w:ascii="Bernard MT Condensed" w:hAnsi="Bernard MT Condensed"/>
                                <w:bCs/>
                                <w:color w:val="000000" w:themeColor="text1"/>
                                <w:sz w:val="44"/>
                                <w:szCs w:val="44"/>
                              </w:rPr>
                              <w:t xml:space="preserve"> : </w:t>
                            </w:r>
                            <w:r>
                              <w:rPr>
                                <w:rFonts w:ascii="Bernard MT Condensed" w:hAnsi="Bernard MT Condensed"/>
                                <w:bCs/>
                                <w:color w:val="000000" w:themeColor="text1"/>
                                <w:sz w:val="44"/>
                                <w:szCs w:val="44"/>
                              </w:rPr>
                              <w:t>OFFRE TECHNIQUE (BOM) &amp; FINANCIERE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3" style="position:absolute;margin-left:0;margin-top:81pt;width:357.7pt;height:111.65pt;z-index:251899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" w14:anchorId="0109C14B">
                <v:shadow on="t" color="black" opacity="26214f" offset=".74836mm,.74836mm" origin="-.5,-.5"/>
                <v:path arrowok="t"/>
                <v:textbox>
                  <w:txbxContent>
                    <w:p w:rsidRPr="00806DC2" w:rsidR="000533F0" w:rsidP="00A8609C" w:rsidRDefault="00A8609C" w14:paraId="38848E83" w14:textId="21B85B38">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w:t>
                      </w:r>
                      <w:r>
                        <w:rPr>
                          <w:rFonts w:ascii="Bernard MT Condensed" w:hAnsi="Bernard MT Condensed"/>
                          <w:bCs/>
                          <w:color w:val="000000" w:themeColor="text1"/>
                          <w:sz w:val="44"/>
                          <w:szCs w:val="44"/>
                        </w:rPr>
                        <w:t>I</w:t>
                      </w:r>
                      <w:r w:rsidRPr="00806DC2">
                        <w:rPr>
                          <w:rFonts w:ascii="Bernard MT Condensed" w:hAnsi="Bernard MT Condensed"/>
                          <w:bCs/>
                          <w:color w:val="000000" w:themeColor="text1"/>
                          <w:sz w:val="44"/>
                          <w:szCs w:val="44"/>
                        </w:rPr>
                        <w:t xml:space="preserve"> : </w:t>
                      </w:r>
                      <w:r>
                        <w:rPr>
                          <w:rFonts w:ascii="Bernard MT Condensed" w:hAnsi="Bernard MT Condensed"/>
                          <w:bCs/>
                          <w:color w:val="000000" w:themeColor="text1"/>
                          <w:sz w:val="44"/>
                          <w:szCs w:val="44"/>
                        </w:rPr>
                        <w:t>OFFRE TECHNIQUE (BOM) &amp; FINANCIERE</w:t>
                      </w:r>
                    </w:p>
                  </w:txbxContent>
                </v:textbox>
                <w10:wrap anchorx="page"/>
              </v:shape>
            </w:pict>
          </mc:Fallback>
        </mc:AlternateContent>
      </w:r>
    </w:p>
    <w:p w:rsidR="000533F0" w:rsidP="00184CBB" w:rsidRDefault="000533F0" w14:paraId="0E140D9E"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sectPr w:rsidR="000533F0" w:rsidSect="00A8609C">
          <w:pgSz w:w="11907" w:h="16839" w:orient="portrait" w:code="9"/>
          <w:pgMar w:top="1440" w:right="1080" w:bottom="1440" w:left="1080" w:header="288" w:footer="288" w:gutter="0"/>
          <w:cols w:space="720"/>
          <w:docGrid w:linePitch="360"/>
        </w:sectPr>
      </w:pPr>
    </w:p>
    <w:p w:rsidR="000533F0" w:rsidP="00184CBB" w:rsidRDefault="000533F0" w14:paraId="6E411DEC"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sectPr w:rsidR="000533F0" w:rsidSect="00A8609C">
          <w:pgSz w:w="11907" w:h="16839" w:orient="portrait" w:code="9"/>
          <w:pgMar w:top="1440" w:right="1080" w:bottom="1440" w:left="1080" w:header="288" w:footer="288" w:gutter="0"/>
          <w:cols w:space="720"/>
          <w:docGrid w:linePitch="360"/>
        </w:sectPr>
      </w:pPr>
    </w:p>
    <w:p w:rsidR="000533F0" w:rsidP="00184CBB" w:rsidRDefault="000533F0" w14:paraId="3EDA1A20"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2E4024" w:rsidP="00184CBB" w:rsidRDefault="002E4024" w14:paraId="54FA1071"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2E4024" w:rsidP="00184CBB" w:rsidRDefault="002E4024" w14:paraId="29A2F44D"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2E4024" w:rsidP="00184CBB" w:rsidRDefault="002E4024" w14:paraId="18715A8B"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2E4024" w:rsidP="00184CBB" w:rsidRDefault="002E4024" w14:paraId="7B53E3A7" w14:textId="77777777">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p w:rsidR="002E4024" w:rsidP="00184CBB" w:rsidRDefault="002E4024" w14:paraId="68921784" w14:textId="712386B6">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sectPr w:rsidR="002E4024" w:rsidSect="00A8609C">
          <w:pgSz w:w="11907" w:h="16839" w:orient="portrait" w:code="9"/>
          <w:pgMar w:top="1440" w:right="1080" w:bottom="1440" w:left="1080" w:header="288" w:footer="288" w:gutter="0"/>
          <w:cols w:space="720"/>
          <w:docGrid w:linePitch="360"/>
        </w:sectPr>
      </w:pPr>
      <w:r w:rsidRPr="0085542F">
        <w:rPr>
          <w:rFonts w:ascii="Arial Narrow" w:hAnsi="Arial Narrow"/>
          <w:b/>
          <w:noProof/>
          <w:lang w:eastAsia="fr-FR"/>
        </w:rPr>
        <mc:AlternateContent>
          <mc:Choice Requires="wps">
            <w:drawing>
              <wp:anchor distT="0" distB="0" distL="114300" distR="114300" simplePos="0" relativeHeight="251901952" behindDoc="0" locked="0" layoutInCell="1" allowOverlap="1" wp14:anchorId="7AF3EB2D" wp14:editId="3798ACEE">
                <wp:simplePos x="0" y="0"/>
                <wp:positionH relativeFrom="page">
                  <wp:align>left</wp:align>
                </wp:positionH>
                <wp:positionV relativeFrom="paragraph">
                  <wp:posOffset>2414270</wp:posOffset>
                </wp:positionV>
                <wp:extent cx="4542790" cy="1417955"/>
                <wp:effectExtent l="38100" t="38100" r="29210" b="86995"/>
                <wp:wrapNone/>
                <wp:docPr id="12" name="Pentagon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2790" cy="141795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rsidRPr="00806DC2" w:rsidR="002E4024" w:rsidP="002E4024" w:rsidRDefault="002E4024" w14:paraId="5C5186DC" w14:textId="17012F56">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w:t>
                            </w:r>
                            <w:r>
                              <w:rPr>
                                <w:rFonts w:ascii="Bernard MT Condensed" w:hAnsi="Bernard MT Condensed"/>
                                <w:bCs/>
                                <w:color w:val="000000" w:themeColor="text1"/>
                                <w:sz w:val="44"/>
                                <w:szCs w:val="44"/>
                              </w:rPr>
                              <w:t>II</w:t>
                            </w:r>
                            <w:r w:rsidRPr="00806DC2">
                              <w:rPr>
                                <w:rFonts w:ascii="Bernard MT Condensed" w:hAnsi="Bernard MT Condensed"/>
                                <w:bCs/>
                                <w:color w:val="000000" w:themeColor="text1"/>
                                <w:sz w:val="44"/>
                                <w:szCs w:val="44"/>
                              </w:rPr>
                              <w:t xml:space="preserve"> : </w:t>
                            </w:r>
                            <w:r>
                              <w:rPr>
                                <w:rFonts w:ascii="Bernard MT Condensed" w:hAnsi="Bernard MT Condensed"/>
                                <w:bCs/>
                                <w:color w:val="000000" w:themeColor="text1"/>
                                <w:sz w:val="44"/>
                                <w:szCs w:val="44"/>
                              </w:rPr>
                              <w:t>MANUEL DE DEPLOIEMENT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4" style="position:absolute;margin-left:0;margin-top:190.1pt;width:357.7pt;height:111.65pt;z-index:251901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middle" fillcolor="#f2f2f2 [3052]" stroked="f" strokeweight="2pt" type="#_x0000_t15" adj="1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" w14:anchorId="7AF3EB2D">
                <v:shadow on="t" color="black" opacity="26214f" offset=".74836mm,.74836mm" origin="-.5,-.5"/>
                <v:path arrowok="t"/>
                <v:textbox>
                  <w:txbxContent>
                    <w:p w:rsidRPr="00806DC2" w:rsidR="002E4024" w:rsidP="002E4024" w:rsidRDefault="002E4024" w14:paraId="5C5186DC" w14:textId="17012F56">
                      <w:pPr>
                        <w:spacing w:line="240" w:lineRule="auto"/>
                        <w:rPr>
                          <w:rFonts w:ascii="Bernard MT Condensed" w:hAnsi="Bernard MT Condensed"/>
                          <w:bCs/>
                          <w:color w:val="000000" w:themeColor="text1"/>
                          <w:sz w:val="44"/>
                          <w:szCs w:val="44"/>
                        </w:rPr>
                      </w:pPr>
                      <w:r w:rsidRPr="00806DC2">
                        <w:rPr>
                          <w:rFonts w:ascii="Bernard MT Condensed" w:hAnsi="Bernard MT Condensed"/>
                          <w:bCs/>
                          <w:color w:val="000000" w:themeColor="text1"/>
                          <w:sz w:val="44"/>
                          <w:szCs w:val="44"/>
                        </w:rPr>
                        <w:t>PARTIE VI</w:t>
                      </w:r>
                      <w:r>
                        <w:rPr>
                          <w:rFonts w:ascii="Bernard MT Condensed" w:hAnsi="Bernard MT Condensed"/>
                          <w:bCs/>
                          <w:color w:val="000000" w:themeColor="text1"/>
                          <w:sz w:val="44"/>
                          <w:szCs w:val="44"/>
                        </w:rPr>
                        <w:t>II</w:t>
                      </w:r>
                      <w:r w:rsidRPr="00806DC2">
                        <w:rPr>
                          <w:rFonts w:ascii="Bernard MT Condensed" w:hAnsi="Bernard MT Condensed"/>
                          <w:bCs/>
                          <w:color w:val="000000" w:themeColor="text1"/>
                          <w:sz w:val="44"/>
                          <w:szCs w:val="44"/>
                        </w:rPr>
                        <w:t xml:space="preserve"> : </w:t>
                      </w:r>
                      <w:r>
                        <w:rPr>
                          <w:rFonts w:ascii="Bernard MT Condensed" w:hAnsi="Bernard MT Condensed"/>
                          <w:bCs/>
                          <w:color w:val="000000" w:themeColor="text1"/>
                          <w:sz w:val="44"/>
                          <w:szCs w:val="44"/>
                        </w:rPr>
                        <w:t>MANUEL DE DEPLOIEMENT</w:t>
                      </w:r>
                    </w:p>
                  </w:txbxContent>
                </v:textbox>
                <w10:wrap anchorx="page"/>
              </v:shape>
            </w:pict>
          </mc:Fallback>
        </mc:AlternateContent>
      </w:r>
    </w:p>
    <w:p w:rsidR="008D0D66" w:rsidP="00184CBB" w:rsidRDefault="008D0D66" w14:paraId="24B1D203" w14:textId="67B0113C">
      <w:pPr>
        <w:pStyle w:val="Paragraphedeliste"/>
        <w:suppressAutoHyphens/>
        <w:autoSpaceDN w:val="0"/>
        <w:spacing w:after="160" w:line="240" w:lineRule="auto"/>
        <w:ind w:left="0"/>
        <w:textAlignment w:val="baseline"/>
        <w:rPr>
          <w:rFonts w:ascii="Arial Narrow" w:hAnsi="Arial Narrow" w:eastAsia="Times New Roman"/>
          <w:b/>
          <w:color w:val="000000"/>
          <w:sz w:val="32"/>
          <w:szCs w:val="32"/>
        </w:rPr>
      </w:pPr>
    </w:p>
    <w:sectPr w:rsidR="008D0D66" w:rsidSect="00A8609C">
      <w:pgSz w:w="11907" w:h="16839" w:orient="portrait" w:code="9"/>
      <w:pgMar w:top="1440" w:right="1080" w:bottom="1440" w:left="108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7528" w:rsidRDefault="007E7528" w14:paraId="2CF60AD5" w14:textId="77777777">
      <w:pPr>
        <w:spacing w:after="0" w:line="240" w:lineRule="auto"/>
      </w:pPr>
      <w:r>
        <w:separator/>
      </w:r>
    </w:p>
  </w:endnote>
  <w:endnote w:type="continuationSeparator" w:id="0">
    <w:p w:rsidR="007E7528" w:rsidRDefault="007E7528" w14:paraId="0862FE4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yriad Web Pro">
    <w:altName w:val="Calibri"/>
    <w:panose1 w:val="00000000000000000000"/>
    <w:charset w:val="00"/>
    <w:family w:val="swiss"/>
    <w:notTrueType/>
    <w:pitch w:val="default"/>
    <w:sig w:usb0="00000003" w:usb1="00000000" w:usb2="00000000" w:usb3="00000000" w:csb0="00000001" w:csb1="00000000"/>
  </w:font>
  <w:font w:name="DejaVu Sans">
    <w:altName w:val="Arial"/>
    <w:charset w:val="00"/>
    <w:family w:val="swiss"/>
    <w:pitch w:val="variable"/>
    <w:sig w:usb0="00000000" w:usb1="D200FDFF" w:usb2="0A246029" w:usb3="00000000" w:csb0="000001FF" w:csb1="00000000"/>
  </w:font>
  <w:font w:name="Lucida Grande">
    <w:altName w:val="Segoe UI"/>
    <w:charset w:val="00"/>
    <w:family w:val="auto"/>
    <w:pitch w:val="variable"/>
    <w:sig w:usb0="E1000AEF" w:usb1="5000A1FF" w:usb2="00000000" w:usb3="00000000" w:csb0="000001BF" w:csb1="00000000"/>
  </w:font>
  <w:font w:name="MinionPro-Regular">
    <w:altName w:val="Minion Pro"/>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D7D" w:rsidRDefault="00D01D7D" w14:paraId="389A6F91" w14:textId="77777777">
    <w:pPr>
      <w:pStyle w:val="Pieddepage"/>
      <w:pBdr>
        <w:top w:val="single" w:color="D9D9D9" w:themeColor="background1" w:themeShade="D9" w:sz="4" w:space="1"/>
      </w:pBdr>
      <w:jc w:val="right"/>
    </w:pPr>
  </w:p>
  <w:p w:rsidR="00D01D7D" w:rsidP="00EE0CA1" w:rsidRDefault="00D01D7D" w14:paraId="17B6ED36" w14:textId="77777777">
    <w:pPr>
      <w:pStyle w:val="Pieddepage"/>
      <w:tabs>
        <w:tab w:val="clear" w:pos="4320"/>
        <w:tab w:val="clear" w:pos="8640"/>
        <w:tab w:val="left" w:pos="6940"/>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1186668"/>
      <w:docPartObj>
        <w:docPartGallery w:val="Page Numbers (Bottom of Page)"/>
        <w:docPartUnique/>
      </w:docPartObj>
    </w:sdtPr>
    <w:sdtEndPr/>
    <w:sdtContent>
      <w:sdt>
        <w:sdtPr>
          <w:id w:val="-612669667"/>
          <w:docPartObj>
            <w:docPartGallery w:val="Page Numbers (Top of Page)"/>
            <w:docPartUnique/>
          </w:docPartObj>
        </w:sdtPr>
        <w:sdtEndPr/>
        <w:sdtContent>
          <w:p w:rsidR="00D01D7D" w:rsidRDefault="00D01D7D" w14:paraId="09C03735" w14:textId="7777777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198</w:t>
            </w:r>
            <w:r>
              <w:rPr>
                <w:b/>
                <w:bCs/>
                <w:sz w:val="24"/>
                <w:szCs w:val="24"/>
              </w:rPr>
              <w:fldChar w:fldCharType="end"/>
            </w:r>
          </w:p>
        </w:sdtContent>
      </w:sdt>
    </w:sdtContent>
  </w:sdt>
  <w:p w:rsidR="00D01D7D" w:rsidRDefault="00D01D7D" w14:paraId="2E12B097" w14:textId="77777777">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p14">
  <w:p w:rsidR="009D55F1" w:rsidRDefault="009D55F1" w14:paraId="2B5839E6" w14:textId="7D5D2960">
    <w:pPr>
      <w:pStyle w:val="Pieddepage"/>
      <w:pBdr>
        <w:top w:val="single" w:color="D9D9D9" w:themeColor="background1" w:themeShade="D9" w:sz="4" w:space="1"/>
      </w:pBdr>
      <w:rPr>
        <w:b/>
        <w:bCs/>
      </w:rPr>
    </w:pPr>
    <w:r>
      <w:rPr>
        <w:rFonts w:ascii="Trebuchet MS" w:hAnsi="Trebuchet MS"/>
        <w:noProof/>
        <w:sz w:val="18"/>
        <w:szCs w:val="18"/>
        <w:lang w:eastAsia="fr-FR"/>
      </w:rPr>
      <mc:AlternateContent>
        <mc:Choice Requires="wps">
          <w:drawing>
            <wp:anchor distT="0" distB="0" distL="114300" distR="114300" simplePos="0" relativeHeight="251659264" behindDoc="0" locked="0" layoutInCell="1" allowOverlap="1" wp14:anchorId="3E6EF2F3" wp14:editId="0D170FB9">
              <wp:simplePos x="0" y="0"/>
              <wp:positionH relativeFrom="column">
                <wp:posOffset>4669459</wp:posOffset>
              </wp:positionH>
              <wp:positionV relativeFrom="paragraph">
                <wp:posOffset>-315032</wp:posOffset>
              </wp:positionV>
              <wp:extent cx="1189355" cy="38925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389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D55F1" w:rsidP="009D55F1" w:rsidRDefault="009D55F1" w14:paraId="71505932" w14:textId="77777777">
                          <w:r>
                            <w:rPr>
                              <w:noProof/>
                              <w:lang w:eastAsia="fr-FR"/>
                            </w:rPr>
                            <w:drawing>
                              <wp:inline distT="0" distB="0" distL="0" distR="0" wp14:anchorId="28BBC08F" wp14:editId="45D6F189">
                                <wp:extent cx="1575525" cy="54866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3698" cy="55150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3E6EF2F3">
              <v:stroke joinstyle="miter"/>
              <v:path gradientshapeok="t" o:connecttype="rect"/>
            </v:shapetype>
            <v:shape id="Text Box 2" style="position:absolute;margin-left:367.65pt;margin-top:-24.8pt;width:93.65pt;height:30.6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">
              <v:fill opacity="0"/>
              <v:textbox style="mso-fit-shape-to-text:t">
                <w:txbxContent>
                  <w:p w:rsidR="009D55F1" w:rsidP="009D55F1" w:rsidRDefault="009D55F1" w14:paraId="71505932" w14:textId="77777777">
                    <w:r>
                      <w:rPr>
                        <w:noProof/>
                        <w:lang w:eastAsia="fr-FR"/>
                      </w:rPr>
                      <w:drawing>
                        <wp:inline distT="0" distB="0" distL="0" distR="0" wp14:anchorId="28BBC08F" wp14:editId="45D6F189">
                          <wp:extent cx="1575525" cy="54866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3698" cy="551506"/>
                                  </a:xfrm>
                                  <a:prstGeom prst="rect">
                                    <a:avLst/>
                                  </a:prstGeom>
                                  <a:noFill/>
                                  <a:ln>
                                    <a:noFill/>
                                  </a:ln>
                                </pic:spPr>
                              </pic:pic>
                            </a:graphicData>
                          </a:graphic>
                        </wp:inline>
                      </w:drawing>
                    </w:r>
                  </w:p>
                </w:txbxContent>
              </v:textbox>
            </v:shape>
          </w:pict>
        </mc:Fallback>
      </mc:AlternateContent>
    </w:r>
    <w:sdt>
      <w:sdtPr>
        <w:rPr>
          <w:sz w:val="18"/>
          <w:szCs w:val="18"/>
        </w:rPr>
        <w:id w:val="1905485894"/>
        <w:docPartObj>
          <w:docPartGallery w:val="Page Numbers (Bottom of Page)"/>
          <w:docPartUnique/>
        </w:docPartObj>
      </w:sdtPr>
      <w:sdtEndPr>
        <w:rPr>
          <w:color w:val="7F7F7F" w:themeColor="background1" w:themeShade="7F"/>
          <w:spacing w:val="60"/>
          <w:sz w:val="23"/>
          <w:szCs w:val="20"/>
        </w:rPr>
      </w:sdtEndPr>
      <w:sdtContent>
        <w:r w:rsidRPr="00E02767">
          <w:rPr>
            <w:sz w:val="18"/>
            <w:szCs w:val="18"/>
          </w:rPr>
          <w:fldChar w:fldCharType="begin"/>
        </w:r>
        <w:r w:rsidRPr="00E02767">
          <w:rPr>
            <w:sz w:val="18"/>
            <w:szCs w:val="18"/>
          </w:rPr>
          <w:instrText>PAGE   \* MERGEFORMAT</w:instrText>
        </w:r>
        <w:r w:rsidRPr="00E02767">
          <w:rPr>
            <w:sz w:val="18"/>
            <w:szCs w:val="18"/>
          </w:rPr>
          <w:fldChar w:fldCharType="separate"/>
        </w:r>
        <w:r w:rsidRPr="00AA5244" w:rsidR="00AA5244">
          <w:rPr>
            <w:b/>
            <w:bCs/>
            <w:noProof/>
            <w:sz w:val="18"/>
            <w:szCs w:val="18"/>
          </w:rPr>
          <w:t>15</w:t>
        </w:r>
        <w:r w:rsidRPr="00E02767">
          <w:rPr>
            <w:b/>
            <w:bCs/>
            <w:sz w:val="18"/>
            <w:szCs w:val="18"/>
          </w:rPr>
          <w:fldChar w:fldCharType="end"/>
        </w:r>
        <w:r w:rsidRPr="00E02767">
          <w:rPr>
            <w:b/>
            <w:bCs/>
            <w:sz w:val="18"/>
            <w:szCs w:val="18"/>
          </w:rPr>
          <w:t xml:space="preserve"> | </w:t>
        </w:r>
        <w:r w:rsidRPr="00E02767">
          <w:rPr>
            <w:color w:val="7F7F7F" w:themeColor="background1" w:themeShade="7F"/>
            <w:spacing w:val="60"/>
            <w:sz w:val="18"/>
            <w:szCs w:val="18"/>
          </w:rPr>
          <w:t>Page Projets</w:t>
        </w:r>
        <w:r w:rsidRPr="00E02767">
          <w:rPr>
            <w:rFonts w:ascii="Arial Narrow" w:hAnsi="Arial Narrow"/>
            <w:color w:val="7F7F7F" w:themeColor="background1" w:themeShade="7F"/>
            <w:spacing w:val="60"/>
            <w:sz w:val="18"/>
            <w:szCs w:val="18"/>
          </w:rPr>
          <w:t xml:space="preserve"> Professionnels Etudiants- </w:t>
        </w:r>
        <w:r w:rsidRPr="00E02767" w:rsidR="00E02767">
          <w:rPr>
            <w:rFonts w:ascii="Arial Narrow" w:hAnsi="Arial Narrow"/>
            <w:color w:val="7F7F7F" w:themeColor="background1" w:themeShade="7F"/>
            <w:spacing w:val="60"/>
            <w:sz w:val="18"/>
            <w:szCs w:val="18"/>
          </w:rPr>
          <w:t>Intégration Réseaux</w:t>
        </w:r>
      </w:sdtContent>
    </w:sdt>
  </w:p>
  <w:p w:rsidR="00D01D7D" w:rsidRDefault="00D01D7D" w14:paraId="1A87EFE1" w14:textId="77777777">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7528" w:rsidRDefault="007E7528" w14:paraId="3F5BF94A" w14:textId="77777777">
      <w:pPr>
        <w:spacing w:after="0" w:line="240" w:lineRule="auto"/>
      </w:pPr>
      <w:r>
        <w:separator/>
      </w:r>
    </w:p>
  </w:footnote>
  <w:footnote w:type="continuationSeparator" w:id="0">
    <w:p w:rsidR="007E7528" w:rsidRDefault="007E7528" w14:paraId="6E1BB527"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DB96C0E0"/>
    <w:lvl w:ilvl="0">
      <w:start w:val="1"/>
      <w:numFmt w:val="bullet"/>
      <w:pStyle w:val="Listepuces5"/>
      <w:lvlText w:val=""/>
      <w:lvlJc w:val="left"/>
      <w:pPr>
        <w:ind w:left="1584" w:hanging="360"/>
      </w:pPr>
      <w:rPr>
        <w:rFonts w:hint="default" w:ascii="Wingdings" w:hAnsi="Wingdings" w:cs="Wingdings"/>
      </w:rPr>
    </w:lvl>
  </w:abstractNum>
  <w:abstractNum w:abstractNumId="1" w15:restartNumberingAfterBreak="0">
    <w:nsid w:val="FFFFFF81"/>
    <w:multiLevelType w:val="singleLevel"/>
    <w:tmpl w:val="E806DD90"/>
    <w:lvl w:ilvl="0">
      <w:start w:val="1"/>
      <w:numFmt w:val="bullet"/>
      <w:pStyle w:val="Listepuces4"/>
      <w:lvlText w:val=""/>
      <w:lvlJc w:val="left"/>
      <w:pPr>
        <w:ind w:left="1440" w:hanging="360"/>
      </w:pPr>
      <w:rPr>
        <w:rFonts w:hint="default" w:ascii="Wingdings" w:hAnsi="Wingdings" w:cs="Wingdings"/>
      </w:rPr>
    </w:lvl>
  </w:abstractNum>
  <w:abstractNum w:abstractNumId="2" w15:restartNumberingAfterBreak="0">
    <w:nsid w:val="FFFFFF82"/>
    <w:multiLevelType w:val="singleLevel"/>
    <w:tmpl w:val="016CFCA8"/>
    <w:lvl w:ilvl="0">
      <w:start w:val="1"/>
      <w:numFmt w:val="bullet"/>
      <w:pStyle w:val="Listepuces3"/>
      <w:lvlText w:val=""/>
      <w:lvlJc w:val="left"/>
      <w:pPr>
        <w:ind w:left="864" w:hanging="360"/>
      </w:pPr>
      <w:rPr>
        <w:rFonts w:hint="default" w:ascii="Wingdings" w:hAnsi="Wingdings" w:cs="Wingdings"/>
      </w:rPr>
    </w:lvl>
  </w:abstractNum>
  <w:abstractNum w:abstractNumId="3" w15:restartNumberingAfterBreak="0">
    <w:nsid w:val="FFFFFF83"/>
    <w:multiLevelType w:val="singleLevel"/>
    <w:tmpl w:val="9356F1FA"/>
    <w:lvl w:ilvl="0">
      <w:start w:val="1"/>
      <w:numFmt w:val="bullet"/>
      <w:pStyle w:val="Listepuces2"/>
      <w:lvlText w:val=""/>
      <w:lvlJc w:val="left"/>
      <w:pPr>
        <w:ind w:left="720" w:hanging="360"/>
      </w:pPr>
      <w:rPr>
        <w:rFonts w:hint="default" w:ascii="Wingdings 2" w:hAnsi="Wingdings 2"/>
      </w:rPr>
    </w:lvl>
  </w:abstractNum>
  <w:abstractNum w:abstractNumId="4" w15:restartNumberingAfterBreak="0">
    <w:nsid w:val="00305BFC"/>
    <w:multiLevelType w:val="hybridMultilevel"/>
    <w:tmpl w:val="2708B16C"/>
    <w:lvl w:ilvl="0" w:tplc="36AEFA52">
      <w:start w:val="1"/>
      <w:numFmt w:val="decimal"/>
      <w:lvlText w:val="%1."/>
      <w:lvlJc w:val="left"/>
      <w:pPr>
        <w:ind w:left="720" w:hanging="360"/>
      </w:pPr>
      <w:rPr>
        <w:rFonts w:hint="default" w:ascii="Arial Narrow" w:hAnsi="Arial Narrow"/>
        <w:b w:val="0"/>
        <w:bCs/>
        <w:i w:val="0"/>
        <w:color w:val="002060"/>
        <w:sz w:val="24"/>
        <w:szCs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66653C"/>
    <w:multiLevelType w:val="hybridMultilevel"/>
    <w:tmpl w:val="DCE2877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 w15:restartNumberingAfterBreak="0">
    <w:nsid w:val="0A02287A"/>
    <w:multiLevelType w:val="hybridMultilevel"/>
    <w:tmpl w:val="F954A08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 w15:restartNumberingAfterBreak="0">
    <w:nsid w:val="116162AA"/>
    <w:multiLevelType w:val="hybridMultilevel"/>
    <w:tmpl w:val="0EAE8D88"/>
    <w:lvl w:ilvl="0" w:tplc="024A40E0">
      <w:start w:val="1"/>
      <w:numFmt w:val="bullet"/>
      <w:pStyle w:val="ListePB"/>
      <w:lvlText w:val=""/>
      <w:lvlJc w:val="left"/>
      <w:pPr>
        <w:tabs>
          <w:tab w:val="num" w:pos="120"/>
        </w:tabs>
        <w:ind w:left="120" w:hanging="360"/>
      </w:pPr>
      <w:rPr>
        <w:rFonts w:hint="default" w:ascii="Wingdings" w:hAnsi="Wingdings"/>
      </w:rPr>
    </w:lvl>
    <w:lvl w:ilvl="1" w:tplc="04090007">
      <w:start w:val="1"/>
      <w:numFmt w:val="bullet"/>
      <w:lvlText w:val=""/>
      <w:lvlJc w:val="left"/>
      <w:pPr>
        <w:tabs>
          <w:tab w:val="num" w:pos="1557"/>
        </w:tabs>
        <w:ind w:left="1557" w:hanging="360"/>
      </w:pPr>
      <w:rPr>
        <w:rFonts w:hint="default" w:ascii="Symbol" w:hAnsi="Symbol"/>
      </w:rPr>
    </w:lvl>
    <w:lvl w:ilvl="2" w:tplc="040C0005" w:tentative="1">
      <w:start w:val="1"/>
      <w:numFmt w:val="bullet"/>
      <w:lvlText w:val=""/>
      <w:lvlJc w:val="left"/>
      <w:pPr>
        <w:tabs>
          <w:tab w:val="num" w:pos="2277"/>
        </w:tabs>
        <w:ind w:left="2277" w:hanging="360"/>
      </w:pPr>
      <w:rPr>
        <w:rFonts w:hint="default" w:ascii="Wingdings" w:hAnsi="Wingdings"/>
      </w:rPr>
    </w:lvl>
    <w:lvl w:ilvl="3" w:tplc="040C0001" w:tentative="1">
      <w:start w:val="1"/>
      <w:numFmt w:val="bullet"/>
      <w:lvlText w:val=""/>
      <w:lvlJc w:val="left"/>
      <w:pPr>
        <w:tabs>
          <w:tab w:val="num" w:pos="2997"/>
        </w:tabs>
        <w:ind w:left="2997" w:hanging="360"/>
      </w:pPr>
      <w:rPr>
        <w:rFonts w:hint="default" w:ascii="Symbol" w:hAnsi="Symbol"/>
      </w:rPr>
    </w:lvl>
    <w:lvl w:ilvl="4" w:tplc="040C0003" w:tentative="1">
      <w:start w:val="1"/>
      <w:numFmt w:val="bullet"/>
      <w:lvlText w:val="o"/>
      <w:lvlJc w:val="left"/>
      <w:pPr>
        <w:tabs>
          <w:tab w:val="num" w:pos="3717"/>
        </w:tabs>
        <w:ind w:left="3717" w:hanging="360"/>
      </w:pPr>
      <w:rPr>
        <w:rFonts w:hint="default" w:ascii="Courier New" w:hAnsi="Courier New"/>
      </w:rPr>
    </w:lvl>
    <w:lvl w:ilvl="5" w:tplc="040C0005" w:tentative="1">
      <w:start w:val="1"/>
      <w:numFmt w:val="bullet"/>
      <w:lvlText w:val=""/>
      <w:lvlJc w:val="left"/>
      <w:pPr>
        <w:tabs>
          <w:tab w:val="num" w:pos="4437"/>
        </w:tabs>
        <w:ind w:left="4437" w:hanging="360"/>
      </w:pPr>
      <w:rPr>
        <w:rFonts w:hint="default" w:ascii="Wingdings" w:hAnsi="Wingdings"/>
      </w:rPr>
    </w:lvl>
    <w:lvl w:ilvl="6" w:tplc="040C0001" w:tentative="1">
      <w:start w:val="1"/>
      <w:numFmt w:val="bullet"/>
      <w:lvlText w:val=""/>
      <w:lvlJc w:val="left"/>
      <w:pPr>
        <w:tabs>
          <w:tab w:val="num" w:pos="5157"/>
        </w:tabs>
        <w:ind w:left="5157" w:hanging="360"/>
      </w:pPr>
      <w:rPr>
        <w:rFonts w:hint="default" w:ascii="Symbol" w:hAnsi="Symbol"/>
      </w:rPr>
    </w:lvl>
    <w:lvl w:ilvl="7" w:tplc="040C0003" w:tentative="1">
      <w:start w:val="1"/>
      <w:numFmt w:val="bullet"/>
      <w:lvlText w:val="o"/>
      <w:lvlJc w:val="left"/>
      <w:pPr>
        <w:tabs>
          <w:tab w:val="num" w:pos="5877"/>
        </w:tabs>
        <w:ind w:left="5877" w:hanging="360"/>
      </w:pPr>
      <w:rPr>
        <w:rFonts w:hint="default" w:ascii="Courier New" w:hAnsi="Courier New"/>
      </w:rPr>
    </w:lvl>
    <w:lvl w:ilvl="8" w:tplc="040C0005" w:tentative="1">
      <w:start w:val="1"/>
      <w:numFmt w:val="bullet"/>
      <w:lvlText w:val=""/>
      <w:lvlJc w:val="left"/>
      <w:pPr>
        <w:tabs>
          <w:tab w:val="num" w:pos="6597"/>
        </w:tabs>
        <w:ind w:left="6597" w:hanging="360"/>
      </w:pPr>
      <w:rPr>
        <w:rFonts w:hint="default" w:ascii="Wingdings" w:hAnsi="Wingdings"/>
      </w:rPr>
    </w:lvl>
  </w:abstractNum>
  <w:abstractNum w:abstractNumId="8" w15:restartNumberingAfterBreak="0">
    <w:nsid w:val="14DF682F"/>
    <w:multiLevelType w:val="hybridMultilevel"/>
    <w:tmpl w:val="3E2A4B46"/>
    <w:lvl w:ilvl="0" w:tplc="F612C438">
      <w:start w:val="1"/>
      <w:numFmt w:val="upperLetter"/>
      <w:lvlText w:val="%1."/>
      <w:lvlJc w:val="left"/>
      <w:pPr>
        <w:ind w:left="360" w:hanging="360"/>
      </w:pPr>
      <w:rPr>
        <w:rFonts w:hint="default"/>
        <w:b/>
        <w:bCs/>
        <w:i w:val="0"/>
        <w:color w:val="002060"/>
        <w:sz w:val="28"/>
        <w:szCs w:val="2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183E3D7D"/>
    <w:multiLevelType w:val="hybridMultilevel"/>
    <w:tmpl w:val="2E96B5E6"/>
    <w:lvl w:ilvl="0" w:tplc="33EE8118">
      <w:start w:val="1"/>
      <w:numFmt w:val="upperLetter"/>
      <w:lvlText w:val="%1."/>
      <w:lvlJc w:val="left"/>
      <w:pPr>
        <w:ind w:left="397" w:hanging="360"/>
      </w:pPr>
      <w:rPr>
        <w:rFonts w:hint="default"/>
        <w:b w:val="0"/>
        <w:bCs/>
        <w:i w:val="0"/>
        <w:color w:val="002060"/>
        <w:sz w:val="22"/>
        <w:szCs w:val="20"/>
      </w:rPr>
    </w:lvl>
    <w:lvl w:ilvl="1" w:tplc="040C0019" w:tentative="1">
      <w:start w:val="1"/>
      <w:numFmt w:val="lowerLetter"/>
      <w:lvlText w:val="%2."/>
      <w:lvlJc w:val="left"/>
      <w:pPr>
        <w:ind w:left="1117" w:hanging="360"/>
      </w:pPr>
    </w:lvl>
    <w:lvl w:ilvl="2" w:tplc="040C001B" w:tentative="1">
      <w:start w:val="1"/>
      <w:numFmt w:val="lowerRoman"/>
      <w:lvlText w:val="%3."/>
      <w:lvlJc w:val="right"/>
      <w:pPr>
        <w:ind w:left="1837" w:hanging="180"/>
      </w:pPr>
    </w:lvl>
    <w:lvl w:ilvl="3" w:tplc="040C000F" w:tentative="1">
      <w:start w:val="1"/>
      <w:numFmt w:val="decimal"/>
      <w:lvlText w:val="%4."/>
      <w:lvlJc w:val="left"/>
      <w:pPr>
        <w:ind w:left="2557" w:hanging="360"/>
      </w:pPr>
    </w:lvl>
    <w:lvl w:ilvl="4" w:tplc="040C0019" w:tentative="1">
      <w:start w:val="1"/>
      <w:numFmt w:val="lowerLetter"/>
      <w:lvlText w:val="%5."/>
      <w:lvlJc w:val="left"/>
      <w:pPr>
        <w:ind w:left="3277" w:hanging="360"/>
      </w:pPr>
    </w:lvl>
    <w:lvl w:ilvl="5" w:tplc="040C001B" w:tentative="1">
      <w:start w:val="1"/>
      <w:numFmt w:val="lowerRoman"/>
      <w:lvlText w:val="%6."/>
      <w:lvlJc w:val="right"/>
      <w:pPr>
        <w:ind w:left="3997" w:hanging="180"/>
      </w:pPr>
    </w:lvl>
    <w:lvl w:ilvl="6" w:tplc="040C000F" w:tentative="1">
      <w:start w:val="1"/>
      <w:numFmt w:val="decimal"/>
      <w:lvlText w:val="%7."/>
      <w:lvlJc w:val="left"/>
      <w:pPr>
        <w:ind w:left="4717" w:hanging="360"/>
      </w:pPr>
    </w:lvl>
    <w:lvl w:ilvl="7" w:tplc="040C0019" w:tentative="1">
      <w:start w:val="1"/>
      <w:numFmt w:val="lowerLetter"/>
      <w:lvlText w:val="%8."/>
      <w:lvlJc w:val="left"/>
      <w:pPr>
        <w:ind w:left="5437" w:hanging="360"/>
      </w:pPr>
    </w:lvl>
    <w:lvl w:ilvl="8" w:tplc="040C001B" w:tentative="1">
      <w:start w:val="1"/>
      <w:numFmt w:val="lowerRoman"/>
      <w:lvlText w:val="%9."/>
      <w:lvlJc w:val="right"/>
      <w:pPr>
        <w:ind w:left="6157" w:hanging="180"/>
      </w:pPr>
    </w:lvl>
  </w:abstractNum>
  <w:abstractNum w:abstractNumId="10" w15:restartNumberingAfterBreak="0">
    <w:nsid w:val="1F64642F"/>
    <w:multiLevelType w:val="hybridMultilevel"/>
    <w:tmpl w:val="47F026DA"/>
    <w:lvl w:ilvl="0" w:tplc="04090005">
      <w:start w:val="1"/>
      <w:numFmt w:val="bullet"/>
      <w:lvlText w:val=""/>
      <w:lvlJc w:val="left"/>
      <w:pPr>
        <w:ind w:left="360" w:hanging="360"/>
      </w:pPr>
      <w:rPr>
        <w:rFonts w:hint="default" w:ascii="Wingdings" w:hAnsi="Wingdings"/>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11" w15:restartNumberingAfterBreak="0">
    <w:nsid w:val="23733D8E"/>
    <w:multiLevelType w:val="hybridMultilevel"/>
    <w:tmpl w:val="F984DCA0"/>
    <w:lvl w:ilvl="0" w:tplc="9BEAD88A">
      <w:start w:val="1"/>
      <w:numFmt w:val="bullet"/>
      <w:lvlText w:val=""/>
      <w:lvlJc w:val="left"/>
      <w:pPr>
        <w:ind w:left="720" w:hanging="360"/>
      </w:pPr>
      <w:rPr>
        <w:rFonts w:hint="default" w:ascii="Wingdings" w:hAnsi="Wingdings"/>
        <w:color w:val="auto"/>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start w:val="1"/>
      <w:numFmt w:val="bullet"/>
      <w:lvlText w:val="o"/>
      <w:lvlJc w:val="left"/>
      <w:pPr>
        <w:ind w:left="3600" w:hanging="360"/>
      </w:pPr>
      <w:rPr>
        <w:rFonts w:hint="default" w:ascii="Courier New" w:hAnsi="Courier New" w:cs="Courier New"/>
      </w:rPr>
    </w:lvl>
    <w:lvl w:ilvl="5" w:tplc="040C0005">
      <w:start w:val="1"/>
      <w:numFmt w:val="bullet"/>
      <w:lvlText w:val=""/>
      <w:lvlJc w:val="left"/>
      <w:pPr>
        <w:ind w:left="4320" w:hanging="360"/>
      </w:pPr>
      <w:rPr>
        <w:rFonts w:hint="default" w:ascii="Wingdings" w:hAnsi="Wingdings"/>
      </w:rPr>
    </w:lvl>
    <w:lvl w:ilvl="6" w:tplc="040C0001">
      <w:start w:val="1"/>
      <w:numFmt w:val="bullet"/>
      <w:lvlText w:val=""/>
      <w:lvlJc w:val="left"/>
      <w:pPr>
        <w:ind w:left="5040" w:hanging="360"/>
      </w:pPr>
      <w:rPr>
        <w:rFonts w:hint="default" w:ascii="Symbol" w:hAnsi="Symbol"/>
      </w:rPr>
    </w:lvl>
    <w:lvl w:ilvl="7" w:tplc="040C0003">
      <w:start w:val="1"/>
      <w:numFmt w:val="bullet"/>
      <w:lvlText w:val="o"/>
      <w:lvlJc w:val="left"/>
      <w:pPr>
        <w:ind w:left="5760" w:hanging="360"/>
      </w:pPr>
      <w:rPr>
        <w:rFonts w:hint="default" w:ascii="Courier New" w:hAnsi="Courier New" w:cs="Courier New"/>
      </w:rPr>
    </w:lvl>
    <w:lvl w:ilvl="8" w:tplc="040C0005">
      <w:start w:val="1"/>
      <w:numFmt w:val="bullet"/>
      <w:lvlText w:val=""/>
      <w:lvlJc w:val="left"/>
      <w:pPr>
        <w:ind w:left="6480" w:hanging="360"/>
      </w:pPr>
      <w:rPr>
        <w:rFonts w:hint="default" w:ascii="Wingdings" w:hAnsi="Wingdings"/>
      </w:rPr>
    </w:lvl>
  </w:abstractNum>
  <w:abstractNum w:abstractNumId="12" w15:restartNumberingAfterBreak="0">
    <w:nsid w:val="294A28EC"/>
    <w:multiLevelType w:val="hybridMultilevel"/>
    <w:tmpl w:val="8A6E2E4C"/>
    <w:lvl w:ilvl="0" w:tplc="67DCE1CC">
      <w:start w:val="1"/>
      <w:numFmt w:val="bullet"/>
      <w:pStyle w:val="Listetirets1"/>
      <w:lvlText w:val=""/>
      <w:lvlJc w:val="left"/>
      <w:pPr>
        <w:tabs>
          <w:tab w:val="num" w:pos="1070"/>
        </w:tabs>
        <w:ind w:left="1070" w:hanging="360"/>
      </w:pPr>
      <w:rPr>
        <w:rFonts w:hint="default" w:ascii="Symbol" w:hAnsi="Symbol"/>
      </w:rPr>
    </w:lvl>
    <w:lvl w:ilvl="1" w:tplc="04090007">
      <w:start w:val="1"/>
      <w:numFmt w:val="bullet"/>
      <w:lvlText w:val=""/>
      <w:lvlJc w:val="left"/>
      <w:pPr>
        <w:tabs>
          <w:tab w:val="num" w:pos="1073"/>
        </w:tabs>
        <w:ind w:left="1073" w:hanging="360"/>
      </w:pPr>
      <w:rPr>
        <w:rFonts w:hint="default" w:ascii="Symbol" w:hAnsi="Symbol"/>
      </w:rPr>
    </w:lvl>
    <w:lvl w:ilvl="2" w:tplc="040C0005">
      <w:start w:val="1"/>
      <w:numFmt w:val="bullet"/>
      <w:lvlText w:val=""/>
      <w:lvlJc w:val="left"/>
      <w:pPr>
        <w:tabs>
          <w:tab w:val="num" w:pos="1793"/>
        </w:tabs>
        <w:ind w:left="1793" w:hanging="360"/>
      </w:pPr>
      <w:rPr>
        <w:rFonts w:hint="default" w:ascii="Wingdings" w:hAnsi="Wingdings"/>
      </w:rPr>
    </w:lvl>
    <w:lvl w:ilvl="3" w:tplc="040C0001" w:tentative="1">
      <w:start w:val="1"/>
      <w:numFmt w:val="bullet"/>
      <w:lvlText w:val=""/>
      <w:lvlJc w:val="left"/>
      <w:pPr>
        <w:tabs>
          <w:tab w:val="num" w:pos="2513"/>
        </w:tabs>
        <w:ind w:left="2513" w:hanging="360"/>
      </w:pPr>
      <w:rPr>
        <w:rFonts w:hint="default" w:ascii="Symbol" w:hAnsi="Symbol"/>
      </w:rPr>
    </w:lvl>
    <w:lvl w:ilvl="4" w:tplc="040C0003" w:tentative="1">
      <w:start w:val="1"/>
      <w:numFmt w:val="bullet"/>
      <w:lvlText w:val="o"/>
      <w:lvlJc w:val="left"/>
      <w:pPr>
        <w:tabs>
          <w:tab w:val="num" w:pos="3233"/>
        </w:tabs>
        <w:ind w:left="3233" w:hanging="360"/>
      </w:pPr>
      <w:rPr>
        <w:rFonts w:hint="default" w:ascii="Courier New" w:hAnsi="Courier New"/>
      </w:rPr>
    </w:lvl>
    <w:lvl w:ilvl="5" w:tplc="040C0005" w:tentative="1">
      <w:start w:val="1"/>
      <w:numFmt w:val="bullet"/>
      <w:lvlText w:val=""/>
      <w:lvlJc w:val="left"/>
      <w:pPr>
        <w:tabs>
          <w:tab w:val="num" w:pos="3953"/>
        </w:tabs>
        <w:ind w:left="3953" w:hanging="360"/>
      </w:pPr>
      <w:rPr>
        <w:rFonts w:hint="default" w:ascii="Wingdings" w:hAnsi="Wingdings"/>
      </w:rPr>
    </w:lvl>
    <w:lvl w:ilvl="6" w:tplc="040C0001" w:tentative="1">
      <w:start w:val="1"/>
      <w:numFmt w:val="bullet"/>
      <w:lvlText w:val=""/>
      <w:lvlJc w:val="left"/>
      <w:pPr>
        <w:tabs>
          <w:tab w:val="num" w:pos="4673"/>
        </w:tabs>
        <w:ind w:left="4673" w:hanging="360"/>
      </w:pPr>
      <w:rPr>
        <w:rFonts w:hint="default" w:ascii="Symbol" w:hAnsi="Symbol"/>
      </w:rPr>
    </w:lvl>
    <w:lvl w:ilvl="7" w:tplc="040C0003" w:tentative="1">
      <w:start w:val="1"/>
      <w:numFmt w:val="bullet"/>
      <w:lvlText w:val="o"/>
      <w:lvlJc w:val="left"/>
      <w:pPr>
        <w:tabs>
          <w:tab w:val="num" w:pos="5393"/>
        </w:tabs>
        <w:ind w:left="5393" w:hanging="360"/>
      </w:pPr>
      <w:rPr>
        <w:rFonts w:hint="default" w:ascii="Courier New" w:hAnsi="Courier New"/>
      </w:rPr>
    </w:lvl>
    <w:lvl w:ilvl="8" w:tplc="040C0005" w:tentative="1">
      <w:start w:val="1"/>
      <w:numFmt w:val="bullet"/>
      <w:lvlText w:val=""/>
      <w:lvlJc w:val="left"/>
      <w:pPr>
        <w:tabs>
          <w:tab w:val="num" w:pos="6113"/>
        </w:tabs>
        <w:ind w:left="6113" w:hanging="360"/>
      </w:pPr>
      <w:rPr>
        <w:rFonts w:hint="default" w:ascii="Wingdings" w:hAnsi="Wingdings"/>
      </w:rPr>
    </w:lvl>
  </w:abstractNum>
  <w:abstractNum w:abstractNumId="13" w15:restartNumberingAfterBreak="0">
    <w:nsid w:val="2AB04A08"/>
    <w:multiLevelType w:val="hybridMultilevel"/>
    <w:tmpl w:val="90861160"/>
    <w:lvl w:ilvl="0" w:tplc="04090005">
      <w:start w:val="1"/>
      <w:numFmt w:val="bullet"/>
      <w:lvlText w:val=""/>
      <w:lvlJc w:val="left"/>
      <w:pPr>
        <w:ind w:left="720" w:hanging="360"/>
      </w:pPr>
      <w:rPr>
        <w:rFonts w:hint="default" w:ascii="Wingdings" w:hAnsi="Wingdings"/>
      </w:rPr>
    </w:lvl>
    <w:lvl w:ilvl="1" w:tplc="04090005">
      <w:start w:val="1"/>
      <w:numFmt w:val="bullet"/>
      <w:lvlText w:val=""/>
      <w:lvlJc w:val="left"/>
      <w:pPr>
        <w:ind w:left="1440" w:hanging="360"/>
      </w:pPr>
      <w:rPr>
        <w:rFonts w:hint="default" w:ascii="Wingdings" w:hAnsi="Wingdings"/>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4" w15:restartNumberingAfterBreak="0">
    <w:nsid w:val="2AB17A9B"/>
    <w:multiLevelType w:val="multilevel"/>
    <w:tmpl w:val="0409001D"/>
    <w:styleLink w:val="Styledelistecentral"/>
    <w:lvl w:ilvl="0">
      <w:start w:val="1"/>
      <w:numFmt w:val="bullet"/>
      <w:lvlText w:val=""/>
      <w:lvlJc w:val="left"/>
      <w:pPr>
        <w:ind w:left="360" w:hanging="360"/>
      </w:pPr>
      <w:rPr>
        <w:rFonts w:hint="default" w:ascii="Wingdings 2" w:hAnsi="Wingdings 2"/>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880799"/>
    <w:multiLevelType w:val="hybridMultilevel"/>
    <w:tmpl w:val="B7F49C8A"/>
    <w:lvl w:ilvl="0" w:tplc="557000B0">
      <w:start w:val="1"/>
      <w:numFmt w:val="bullet"/>
      <w:pStyle w:val="Listepuces"/>
      <w:lvlText w:val=""/>
      <w:lvlJc w:val="left"/>
      <w:pPr>
        <w:ind w:left="360" w:hanging="360"/>
      </w:pPr>
      <w:rPr>
        <w:rFonts w:hint="default" w:ascii="Wingdings 2" w:hAnsi="Wingdings 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16" w15:restartNumberingAfterBreak="0">
    <w:nsid w:val="308C2229"/>
    <w:multiLevelType w:val="hybridMultilevel"/>
    <w:tmpl w:val="754C7A18"/>
    <w:lvl w:ilvl="0" w:tplc="0409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7" w15:restartNumberingAfterBreak="0">
    <w:nsid w:val="31C45D15"/>
    <w:multiLevelType w:val="hybridMultilevel"/>
    <w:tmpl w:val="5C5835BE"/>
    <w:lvl w:ilvl="0" w:tplc="E7D8E406">
      <w:numFmt w:val="bullet"/>
      <w:lvlText w:val="-"/>
      <w:lvlJc w:val="left"/>
      <w:pPr>
        <w:ind w:left="744" w:hanging="360"/>
      </w:pPr>
      <w:rPr>
        <w:rFonts w:hint="default" w:ascii="Arial Narrow" w:hAnsi="Arial Narrow" w:eastAsiaTheme="minorHAnsi" w:cstheme="minorBidi"/>
      </w:rPr>
    </w:lvl>
    <w:lvl w:ilvl="1" w:tplc="040C0003" w:tentative="1">
      <w:start w:val="1"/>
      <w:numFmt w:val="bullet"/>
      <w:lvlText w:val="o"/>
      <w:lvlJc w:val="left"/>
      <w:pPr>
        <w:ind w:left="1464" w:hanging="360"/>
      </w:pPr>
      <w:rPr>
        <w:rFonts w:hint="default" w:ascii="Courier New" w:hAnsi="Courier New" w:cs="Courier New"/>
      </w:rPr>
    </w:lvl>
    <w:lvl w:ilvl="2" w:tplc="040C0005" w:tentative="1">
      <w:start w:val="1"/>
      <w:numFmt w:val="bullet"/>
      <w:lvlText w:val=""/>
      <w:lvlJc w:val="left"/>
      <w:pPr>
        <w:ind w:left="2184" w:hanging="360"/>
      </w:pPr>
      <w:rPr>
        <w:rFonts w:hint="default" w:ascii="Wingdings" w:hAnsi="Wingdings"/>
      </w:rPr>
    </w:lvl>
    <w:lvl w:ilvl="3" w:tplc="040C0001" w:tentative="1">
      <w:start w:val="1"/>
      <w:numFmt w:val="bullet"/>
      <w:lvlText w:val=""/>
      <w:lvlJc w:val="left"/>
      <w:pPr>
        <w:ind w:left="2904" w:hanging="360"/>
      </w:pPr>
      <w:rPr>
        <w:rFonts w:hint="default" w:ascii="Symbol" w:hAnsi="Symbol"/>
      </w:rPr>
    </w:lvl>
    <w:lvl w:ilvl="4" w:tplc="040C0003" w:tentative="1">
      <w:start w:val="1"/>
      <w:numFmt w:val="bullet"/>
      <w:lvlText w:val="o"/>
      <w:lvlJc w:val="left"/>
      <w:pPr>
        <w:ind w:left="3624" w:hanging="360"/>
      </w:pPr>
      <w:rPr>
        <w:rFonts w:hint="default" w:ascii="Courier New" w:hAnsi="Courier New" w:cs="Courier New"/>
      </w:rPr>
    </w:lvl>
    <w:lvl w:ilvl="5" w:tplc="040C0005" w:tentative="1">
      <w:start w:val="1"/>
      <w:numFmt w:val="bullet"/>
      <w:lvlText w:val=""/>
      <w:lvlJc w:val="left"/>
      <w:pPr>
        <w:ind w:left="4344" w:hanging="360"/>
      </w:pPr>
      <w:rPr>
        <w:rFonts w:hint="default" w:ascii="Wingdings" w:hAnsi="Wingdings"/>
      </w:rPr>
    </w:lvl>
    <w:lvl w:ilvl="6" w:tplc="040C0001" w:tentative="1">
      <w:start w:val="1"/>
      <w:numFmt w:val="bullet"/>
      <w:lvlText w:val=""/>
      <w:lvlJc w:val="left"/>
      <w:pPr>
        <w:ind w:left="5064" w:hanging="360"/>
      </w:pPr>
      <w:rPr>
        <w:rFonts w:hint="default" w:ascii="Symbol" w:hAnsi="Symbol"/>
      </w:rPr>
    </w:lvl>
    <w:lvl w:ilvl="7" w:tplc="040C0003" w:tentative="1">
      <w:start w:val="1"/>
      <w:numFmt w:val="bullet"/>
      <w:lvlText w:val="o"/>
      <w:lvlJc w:val="left"/>
      <w:pPr>
        <w:ind w:left="5784" w:hanging="360"/>
      </w:pPr>
      <w:rPr>
        <w:rFonts w:hint="default" w:ascii="Courier New" w:hAnsi="Courier New" w:cs="Courier New"/>
      </w:rPr>
    </w:lvl>
    <w:lvl w:ilvl="8" w:tplc="040C0005" w:tentative="1">
      <w:start w:val="1"/>
      <w:numFmt w:val="bullet"/>
      <w:lvlText w:val=""/>
      <w:lvlJc w:val="left"/>
      <w:pPr>
        <w:ind w:left="6504" w:hanging="360"/>
      </w:pPr>
      <w:rPr>
        <w:rFonts w:hint="default" w:ascii="Wingdings" w:hAnsi="Wingdings"/>
      </w:rPr>
    </w:lvl>
  </w:abstractNum>
  <w:abstractNum w:abstractNumId="18" w15:restartNumberingAfterBreak="0">
    <w:nsid w:val="340C7C2B"/>
    <w:multiLevelType w:val="hybridMultilevel"/>
    <w:tmpl w:val="1D70A432"/>
    <w:lvl w:ilvl="0" w:tplc="CE68EE36">
      <w:numFmt w:val="bullet"/>
      <w:lvlText w:val="-"/>
      <w:lvlJc w:val="left"/>
      <w:pPr>
        <w:ind w:left="960" w:hanging="360"/>
      </w:pPr>
      <w:rPr>
        <w:rFonts w:hint="default" w:ascii="Arial Narrow" w:hAnsi="Arial Narrow" w:eastAsiaTheme="minorHAnsi" w:cstheme="minorBidi"/>
      </w:rPr>
    </w:lvl>
    <w:lvl w:ilvl="1" w:tplc="040C0003" w:tentative="1">
      <w:start w:val="1"/>
      <w:numFmt w:val="bullet"/>
      <w:lvlText w:val="o"/>
      <w:lvlJc w:val="left"/>
      <w:pPr>
        <w:ind w:left="1680" w:hanging="360"/>
      </w:pPr>
      <w:rPr>
        <w:rFonts w:hint="default" w:ascii="Courier New" w:hAnsi="Courier New" w:cs="Courier New"/>
      </w:rPr>
    </w:lvl>
    <w:lvl w:ilvl="2" w:tplc="040C0005" w:tentative="1">
      <w:start w:val="1"/>
      <w:numFmt w:val="bullet"/>
      <w:lvlText w:val=""/>
      <w:lvlJc w:val="left"/>
      <w:pPr>
        <w:ind w:left="2400" w:hanging="360"/>
      </w:pPr>
      <w:rPr>
        <w:rFonts w:hint="default" w:ascii="Wingdings" w:hAnsi="Wingdings"/>
      </w:rPr>
    </w:lvl>
    <w:lvl w:ilvl="3" w:tplc="040C0001" w:tentative="1">
      <w:start w:val="1"/>
      <w:numFmt w:val="bullet"/>
      <w:lvlText w:val=""/>
      <w:lvlJc w:val="left"/>
      <w:pPr>
        <w:ind w:left="3120" w:hanging="360"/>
      </w:pPr>
      <w:rPr>
        <w:rFonts w:hint="default" w:ascii="Symbol" w:hAnsi="Symbol"/>
      </w:rPr>
    </w:lvl>
    <w:lvl w:ilvl="4" w:tplc="040C0003" w:tentative="1">
      <w:start w:val="1"/>
      <w:numFmt w:val="bullet"/>
      <w:lvlText w:val="o"/>
      <w:lvlJc w:val="left"/>
      <w:pPr>
        <w:ind w:left="3840" w:hanging="360"/>
      </w:pPr>
      <w:rPr>
        <w:rFonts w:hint="default" w:ascii="Courier New" w:hAnsi="Courier New" w:cs="Courier New"/>
      </w:rPr>
    </w:lvl>
    <w:lvl w:ilvl="5" w:tplc="040C0005" w:tentative="1">
      <w:start w:val="1"/>
      <w:numFmt w:val="bullet"/>
      <w:lvlText w:val=""/>
      <w:lvlJc w:val="left"/>
      <w:pPr>
        <w:ind w:left="4560" w:hanging="360"/>
      </w:pPr>
      <w:rPr>
        <w:rFonts w:hint="default" w:ascii="Wingdings" w:hAnsi="Wingdings"/>
      </w:rPr>
    </w:lvl>
    <w:lvl w:ilvl="6" w:tplc="040C0001" w:tentative="1">
      <w:start w:val="1"/>
      <w:numFmt w:val="bullet"/>
      <w:lvlText w:val=""/>
      <w:lvlJc w:val="left"/>
      <w:pPr>
        <w:ind w:left="5280" w:hanging="360"/>
      </w:pPr>
      <w:rPr>
        <w:rFonts w:hint="default" w:ascii="Symbol" w:hAnsi="Symbol"/>
      </w:rPr>
    </w:lvl>
    <w:lvl w:ilvl="7" w:tplc="040C0003" w:tentative="1">
      <w:start w:val="1"/>
      <w:numFmt w:val="bullet"/>
      <w:lvlText w:val="o"/>
      <w:lvlJc w:val="left"/>
      <w:pPr>
        <w:ind w:left="6000" w:hanging="360"/>
      </w:pPr>
      <w:rPr>
        <w:rFonts w:hint="default" w:ascii="Courier New" w:hAnsi="Courier New" w:cs="Courier New"/>
      </w:rPr>
    </w:lvl>
    <w:lvl w:ilvl="8" w:tplc="040C0005" w:tentative="1">
      <w:start w:val="1"/>
      <w:numFmt w:val="bullet"/>
      <w:lvlText w:val=""/>
      <w:lvlJc w:val="left"/>
      <w:pPr>
        <w:ind w:left="6720" w:hanging="360"/>
      </w:pPr>
      <w:rPr>
        <w:rFonts w:hint="default" w:ascii="Wingdings" w:hAnsi="Wingdings"/>
      </w:rPr>
    </w:lvl>
  </w:abstractNum>
  <w:abstractNum w:abstractNumId="19" w15:restartNumberingAfterBreak="0">
    <w:nsid w:val="42BB53DB"/>
    <w:multiLevelType w:val="hybridMultilevel"/>
    <w:tmpl w:val="8C00781E"/>
    <w:lvl w:ilvl="0" w:tplc="04090005">
      <w:start w:val="1"/>
      <w:numFmt w:val="bullet"/>
      <w:lvlText w:val=""/>
      <w:lvlJc w:val="left"/>
      <w:pPr>
        <w:ind w:left="360" w:hanging="360"/>
      </w:pPr>
      <w:rPr>
        <w:rFonts w:hint="default" w:ascii="Wingdings" w:hAnsi="Wingdings"/>
      </w:rPr>
    </w:lvl>
    <w:lvl w:ilvl="1" w:tplc="D20C931C">
      <w:start w:val="1"/>
      <w:numFmt w:val="bullet"/>
      <w:lvlText w:val="­"/>
      <w:lvlJc w:val="left"/>
      <w:pPr>
        <w:ind w:left="1080" w:hanging="360"/>
      </w:pPr>
      <w:rPr>
        <w:rFonts w:hint="default" w:ascii="Arial Narrow" w:hAnsi="Arial Narro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0" w15:restartNumberingAfterBreak="0">
    <w:nsid w:val="53146B08"/>
    <w:multiLevelType w:val="hybridMultilevel"/>
    <w:tmpl w:val="E45C6104"/>
    <w:lvl w:ilvl="0" w:tplc="04090005">
      <w:start w:val="1"/>
      <w:numFmt w:val="bullet"/>
      <w:lvlText w:val=""/>
      <w:lvlJc w:val="left"/>
      <w:pPr>
        <w:ind w:left="360" w:hanging="360"/>
      </w:pPr>
      <w:rPr>
        <w:rFonts w:hint="default" w:ascii="Wingdings" w:hAnsi="Wingdings"/>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1" w15:restartNumberingAfterBreak="0">
    <w:nsid w:val="594D38AC"/>
    <w:multiLevelType w:val="hybridMultilevel"/>
    <w:tmpl w:val="DFCE707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5D0F4F8B"/>
    <w:multiLevelType w:val="hybridMultilevel"/>
    <w:tmpl w:val="B59006F8"/>
    <w:lvl w:ilvl="0" w:tplc="040C0005">
      <w:start w:val="1"/>
      <w:numFmt w:val="bullet"/>
      <w:lvlText w:val=""/>
      <w:lvlJc w:val="left"/>
      <w:pPr>
        <w:ind w:left="360" w:hanging="360"/>
      </w:pPr>
      <w:rPr>
        <w:rFonts w:hint="default" w:ascii="Wingdings" w:hAnsi="Wingdings"/>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3" w15:restartNumberingAfterBreak="0">
    <w:nsid w:val="5ED67B4A"/>
    <w:multiLevelType w:val="hybridMultilevel"/>
    <w:tmpl w:val="18AE1F58"/>
    <w:lvl w:ilvl="0" w:tplc="04090005">
      <w:start w:val="1"/>
      <w:numFmt w:val="bullet"/>
      <w:lvlText w:val=""/>
      <w:lvlJc w:val="left"/>
      <w:pPr>
        <w:ind w:left="1152" w:hanging="360"/>
      </w:pPr>
      <w:rPr>
        <w:rFonts w:hint="default" w:ascii="Wingdings" w:hAnsi="Wingdings"/>
      </w:rPr>
    </w:lvl>
    <w:lvl w:ilvl="1" w:tplc="040C0003" w:tentative="1">
      <w:start w:val="1"/>
      <w:numFmt w:val="bullet"/>
      <w:lvlText w:val="o"/>
      <w:lvlJc w:val="left"/>
      <w:pPr>
        <w:ind w:left="1872" w:hanging="360"/>
      </w:pPr>
      <w:rPr>
        <w:rFonts w:hint="default" w:ascii="Courier New" w:hAnsi="Courier New" w:cs="Courier New"/>
      </w:rPr>
    </w:lvl>
    <w:lvl w:ilvl="2" w:tplc="040C0005" w:tentative="1">
      <w:start w:val="1"/>
      <w:numFmt w:val="bullet"/>
      <w:lvlText w:val=""/>
      <w:lvlJc w:val="left"/>
      <w:pPr>
        <w:ind w:left="2592" w:hanging="360"/>
      </w:pPr>
      <w:rPr>
        <w:rFonts w:hint="default" w:ascii="Wingdings" w:hAnsi="Wingdings"/>
      </w:rPr>
    </w:lvl>
    <w:lvl w:ilvl="3" w:tplc="040C0001" w:tentative="1">
      <w:start w:val="1"/>
      <w:numFmt w:val="bullet"/>
      <w:lvlText w:val=""/>
      <w:lvlJc w:val="left"/>
      <w:pPr>
        <w:ind w:left="3312" w:hanging="360"/>
      </w:pPr>
      <w:rPr>
        <w:rFonts w:hint="default" w:ascii="Symbol" w:hAnsi="Symbol"/>
      </w:rPr>
    </w:lvl>
    <w:lvl w:ilvl="4" w:tplc="040C0003" w:tentative="1">
      <w:start w:val="1"/>
      <w:numFmt w:val="bullet"/>
      <w:lvlText w:val="o"/>
      <w:lvlJc w:val="left"/>
      <w:pPr>
        <w:ind w:left="4032" w:hanging="360"/>
      </w:pPr>
      <w:rPr>
        <w:rFonts w:hint="default" w:ascii="Courier New" w:hAnsi="Courier New" w:cs="Courier New"/>
      </w:rPr>
    </w:lvl>
    <w:lvl w:ilvl="5" w:tplc="040C0005" w:tentative="1">
      <w:start w:val="1"/>
      <w:numFmt w:val="bullet"/>
      <w:lvlText w:val=""/>
      <w:lvlJc w:val="left"/>
      <w:pPr>
        <w:ind w:left="4752" w:hanging="360"/>
      </w:pPr>
      <w:rPr>
        <w:rFonts w:hint="default" w:ascii="Wingdings" w:hAnsi="Wingdings"/>
      </w:rPr>
    </w:lvl>
    <w:lvl w:ilvl="6" w:tplc="040C0001" w:tentative="1">
      <w:start w:val="1"/>
      <w:numFmt w:val="bullet"/>
      <w:lvlText w:val=""/>
      <w:lvlJc w:val="left"/>
      <w:pPr>
        <w:ind w:left="5472" w:hanging="360"/>
      </w:pPr>
      <w:rPr>
        <w:rFonts w:hint="default" w:ascii="Symbol" w:hAnsi="Symbol"/>
      </w:rPr>
    </w:lvl>
    <w:lvl w:ilvl="7" w:tplc="040C0003" w:tentative="1">
      <w:start w:val="1"/>
      <w:numFmt w:val="bullet"/>
      <w:lvlText w:val="o"/>
      <w:lvlJc w:val="left"/>
      <w:pPr>
        <w:ind w:left="6192" w:hanging="360"/>
      </w:pPr>
      <w:rPr>
        <w:rFonts w:hint="default" w:ascii="Courier New" w:hAnsi="Courier New" w:cs="Courier New"/>
      </w:rPr>
    </w:lvl>
    <w:lvl w:ilvl="8" w:tplc="040C0005" w:tentative="1">
      <w:start w:val="1"/>
      <w:numFmt w:val="bullet"/>
      <w:lvlText w:val=""/>
      <w:lvlJc w:val="left"/>
      <w:pPr>
        <w:ind w:left="6912" w:hanging="360"/>
      </w:pPr>
      <w:rPr>
        <w:rFonts w:hint="default" w:ascii="Wingdings" w:hAnsi="Wingdings"/>
      </w:rPr>
    </w:lvl>
  </w:abstractNum>
  <w:abstractNum w:abstractNumId="24" w15:restartNumberingAfterBreak="0">
    <w:nsid w:val="697275BA"/>
    <w:multiLevelType w:val="hybridMultilevel"/>
    <w:tmpl w:val="5D44787C"/>
    <w:lvl w:ilvl="0" w:tplc="0409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15:restartNumberingAfterBreak="0">
    <w:nsid w:val="6BE57522"/>
    <w:multiLevelType w:val="hybridMultilevel"/>
    <w:tmpl w:val="D86A190E"/>
    <w:lvl w:ilvl="0" w:tplc="0409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6" w15:restartNumberingAfterBreak="0">
    <w:nsid w:val="6EB9756B"/>
    <w:multiLevelType w:val="hybridMultilevel"/>
    <w:tmpl w:val="C0D2D148"/>
    <w:lvl w:ilvl="0" w:tplc="04090005">
      <w:start w:val="1"/>
      <w:numFmt w:val="bullet"/>
      <w:lvlText w:val=""/>
      <w:lvlJc w:val="left"/>
      <w:pPr>
        <w:ind w:left="360" w:hanging="360"/>
      </w:pPr>
      <w:rPr>
        <w:rFonts w:hint="default" w:ascii="Wingdings" w:hAnsi="Wingdings"/>
      </w:rPr>
    </w:lvl>
    <w:lvl w:ilvl="1" w:tplc="040C0003">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7" w15:restartNumberingAfterBreak="0">
    <w:nsid w:val="6F944686"/>
    <w:multiLevelType w:val="hybridMultilevel"/>
    <w:tmpl w:val="8722B7C2"/>
    <w:lvl w:ilvl="0" w:tplc="36AEFA52">
      <w:start w:val="1"/>
      <w:numFmt w:val="decimal"/>
      <w:lvlText w:val="%1."/>
      <w:lvlJc w:val="left"/>
      <w:pPr>
        <w:ind w:left="757" w:hanging="360"/>
      </w:pPr>
      <w:rPr>
        <w:rFonts w:hint="default" w:ascii="Arial Narrow" w:hAnsi="Arial Narrow"/>
        <w:b w:val="0"/>
        <w:bCs/>
        <w:i w:val="0"/>
        <w:color w:val="002060"/>
        <w:sz w:val="24"/>
        <w:szCs w:val="28"/>
      </w:rPr>
    </w:lvl>
    <w:lvl w:ilvl="1" w:tplc="040C0019" w:tentative="1">
      <w:start w:val="1"/>
      <w:numFmt w:val="lowerLetter"/>
      <w:lvlText w:val="%2."/>
      <w:lvlJc w:val="left"/>
      <w:pPr>
        <w:ind w:left="1477" w:hanging="360"/>
      </w:pPr>
    </w:lvl>
    <w:lvl w:ilvl="2" w:tplc="040C001B" w:tentative="1">
      <w:start w:val="1"/>
      <w:numFmt w:val="lowerRoman"/>
      <w:lvlText w:val="%3."/>
      <w:lvlJc w:val="right"/>
      <w:pPr>
        <w:ind w:left="2197" w:hanging="180"/>
      </w:pPr>
    </w:lvl>
    <w:lvl w:ilvl="3" w:tplc="040C000F" w:tentative="1">
      <w:start w:val="1"/>
      <w:numFmt w:val="decimal"/>
      <w:lvlText w:val="%4."/>
      <w:lvlJc w:val="left"/>
      <w:pPr>
        <w:ind w:left="2917" w:hanging="360"/>
      </w:pPr>
    </w:lvl>
    <w:lvl w:ilvl="4" w:tplc="040C0019" w:tentative="1">
      <w:start w:val="1"/>
      <w:numFmt w:val="lowerLetter"/>
      <w:lvlText w:val="%5."/>
      <w:lvlJc w:val="left"/>
      <w:pPr>
        <w:ind w:left="3637" w:hanging="360"/>
      </w:pPr>
    </w:lvl>
    <w:lvl w:ilvl="5" w:tplc="040C001B" w:tentative="1">
      <w:start w:val="1"/>
      <w:numFmt w:val="lowerRoman"/>
      <w:lvlText w:val="%6."/>
      <w:lvlJc w:val="right"/>
      <w:pPr>
        <w:ind w:left="4357" w:hanging="180"/>
      </w:pPr>
    </w:lvl>
    <w:lvl w:ilvl="6" w:tplc="040C000F" w:tentative="1">
      <w:start w:val="1"/>
      <w:numFmt w:val="decimal"/>
      <w:lvlText w:val="%7."/>
      <w:lvlJc w:val="left"/>
      <w:pPr>
        <w:ind w:left="5077" w:hanging="360"/>
      </w:pPr>
    </w:lvl>
    <w:lvl w:ilvl="7" w:tplc="040C0019" w:tentative="1">
      <w:start w:val="1"/>
      <w:numFmt w:val="lowerLetter"/>
      <w:lvlText w:val="%8."/>
      <w:lvlJc w:val="left"/>
      <w:pPr>
        <w:ind w:left="5797" w:hanging="360"/>
      </w:pPr>
    </w:lvl>
    <w:lvl w:ilvl="8" w:tplc="040C001B" w:tentative="1">
      <w:start w:val="1"/>
      <w:numFmt w:val="lowerRoman"/>
      <w:lvlText w:val="%9."/>
      <w:lvlJc w:val="right"/>
      <w:pPr>
        <w:ind w:left="6517" w:hanging="180"/>
      </w:pPr>
    </w:lvl>
  </w:abstractNum>
  <w:abstractNum w:abstractNumId="28" w15:restartNumberingAfterBreak="0">
    <w:nsid w:val="74E0774D"/>
    <w:multiLevelType w:val="hybridMultilevel"/>
    <w:tmpl w:val="390AA706"/>
    <w:lvl w:ilvl="0" w:tplc="9D96F8FE">
      <w:start w:val="1"/>
      <w:numFmt w:val="decimal"/>
      <w:lvlText w:val="%1."/>
      <w:lvlJc w:val="left"/>
      <w:pPr>
        <w:ind w:left="720" w:hanging="360"/>
      </w:pPr>
      <w:rPr>
        <w:rFonts w:hint="default" w:ascii="Arial Narrow" w:hAnsi="Arial Narrow"/>
        <w:b w:val="0"/>
        <w:bCs/>
        <w:i w:val="0"/>
        <w:color w:val="00206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B04249B"/>
    <w:multiLevelType w:val="multilevel"/>
    <w:tmpl w:val="13D2DF16"/>
    <w:lvl w:ilvl="0">
      <w:start w:val="1"/>
      <w:numFmt w:val="bullet"/>
      <w:lvlText w:val=""/>
      <w:lvlJc w:val="left"/>
      <w:pPr>
        <w:tabs>
          <w:tab w:val="num" w:pos="1152"/>
        </w:tabs>
        <w:ind w:left="1152" w:hanging="360"/>
      </w:pPr>
      <w:rPr>
        <w:rFonts w:hint="default" w:ascii="Wingdings" w:hAnsi="Wingdings"/>
        <w:sz w:val="20"/>
      </w:rPr>
    </w:lvl>
    <w:lvl w:ilvl="1" w:tentative="1">
      <w:start w:val="1"/>
      <w:numFmt w:val="bullet"/>
      <w:lvlText w:val=""/>
      <w:lvlJc w:val="left"/>
      <w:pPr>
        <w:tabs>
          <w:tab w:val="num" w:pos="1872"/>
        </w:tabs>
        <w:ind w:left="1872" w:hanging="360"/>
      </w:pPr>
      <w:rPr>
        <w:rFonts w:hint="default" w:ascii="Symbol" w:hAnsi="Symbol"/>
        <w:sz w:val="20"/>
      </w:rPr>
    </w:lvl>
    <w:lvl w:ilvl="2" w:tentative="1">
      <w:start w:val="1"/>
      <w:numFmt w:val="bullet"/>
      <w:lvlText w:val=""/>
      <w:lvlJc w:val="left"/>
      <w:pPr>
        <w:tabs>
          <w:tab w:val="num" w:pos="2592"/>
        </w:tabs>
        <w:ind w:left="2592" w:hanging="360"/>
      </w:pPr>
      <w:rPr>
        <w:rFonts w:hint="default" w:ascii="Symbol" w:hAnsi="Symbol"/>
        <w:sz w:val="20"/>
      </w:rPr>
    </w:lvl>
    <w:lvl w:ilvl="3" w:tentative="1">
      <w:start w:val="1"/>
      <w:numFmt w:val="bullet"/>
      <w:lvlText w:val=""/>
      <w:lvlJc w:val="left"/>
      <w:pPr>
        <w:tabs>
          <w:tab w:val="num" w:pos="3312"/>
        </w:tabs>
        <w:ind w:left="3312" w:hanging="360"/>
      </w:pPr>
      <w:rPr>
        <w:rFonts w:hint="default" w:ascii="Symbol" w:hAnsi="Symbol"/>
        <w:sz w:val="20"/>
      </w:rPr>
    </w:lvl>
    <w:lvl w:ilvl="4" w:tentative="1">
      <w:start w:val="1"/>
      <w:numFmt w:val="bullet"/>
      <w:lvlText w:val=""/>
      <w:lvlJc w:val="left"/>
      <w:pPr>
        <w:tabs>
          <w:tab w:val="num" w:pos="4032"/>
        </w:tabs>
        <w:ind w:left="4032" w:hanging="360"/>
      </w:pPr>
      <w:rPr>
        <w:rFonts w:hint="default" w:ascii="Symbol" w:hAnsi="Symbol"/>
        <w:sz w:val="20"/>
      </w:rPr>
    </w:lvl>
    <w:lvl w:ilvl="5" w:tentative="1">
      <w:start w:val="1"/>
      <w:numFmt w:val="bullet"/>
      <w:lvlText w:val=""/>
      <w:lvlJc w:val="left"/>
      <w:pPr>
        <w:tabs>
          <w:tab w:val="num" w:pos="4752"/>
        </w:tabs>
        <w:ind w:left="4752" w:hanging="360"/>
      </w:pPr>
      <w:rPr>
        <w:rFonts w:hint="default" w:ascii="Symbol" w:hAnsi="Symbol"/>
        <w:sz w:val="20"/>
      </w:rPr>
    </w:lvl>
    <w:lvl w:ilvl="6" w:tentative="1">
      <w:start w:val="1"/>
      <w:numFmt w:val="bullet"/>
      <w:lvlText w:val=""/>
      <w:lvlJc w:val="left"/>
      <w:pPr>
        <w:tabs>
          <w:tab w:val="num" w:pos="5472"/>
        </w:tabs>
        <w:ind w:left="5472" w:hanging="360"/>
      </w:pPr>
      <w:rPr>
        <w:rFonts w:hint="default" w:ascii="Symbol" w:hAnsi="Symbol"/>
        <w:sz w:val="20"/>
      </w:rPr>
    </w:lvl>
    <w:lvl w:ilvl="7" w:tentative="1">
      <w:start w:val="1"/>
      <w:numFmt w:val="bullet"/>
      <w:lvlText w:val=""/>
      <w:lvlJc w:val="left"/>
      <w:pPr>
        <w:tabs>
          <w:tab w:val="num" w:pos="6192"/>
        </w:tabs>
        <w:ind w:left="6192" w:hanging="360"/>
      </w:pPr>
      <w:rPr>
        <w:rFonts w:hint="default" w:ascii="Symbol" w:hAnsi="Symbol"/>
        <w:sz w:val="20"/>
      </w:rPr>
    </w:lvl>
    <w:lvl w:ilvl="8" w:tentative="1">
      <w:start w:val="1"/>
      <w:numFmt w:val="bullet"/>
      <w:lvlText w:val=""/>
      <w:lvlJc w:val="left"/>
      <w:pPr>
        <w:tabs>
          <w:tab w:val="num" w:pos="6912"/>
        </w:tabs>
        <w:ind w:left="6912" w:hanging="360"/>
      </w:pPr>
      <w:rPr>
        <w:rFonts w:hint="default" w:ascii="Symbol" w:hAnsi="Symbol"/>
        <w:sz w:val="20"/>
      </w:rPr>
    </w:lvl>
  </w:abstractNum>
  <w:abstractNum w:abstractNumId="30" w15:restartNumberingAfterBreak="0">
    <w:nsid w:val="7DDB0389"/>
    <w:multiLevelType w:val="hybridMultilevel"/>
    <w:tmpl w:val="8BE8C460"/>
    <w:lvl w:ilvl="0" w:tplc="040C0005">
      <w:start w:val="1"/>
      <w:numFmt w:val="bullet"/>
      <w:lvlText w:val=""/>
      <w:lvlJc w:val="left"/>
      <w:pPr>
        <w:ind w:left="360" w:hanging="360"/>
      </w:pPr>
      <w:rPr>
        <w:rFonts w:hint="default" w:ascii="Wingdings" w:hAnsi="Wingdings"/>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31" w15:restartNumberingAfterBreak="0">
    <w:nsid w:val="7EE615BA"/>
    <w:multiLevelType w:val="hybridMultilevel"/>
    <w:tmpl w:val="574EC40E"/>
    <w:lvl w:ilvl="0" w:tplc="9D96F8FE">
      <w:start w:val="1"/>
      <w:numFmt w:val="decimal"/>
      <w:lvlText w:val="%1."/>
      <w:lvlJc w:val="left"/>
      <w:pPr>
        <w:ind w:left="792" w:hanging="360"/>
      </w:pPr>
      <w:rPr>
        <w:rFonts w:hint="default" w:ascii="Arial Narrow" w:hAnsi="Arial Narrow"/>
        <w:b w:val="0"/>
        <w:bCs/>
        <w:i w:val="0"/>
        <w:color w:val="002060"/>
        <w:sz w:val="28"/>
        <w:szCs w:val="28"/>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num w:numId="1">
    <w:abstractNumId w:val="14"/>
  </w:num>
  <w:num w:numId="2">
    <w:abstractNumId w:val="15"/>
  </w:num>
  <w:num w:numId="3">
    <w:abstractNumId w:val="3"/>
  </w:num>
  <w:num w:numId="4">
    <w:abstractNumId w:val="2"/>
  </w:num>
  <w:num w:numId="5">
    <w:abstractNumId w:val="1"/>
  </w:num>
  <w:num w:numId="6">
    <w:abstractNumId w:val="0"/>
  </w:num>
  <w:num w:numId="7">
    <w:abstractNumId w:val="12"/>
  </w:num>
  <w:num w:numId="8">
    <w:abstractNumId w:val="7"/>
  </w:num>
  <w:num w:numId="9">
    <w:abstractNumId w:val="26"/>
  </w:num>
  <w:num w:numId="10">
    <w:abstractNumId w:val="30"/>
  </w:num>
  <w:num w:numId="11">
    <w:abstractNumId w:val="10"/>
  </w:num>
  <w:num w:numId="12">
    <w:abstractNumId w:val="13"/>
  </w:num>
  <w:num w:numId="13">
    <w:abstractNumId w:val="9"/>
  </w:num>
  <w:num w:numId="14">
    <w:abstractNumId w:val="4"/>
  </w:num>
  <w:num w:numId="15">
    <w:abstractNumId w:val="27"/>
  </w:num>
  <w:num w:numId="16">
    <w:abstractNumId w:val="21"/>
  </w:num>
  <w:num w:numId="17">
    <w:abstractNumId w:val="20"/>
  </w:num>
  <w:num w:numId="18">
    <w:abstractNumId w:val="28"/>
  </w:num>
  <w:num w:numId="19">
    <w:abstractNumId w:val="16"/>
  </w:num>
  <w:num w:numId="20">
    <w:abstractNumId w:val="24"/>
  </w:num>
  <w:num w:numId="21">
    <w:abstractNumId w:val="25"/>
  </w:num>
  <w:num w:numId="22">
    <w:abstractNumId w:val="8"/>
  </w:num>
  <w:num w:numId="23">
    <w:abstractNumId w:val="31"/>
  </w:num>
  <w:num w:numId="24">
    <w:abstractNumId w:val="29"/>
  </w:num>
  <w:num w:numId="25">
    <w:abstractNumId w:val="23"/>
  </w:num>
  <w:num w:numId="26">
    <w:abstractNumId w:val="6"/>
  </w:num>
  <w:num w:numId="27">
    <w:abstractNumId w:val="19"/>
  </w:num>
  <w:num w:numId="28">
    <w:abstractNumId w:val="22"/>
  </w:num>
  <w:num w:numId="29">
    <w:abstractNumId w:val="5"/>
  </w:num>
  <w:num w:numId="30">
    <w:abstractNumId w:val="11"/>
  </w:num>
  <w:num w:numId="31">
    <w:abstractNumId w:val="18"/>
  </w:num>
  <w:num w:numId="32">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doNotDisplayPageBoundaries/>
  <w:attachedTemplate r:id="rId1"/>
  <w:trackRevisions w:val="false"/>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E96"/>
    <w:rsid w:val="00002241"/>
    <w:rsid w:val="00002570"/>
    <w:rsid w:val="00002C81"/>
    <w:rsid w:val="00002D1F"/>
    <w:rsid w:val="0000411B"/>
    <w:rsid w:val="00005615"/>
    <w:rsid w:val="00005809"/>
    <w:rsid w:val="00005B44"/>
    <w:rsid w:val="00006198"/>
    <w:rsid w:val="000063C8"/>
    <w:rsid w:val="00006662"/>
    <w:rsid w:val="00006BB7"/>
    <w:rsid w:val="00007386"/>
    <w:rsid w:val="000077DE"/>
    <w:rsid w:val="00007A94"/>
    <w:rsid w:val="00007DFF"/>
    <w:rsid w:val="0001007C"/>
    <w:rsid w:val="00010335"/>
    <w:rsid w:val="00010425"/>
    <w:rsid w:val="000107FF"/>
    <w:rsid w:val="000112F9"/>
    <w:rsid w:val="000115E7"/>
    <w:rsid w:val="00011C9F"/>
    <w:rsid w:val="00012001"/>
    <w:rsid w:val="000120D8"/>
    <w:rsid w:val="0001247C"/>
    <w:rsid w:val="0001258E"/>
    <w:rsid w:val="00012D9F"/>
    <w:rsid w:val="00013653"/>
    <w:rsid w:val="000137B2"/>
    <w:rsid w:val="00013BC7"/>
    <w:rsid w:val="00013D93"/>
    <w:rsid w:val="00014136"/>
    <w:rsid w:val="000146FB"/>
    <w:rsid w:val="00014935"/>
    <w:rsid w:val="00015211"/>
    <w:rsid w:val="00015422"/>
    <w:rsid w:val="0001546E"/>
    <w:rsid w:val="00015803"/>
    <w:rsid w:val="000159F0"/>
    <w:rsid w:val="00015A06"/>
    <w:rsid w:val="00015CEB"/>
    <w:rsid w:val="00015E39"/>
    <w:rsid w:val="0001608F"/>
    <w:rsid w:val="000160F0"/>
    <w:rsid w:val="00016659"/>
    <w:rsid w:val="00016CDA"/>
    <w:rsid w:val="00016CE7"/>
    <w:rsid w:val="0001724F"/>
    <w:rsid w:val="0001735C"/>
    <w:rsid w:val="000178E4"/>
    <w:rsid w:val="000178FF"/>
    <w:rsid w:val="00017950"/>
    <w:rsid w:val="00017DFF"/>
    <w:rsid w:val="00017FF8"/>
    <w:rsid w:val="00020208"/>
    <w:rsid w:val="000204D7"/>
    <w:rsid w:val="00020517"/>
    <w:rsid w:val="0002069E"/>
    <w:rsid w:val="00020891"/>
    <w:rsid w:val="00020C0D"/>
    <w:rsid w:val="000212E3"/>
    <w:rsid w:val="000216BC"/>
    <w:rsid w:val="00021DBF"/>
    <w:rsid w:val="00021DE4"/>
    <w:rsid w:val="000224F5"/>
    <w:rsid w:val="000226FE"/>
    <w:rsid w:val="00022CFE"/>
    <w:rsid w:val="00022E61"/>
    <w:rsid w:val="000230AB"/>
    <w:rsid w:val="00023193"/>
    <w:rsid w:val="00023948"/>
    <w:rsid w:val="00024360"/>
    <w:rsid w:val="00024373"/>
    <w:rsid w:val="0002528F"/>
    <w:rsid w:val="00025578"/>
    <w:rsid w:val="000256A6"/>
    <w:rsid w:val="00025B91"/>
    <w:rsid w:val="000272A6"/>
    <w:rsid w:val="000276CD"/>
    <w:rsid w:val="000276F6"/>
    <w:rsid w:val="00027851"/>
    <w:rsid w:val="00027EE4"/>
    <w:rsid w:val="00030205"/>
    <w:rsid w:val="0003051F"/>
    <w:rsid w:val="00030718"/>
    <w:rsid w:val="000307D1"/>
    <w:rsid w:val="00030AC1"/>
    <w:rsid w:val="00030DD8"/>
    <w:rsid w:val="00031732"/>
    <w:rsid w:val="00031A9F"/>
    <w:rsid w:val="000327B2"/>
    <w:rsid w:val="0003295A"/>
    <w:rsid w:val="00032C1C"/>
    <w:rsid w:val="000339E6"/>
    <w:rsid w:val="000342E4"/>
    <w:rsid w:val="00034AAD"/>
    <w:rsid w:val="000352A9"/>
    <w:rsid w:val="000355FB"/>
    <w:rsid w:val="000356CF"/>
    <w:rsid w:val="00035D3C"/>
    <w:rsid w:val="0003618A"/>
    <w:rsid w:val="000366A1"/>
    <w:rsid w:val="00036CC7"/>
    <w:rsid w:val="000374B1"/>
    <w:rsid w:val="000376AC"/>
    <w:rsid w:val="000376F6"/>
    <w:rsid w:val="00037E0A"/>
    <w:rsid w:val="00037FBA"/>
    <w:rsid w:val="00040545"/>
    <w:rsid w:val="00040732"/>
    <w:rsid w:val="0004073D"/>
    <w:rsid w:val="00040A8A"/>
    <w:rsid w:val="000411EC"/>
    <w:rsid w:val="00041413"/>
    <w:rsid w:val="00041D1A"/>
    <w:rsid w:val="0004203F"/>
    <w:rsid w:val="000427D9"/>
    <w:rsid w:val="000427E3"/>
    <w:rsid w:val="00043184"/>
    <w:rsid w:val="0004346E"/>
    <w:rsid w:val="000439DD"/>
    <w:rsid w:val="00043A59"/>
    <w:rsid w:val="000440C3"/>
    <w:rsid w:val="00045172"/>
    <w:rsid w:val="00045221"/>
    <w:rsid w:val="00045CC9"/>
    <w:rsid w:val="0004688C"/>
    <w:rsid w:val="00047257"/>
    <w:rsid w:val="000475E4"/>
    <w:rsid w:val="00047651"/>
    <w:rsid w:val="0004797A"/>
    <w:rsid w:val="00047C3F"/>
    <w:rsid w:val="00047D7A"/>
    <w:rsid w:val="0005028B"/>
    <w:rsid w:val="00050338"/>
    <w:rsid w:val="00050439"/>
    <w:rsid w:val="0005147F"/>
    <w:rsid w:val="00051762"/>
    <w:rsid w:val="0005176F"/>
    <w:rsid w:val="0005188F"/>
    <w:rsid w:val="00051A41"/>
    <w:rsid w:val="000521C2"/>
    <w:rsid w:val="00052DD8"/>
    <w:rsid w:val="00053071"/>
    <w:rsid w:val="000530AE"/>
    <w:rsid w:val="000533F0"/>
    <w:rsid w:val="00053648"/>
    <w:rsid w:val="00053C15"/>
    <w:rsid w:val="00053F5C"/>
    <w:rsid w:val="000543B2"/>
    <w:rsid w:val="00055586"/>
    <w:rsid w:val="00055EB5"/>
    <w:rsid w:val="00055F24"/>
    <w:rsid w:val="000564DB"/>
    <w:rsid w:val="00056575"/>
    <w:rsid w:val="00056B96"/>
    <w:rsid w:val="0005754A"/>
    <w:rsid w:val="00057551"/>
    <w:rsid w:val="000578DE"/>
    <w:rsid w:val="000600F4"/>
    <w:rsid w:val="000603C2"/>
    <w:rsid w:val="00060488"/>
    <w:rsid w:val="00060A84"/>
    <w:rsid w:val="0006184E"/>
    <w:rsid w:val="00061D8D"/>
    <w:rsid w:val="00062374"/>
    <w:rsid w:val="000623A5"/>
    <w:rsid w:val="0006241D"/>
    <w:rsid w:val="00063058"/>
    <w:rsid w:val="00063230"/>
    <w:rsid w:val="00063AE3"/>
    <w:rsid w:val="00063AF6"/>
    <w:rsid w:val="000648AF"/>
    <w:rsid w:val="00064D77"/>
    <w:rsid w:val="00064F8B"/>
    <w:rsid w:val="00065673"/>
    <w:rsid w:val="00065721"/>
    <w:rsid w:val="00065B00"/>
    <w:rsid w:val="0006609D"/>
    <w:rsid w:val="00066424"/>
    <w:rsid w:val="00066518"/>
    <w:rsid w:val="00066625"/>
    <w:rsid w:val="00066B0E"/>
    <w:rsid w:val="00067970"/>
    <w:rsid w:val="000701A9"/>
    <w:rsid w:val="000709AE"/>
    <w:rsid w:val="00070CA7"/>
    <w:rsid w:val="00070CAA"/>
    <w:rsid w:val="00070ED8"/>
    <w:rsid w:val="00070FE0"/>
    <w:rsid w:val="000710C5"/>
    <w:rsid w:val="0007137A"/>
    <w:rsid w:val="00072A18"/>
    <w:rsid w:val="000732A3"/>
    <w:rsid w:val="000738F8"/>
    <w:rsid w:val="00073BB9"/>
    <w:rsid w:val="00073FEE"/>
    <w:rsid w:val="00074798"/>
    <w:rsid w:val="00074BBA"/>
    <w:rsid w:val="00075966"/>
    <w:rsid w:val="0007643D"/>
    <w:rsid w:val="00076484"/>
    <w:rsid w:val="000771D0"/>
    <w:rsid w:val="00077428"/>
    <w:rsid w:val="000777B2"/>
    <w:rsid w:val="000803DE"/>
    <w:rsid w:val="00080401"/>
    <w:rsid w:val="000807A8"/>
    <w:rsid w:val="0008088A"/>
    <w:rsid w:val="000808EA"/>
    <w:rsid w:val="00080FA6"/>
    <w:rsid w:val="00081447"/>
    <w:rsid w:val="00081583"/>
    <w:rsid w:val="00081775"/>
    <w:rsid w:val="00082833"/>
    <w:rsid w:val="00082875"/>
    <w:rsid w:val="000828DD"/>
    <w:rsid w:val="00082EB7"/>
    <w:rsid w:val="00082F51"/>
    <w:rsid w:val="000832AD"/>
    <w:rsid w:val="00083907"/>
    <w:rsid w:val="00083AA1"/>
    <w:rsid w:val="00083BEC"/>
    <w:rsid w:val="0008432E"/>
    <w:rsid w:val="000843FB"/>
    <w:rsid w:val="000844E0"/>
    <w:rsid w:val="00084711"/>
    <w:rsid w:val="000848F9"/>
    <w:rsid w:val="000849E8"/>
    <w:rsid w:val="00084A93"/>
    <w:rsid w:val="00084F31"/>
    <w:rsid w:val="00084FE1"/>
    <w:rsid w:val="00085048"/>
    <w:rsid w:val="000852C7"/>
    <w:rsid w:val="00085555"/>
    <w:rsid w:val="00085E1A"/>
    <w:rsid w:val="000860A2"/>
    <w:rsid w:val="00086B44"/>
    <w:rsid w:val="0008724E"/>
    <w:rsid w:val="0008783E"/>
    <w:rsid w:val="0009006E"/>
    <w:rsid w:val="000900A5"/>
    <w:rsid w:val="000908FF"/>
    <w:rsid w:val="00090A72"/>
    <w:rsid w:val="00091F29"/>
    <w:rsid w:val="00092482"/>
    <w:rsid w:val="00092911"/>
    <w:rsid w:val="00092FBA"/>
    <w:rsid w:val="00093165"/>
    <w:rsid w:val="00093289"/>
    <w:rsid w:val="00093614"/>
    <w:rsid w:val="00093A3E"/>
    <w:rsid w:val="00094AD0"/>
    <w:rsid w:val="0009546D"/>
    <w:rsid w:val="00095700"/>
    <w:rsid w:val="0009597A"/>
    <w:rsid w:val="00095B84"/>
    <w:rsid w:val="000963EB"/>
    <w:rsid w:val="0009652A"/>
    <w:rsid w:val="0009738E"/>
    <w:rsid w:val="000974F7"/>
    <w:rsid w:val="000976F7"/>
    <w:rsid w:val="000978F3"/>
    <w:rsid w:val="000979EA"/>
    <w:rsid w:val="00097BAA"/>
    <w:rsid w:val="00097CC0"/>
    <w:rsid w:val="000A06A1"/>
    <w:rsid w:val="000A0945"/>
    <w:rsid w:val="000A099C"/>
    <w:rsid w:val="000A14A0"/>
    <w:rsid w:val="000A166A"/>
    <w:rsid w:val="000A187F"/>
    <w:rsid w:val="000A1A38"/>
    <w:rsid w:val="000A1C23"/>
    <w:rsid w:val="000A1C76"/>
    <w:rsid w:val="000A1FB7"/>
    <w:rsid w:val="000A21E3"/>
    <w:rsid w:val="000A2408"/>
    <w:rsid w:val="000A24D7"/>
    <w:rsid w:val="000A2828"/>
    <w:rsid w:val="000A2CFD"/>
    <w:rsid w:val="000A2D01"/>
    <w:rsid w:val="000A3823"/>
    <w:rsid w:val="000A38B9"/>
    <w:rsid w:val="000A3F3B"/>
    <w:rsid w:val="000A43DD"/>
    <w:rsid w:val="000A4768"/>
    <w:rsid w:val="000A4955"/>
    <w:rsid w:val="000A4CDF"/>
    <w:rsid w:val="000A4F73"/>
    <w:rsid w:val="000A4F8D"/>
    <w:rsid w:val="000A52B3"/>
    <w:rsid w:val="000A5A62"/>
    <w:rsid w:val="000A63DF"/>
    <w:rsid w:val="000A68E1"/>
    <w:rsid w:val="000A6C62"/>
    <w:rsid w:val="000A7221"/>
    <w:rsid w:val="000A724D"/>
    <w:rsid w:val="000A7760"/>
    <w:rsid w:val="000A7981"/>
    <w:rsid w:val="000A7E6A"/>
    <w:rsid w:val="000A7E7B"/>
    <w:rsid w:val="000B0E86"/>
    <w:rsid w:val="000B1030"/>
    <w:rsid w:val="000B169D"/>
    <w:rsid w:val="000B2120"/>
    <w:rsid w:val="000B23F5"/>
    <w:rsid w:val="000B2C14"/>
    <w:rsid w:val="000B2C4F"/>
    <w:rsid w:val="000B2DB5"/>
    <w:rsid w:val="000B3245"/>
    <w:rsid w:val="000B327B"/>
    <w:rsid w:val="000B3355"/>
    <w:rsid w:val="000B3614"/>
    <w:rsid w:val="000B38F5"/>
    <w:rsid w:val="000B405E"/>
    <w:rsid w:val="000B4464"/>
    <w:rsid w:val="000B508A"/>
    <w:rsid w:val="000B571C"/>
    <w:rsid w:val="000B5E74"/>
    <w:rsid w:val="000B5F75"/>
    <w:rsid w:val="000B6203"/>
    <w:rsid w:val="000B621A"/>
    <w:rsid w:val="000B62CA"/>
    <w:rsid w:val="000B63EC"/>
    <w:rsid w:val="000B672F"/>
    <w:rsid w:val="000B7138"/>
    <w:rsid w:val="000B72AB"/>
    <w:rsid w:val="000B7377"/>
    <w:rsid w:val="000B7833"/>
    <w:rsid w:val="000B7C0F"/>
    <w:rsid w:val="000C0DBD"/>
    <w:rsid w:val="000C1193"/>
    <w:rsid w:val="000C15AF"/>
    <w:rsid w:val="000C19D8"/>
    <w:rsid w:val="000C19D9"/>
    <w:rsid w:val="000C2479"/>
    <w:rsid w:val="000C28D8"/>
    <w:rsid w:val="000C326C"/>
    <w:rsid w:val="000C328B"/>
    <w:rsid w:val="000C3B82"/>
    <w:rsid w:val="000C3C31"/>
    <w:rsid w:val="000C3C82"/>
    <w:rsid w:val="000C3F5B"/>
    <w:rsid w:val="000C4AC1"/>
    <w:rsid w:val="000C4CC2"/>
    <w:rsid w:val="000C4EBB"/>
    <w:rsid w:val="000C508D"/>
    <w:rsid w:val="000C54FE"/>
    <w:rsid w:val="000C5A3E"/>
    <w:rsid w:val="000C5CE2"/>
    <w:rsid w:val="000C5F34"/>
    <w:rsid w:val="000C616F"/>
    <w:rsid w:val="000C6238"/>
    <w:rsid w:val="000C687E"/>
    <w:rsid w:val="000C68E5"/>
    <w:rsid w:val="000C6CBC"/>
    <w:rsid w:val="000C6D09"/>
    <w:rsid w:val="000C75EB"/>
    <w:rsid w:val="000C7643"/>
    <w:rsid w:val="000D05D8"/>
    <w:rsid w:val="000D110D"/>
    <w:rsid w:val="000D1158"/>
    <w:rsid w:val="000D12FF"/>
    <w:rsid w:val="000D1891"/>
    <w:rsid w:val="000D230C"/>
    <w:rsid w:val="000D241E"/>
    <w:rsid w:val="000D257E"/>
    <w:rsid w:val="000D2EB1"/>
    <w:rsid w:val="000D327D"/>
    <w:rsid w:val="000D344A"/>
    <w:rsid w:val="000D408C"/>
    <w:rsid w:val="000D4732"/>
    <w:rsid w:val="000D4ABE"/>
    <w:rsid w:val="000D5534"/>
    <w:rsid w:val="000D564D"/>
    <w:rsid w:val="000D56D5"/>
    <w:rsid w:val="000D586F"/>
    <w:rsid w:val="000D5CB9"/>
    <w:rsid w:val="000D5D69"/>
    <w:rsid w:val="000D5DED"/>
    <w:rsid w:val="000D5FDE"/>
    <w:rsid w:val="000D64B0"/>
    <w:rsid w:val="000D6EC0"/>
    <w:rsid w:val="000D6EC5"/>
    <w:rsid w:val="000D77D2"/>
    <w:rsid w:val="000D7834"/>
    <w:rsid w:val="000D7E3A"/>
    <w:rsid w:val="000D7EE1"/>
    <w:rsid w:val="000E0551"/>
    <w:rsid w:val="000E0787"/>
    <w:rsid w:val="000E10C4"/>
    <w:rsid w:val="000E185F"/>
    <w:rsid w:val="000E1BAE"/>
    <w:rsid w:val="000E2317"/>
    <w:rsid w:val="000E3399"/>
    <w:rsid w:val="000E3A62"/>
    <w:rsid w:val="000E429D"/>
    <w:rsid w:val="000E4384"/>
    <w:rsid w:val="000E474C"/>
    <w:rsid w:val="000E47AC"/>
    <w:rsid w:val="000E4890"/>
    <w:rsid w:val="000E4C3E"/>
    <w:rsid w:val="000E51D5"/>
    <w:rsid w:val="000E5732"/>
    <w:rsid w:val="000E6A40"/>
    <w:rsid w:val="000E6DDA"/>
    <w:rsid w:val="000E7045"/>
    <w:rsid w:val="000E7277"/>
    <w:rsid w:val="000E7387"/>
    <w:rsid w:val="000E7E25"/>
    <w:rsid w:val="000F0305"/>
    <w:rsid w:val="000F130A"/>
    <w:rsid w:val="000F1835"/>
    <w:rsid w:val="000F1A07"/>
    <w:rsid w:val="000F2488"/>
    <w:rsid w:val="000F2735"/>
    <w:rsid w:val="000F2907"/>
    <w:rsid w:val="000F29EA"/>
    <w:rsid w:val="000F3349"/>
    <w:rsid w:val="000F3392"/>
    <w:rsid w:val="000F377F"/>
    <w:rsid w:val="000F39FE"/>
    <w:rsid w:val="000F3A89"/>
    <w:rsid w:val="000F3AAB"/>
    <w:rsid w:val="000F3E0D"/>
    <w:rsid w:val="000F3E74"/>
    <w:rsid w:val="000F3EBF"/>
    <w:rsid w:val="000F3FEE"/>
    <w:rsid w:val="000F42CC"/>
    <w:rsid w:val="000F4B7E"/>
    <w:rsid w:val="000F4C57"/>
    <w:rsid w:val="000F544A"/>
    <w:rsid w:val="000F5C6D"/>
    <w:rsid w:val="000F6C23"/>
    <w:rsid w:val="000F6C6E"/>
    <w:rsid w:val="000F6E4D"/>
    <w:rsid w:val="000F7816"/>
    <w:rsid w:val="0010110C"/>
    <w:rsid w:val="0010153D"/>
    <w:rsid w:val="00101812"/>
    <w:rsid w:val="00101820"/>
    <w:rsid w:val="00101861"/>
    <w:rsid w:val="001019A8"/>
    <w:rsid w:val="001019D3"/>
    <w:rsid w:val="00101E67"/>
    <w:rsid w:val="00101F58"/>
    <w:rsid w:val="00102A1D"/>
    <w:rsid w:val="00102C86"/>
    <w:rsid w:val="00102F5B"/>
    <w:rsid w:val="001031F6"/>
    <w:rsid w:val="0010347D"/>
    <w:rsid w:val="0010361B"/>
    <w:rsid w:val="001036A9"/>
    <w:rsid w:val="00103D2C"/>
    <w:rsid w:val="00103E06"/>
    <w:rsid w:val="00103E4E"/>
    <w:rsid w:val="001040D1"/>
    <w:rsid w:val="0010420F"/>
    <w:rsid w:val="001042BC"/>
    <w:rsid w:val="001043EB"/>
    <w:rsid w:val="00105363"/>
    <w:rsid w:val="00105D24"/>
    <w:rsid w:val="00105F73"/>
    <w:rsid w:val="00105FA9"/>
    <w:rsid w:val="00106103"/>
    <w:rsid w:val="00107627"/>
    <w:rsid w:val="001079EA"/>
    <w:rsid w:val="001102BE"/>
    <w:rsid w:val="00110B95"/>
    <w:rsid w:val="00110F35"/>
    <w:rsid w:val="001110DB"/>
    <w:rsid w:val="00111C57"/>
    <w:rsid w:val="00111FED"/>
    <w:rsid w:val="00112165"/>
    <w:rsid w:val="00112509"/>
    <w:rsid w:val="00112779"/>
    <w:rsid w:val="00114038"/>
    <w:rsid w:val="0011418F"/>
    <w:rsid w:val="00114232"/>
    <w:rsid w:val="00114D16"/>
    <w:rsid w:val="00114FA4"/>
    <w:rsid w:val="00115764"/>
    <w:rsid w:val="0011670D"/>
    <w:rsid w:val="001176D9"/>
    <w:rsid w:val="0011798F"/>
    <w:rsid w:val="00117D25"/>
    <w:rsid w:val="00117F03"/>
    <w:rsid w:val="0012019C"/>
    <w:rsid w:val="0012033F"/>
    <w:rsid w:val="001213C7"/>
    <w:rsid w:val="001219DA"/>
    <w:rsid w:val="00121EA8"/>
    <w:rsid w:val="00122057"/>
    <w:rsid w:val="00123823"/>
    <w:rsid w:val="00123ACE"/>
    <w:rsid w:val="00123AFE"/>
    <w:rsid w:val="00123C69"/>
    <w:rsid w:val="00123DAC"/>
    <w:rsid w:val="0012444D"/>
    <w:rsid w:val="001244A8"/>
    <w:rsid w:val="001247E3"/>
    <w:rsid w:val="00124B25"/>
    <w:rsid w:val="00124C59"/>
    <w:rsid w:val="00124D34"/>
    <w:rsid w:val="00125022"/>
    <w:rsid w:val="0012518A"/>
    <w:rsid w:val="00125463"/>
    <w:rsid w:val="00125579"/>
    <w:rsid w:val="0012563F"/>
    <w:rsid w:val="00125A6D"/>
    <w:rsid w:val="00125C69"/>
    <w:rsid w:val="0012706A"/>
    <w:rsid w:val="001273E2"/>
    <w:rsid w:val="001275B4"/>
    <w:rsid w:val="00127618"/>
    <w:rsid w:val="00127E8B"/>
    <w:rsid w:val="0013026A"/>
    <w:rsid w:val="00130461"/>
    <w:rsid w:val="001305ED"/>
    <w:rsid w:val="00130E66"/>
    <w:rsid w:val="00130FC8"/>
    <w:rsid w:val="0013100E"/>
    <w:rsid w:val="00131397"/>
    <w:rsid w:val="001321DA"/>
    <w:rsid w:val="001323CA"/>
    <w:rsid w:val="001323EC"/>
    <w:rsid w:val="00132637"/>
    <w:rsid w:val="00133380"/>
    <w:rsid w:val="00133406"/>
    <w:rsid w:val="00133963"/>
    <w:rsid w:val="001339EB"/>
    <w:rsid w:val="00133C8D"/>
    <w:rsid w:val="00133F7C"/>
    <w:rsid w:val="00134010"/>
    <w:rsid w:val="00134424"/>
    <w:rsid w:val="0013475A"/>
    <w:rsid w:val="001347CF"/>
    <w:rsid w:val="00134E4E"/>
    <w:rsid w:val="0013500A"/>
    <w:rsid w:val="001351D0"/>
    <w:rsid w:val="001358E7"/>
    <w:rsid w:val="00135AE4"/>
    <w:rsid w:val="00135C33"/>
    <w:rsid w:val="00135EEF"/>
    <w:rsid w:val="00136B62"/>
    <w:rsid w:val="001371ED"/>
    <w:rsid w:val="00137715"/>
    <w:rsid w:val="00137AE8"/>
    <w:rsid w:val="00137D6D"/>
    <w:rsid w:val="00140466"/>
    <w:rsid w:val="001414EC"/>
    <w:rsid w:val="00141D0E"/>
    <w:rsid w:val="00141D92"/>
    <w:rsid w:val="001420BC"/>
    <w:rsid w:val="001422BF"/>
    <w:rsid w:val="00142339"/>
    <w:rsid w:val="0014237E"/>
    <w:rsid w:val="00142E40"/>
    <w:rsid w:val="001431EA"/>
    <w:rsid w:val="001435EC"/>
    <w:rsid w:val="001436FB"/>
    <w:rsid w:val="0014465D"/>
    <w:rsid w:val="00144F3D"/>
    <w:rsid w:val="00144FE8"/>
    <w:rsid w:val="00145251"/>
    <w:rsid w:val="001462DF"/>
    <w:rsid w:val="00146392"/>
    <w:rsid w:val="00146714"/>
    <w:rsid w:val="00146D7B"/>
    <w:rsid w:val="001471A3"/>
    <w:rsid w:val="0014787B"/>
    <w:rsid w:val="00147BCC"/>
    <w:rsid w:val="00147F65"/>
    <w:rsid w:val="00150574"/>
    <w:rsid w:val="00150A98"/>
    <w:rsid w:val="00150CD3"/>
    <w:rsid w:val="00150D11"/>
    <w:rsid w:val="00150F35"/>
    <w:rsid w:val="001510C7"/>
    <w:rsid w:val="001517BC"/>
    <w:rsid w:val="001524CC"/>
    <w:rsid w:val="00152734"/>
    <w:rsid w:val="00152B25"/>
    <w:rsid w:val="00152BAC"/>
    <w:rsid w:val="00152CCD"/>
    <w:rsid w:val="001530E1"/>
    <w:rsid w:val="001536C5"/>
    <w:rsid w:val="00153DAF"/>
    <w:rsid w:val="00154342"/>
    <w:rsid w:val="0015469E"/>
    <w:rsid w:val="00154B6B"/>
    <w:rsid w:val="0015517D"/>
    <w:rsid w:val="00155A33"/>
    <w:rsid w:val="00155A87"/>
    <w:rsid w:val="00155B44"/>
    <w:rsid w:val="00155BDF"/>
    <w:rsid w:val="001565B1"/>
    <w:rsid w:val="00156B98"/>
    <w:rsid w:val="00156BF9"/>
    <w:rsid w:val="00156D8B"/>
    <w:rsid w:val="00157B12"/>
    <w:rsid w:val="00157B94"/>
    <w:rsid w:val="00160166"/>
    <w:rsid w:val="00160195"/>
    <w:rsid w:val="001605C4"/>
    <w:rsid w:val="00161385"/>
    <w:rsid w:val="0016158F"/>
    <w:rsid w:val="001616BD"/>
    <w:rsid w:val="00161DE7"/>
    <w:rsid w:val="00162268"/>
    <w:rsid w:val="00162D5B"/>
    <w:rsid w:val="00162D8D"/>
    <w:rsid w:val="001639D4"/>
    <w:rsid w:val="00163EFD"/>
    <w:rsid w:val="001640E3"/>
    <w:rsid w:val="001645AD"/>
    <w:rsid w:val="001645F7"/>
    <w:rsid w:val="00164696"/>
    <w:rsid w:val="00165E31"/>
    <w:rsid w:val="001660D6"/>
    <w:rsid w:val="0016643C"/>
    <w:rsid w:val="001666B2"/>
    <w:rsid w:val="00166A36"/>
    <w:rsid w:val="001673BE"/>
    <w:rsid w:val="001675F1"/>
    <w:rsid w:val="00167764"/>
    <w:rsid w:val="00167BAB"/>
    <w:rsid w:val="00167E6D"/>
    <w:rsid w:val="00167F02"/>
    <w:rsid w:val="00170106"/>
    <w:rsid w:val="0017086B"/>
    <w:rsid w:val="001708C1"/>
    <w:rsid w:val="00170A31"/>
    <w:rsid w:val="00170C15"/>
    <w:rsid w:val="00170FA7"/>
    <w:rsid w:val="001713FA"/>
    <w:rsid w:val="0017170F"/>
    <w:rsid w:val="00172B33"/>
    <w:rsid w:val="00175599"/>
    <w:rsid w:val="001756E8"/>
    <w:rsid w:val="00175B66"/>
    <w:rsid w:val="00175CF1"/>
    <w:rsid w:val="0017615A"/>
    <w:rsid w:val="00176733"/>
    <w:rsid w:val="00176B19"/>
    <w:rsid w:val="00177022"/>
    <w:rsid w:val="00177448"/>
    <w:rsid w:val="001774A1"/>
    <w:rsid w:val="001776B3"/>
    <w:rsid w:val="00177E42"/>
    <w:rsid w:val="0018022C"/>
    <w:rsid w:val="00180258"/>
    <w:rsid w:val="001805A5"/>
    <w:rsid w:val="00181140"/>
    <w:rsid w:val="00181990"/>
    <w:rsid w:val="00181F7F"/>
    <w:rsid w:val="00182623"/>
    <w:rsid w:val="0018281E"/>
    <w:rsid w:val="00182C51"/>
    <w:rsid w:val="00183258"/>
    <w:rsid w:val="00183594"/>
    <w:rsid w:val="0018373E"/>
    <w:rsid w:val="0018399B"/>
    <w:rsid w:val="00183B6A"/>
    <w:rsid w:val="001842F2"/>
    <w:rsid w:val="001846BB"/>
    <w:rsid w:val="00184CBB"/>
    <w:rsid w:val="00184CE7"/>
    <w:rsid w:val="00184E66"/>
    <w:rsid w:val="00185094"/>
    <w:rsid w:val="00187AF8"/>
    <w:rsid w:val="00187C61"/>
    <w:rsid w:val="00190073"/>
    <w:rsid w:val="0019011C"/>
    <w:rsid w:val="0019023C"/>
    <w:rsid w:val="0019045B"/>
    <w:rsid w:val="00190874"/>
    <w:rsid w:val="001908CE"/>
    <w:rsid w:val="00190CE0"/>
    <w:rsid w:val="00190EB4"/>
    <w:rsid w:val="0019100F"/>
    <w:rsid w:val="001912AA"/>
    <w:rsid w:val="001918B6"/>
    <w:rsid w:val="00192196"/>
    <w:rsid w:val="0019254A"/>
    <w:rsid w:val="00192B92"/>
    <w:rsid w:val="00193A8E"/>
    <w:rsid w:val="00193F67"/>
    <w:rsid w:val="00194195"/>
    <w:rsid w:val="001942C4"/>
    <w:rsid w:val="001944CC"/>
    <w:rsid w:val="00195007"/>
    <w:rsid w:val="0019519C"/>
    <w:rsid w:val="00195239"/>
    <w:rsid w:val="001954A5"/>
    <w:rsid w:val="00195DAC"/>
    <w:rsid w:val="00195FC2"/>
    <w:rsid w:val="001963DC"/>
    <w:rsid w:val="00196A60"/>
    <w:rsid w:val="00196B22"/>
    <w:rsid w:val="0019702E"/>
    <w:rsid w:val="00197129"/>
    <w:rsid w:val="001972A4"/>
    <w:rsid w:val="00197AC9"/>
    <w:rsid w:val="00197C4A"/>
    <w:rsid w:val="00197FB1"/>
    <w:rsid w:val="001A0216"/>
    <w:rsid w:val="001A0FAF"/>
    <w:rsid w:val="001A1024"/>
    <w:rsid w:val="001A10F1"/>
    <w:rsid w:val="001A166C"/>
    <w:rsid w:val="001A16BE"/>
    <w:rsid w:val="001A186C"/>
    <w:rsid w:val="001A1EB1"/>
    <w:rsid w:val="001A1FC6"/>
    <w:rsid w:val="001A2138"/>
    <w:rsid w:val="001A2979"/>
    <w:rsid w:val="001A2F63"/>
    <w:rsid w:val="001A3459"/>
    <w:rsid w:val="001A48ED"/>
    <w:rsid w:val="001A54C2"/>
    <w:rsid w:val="001A5511"/>
    <w:rsid w:val="001A5730"/>
    <w:rsid w:val="001A6E17"/>
    <w:rsid w:val="001A7092"/>
    <w:rsid w:val="001A73C9"/>
    <w:rsid w:val="001A76FE"/>
    <w:rsid w:val="001A7E47"/>
    <w:rsid w:val="001B016E"/>
    <w:rsid w:val="001B0A59"/>
    <w:rsid w:val="001B0EAE"/>
    <w:rsid w:val="001B1403"/>
    <w:rsid w:val="001B19C2"/>
    <w:rsid w:val="001B1DE5"/>
    <w:rsid w:val="001B2220"/>
    <w:rsid w:val="001B23AD"/>
    <w:rsid w:val="001B2882"/>
    <w:rsid w:val="001B2901"/>
    <w:rsid w:val="001B298F"/>
    <w:rsid w:val="001B3D82"/>
    <w:rsid w:val="001B3DD6"/>
    <w:rsid w:val="001B48F1"/>
    <w:rsid w:val="001B4B72"/>
    <w:rsid w:val="001B50A6"/>
    <w:rsid w:val="001B60D3"/>
    <w:rsid w:val="001B6314"/>
    <w:rsid w:val="001B6592"/>
    <w:rsid w:val="001B66E2"/>
    <w:rsid w:val="001B6C76"/>
    <w:rsid w:val="001B7443"/>
    <w:rsid w:val="001B7658"/>
    <w:rsid w:val="001B78A8"/>
    <w:rsid w:val="001B7A93"/>
    <w:rsid w:val="001C0026"/>
    <w:rsid w:val="001C0223"/>
    <w:rsid w:val="001C029C"/>
    <w:rsid w:val="001C0662"/>
    <w:rsid w:val="001C0755"/>
    <w:rsid w:val="001C0B33"/>
    <w:rsid w:val="001C2CD7"/>
    <w:rsid w:val="001C2D3C"/>
    <w:rsid w:val="001C2F6D"/>
    <w:rsid w:val="001C3466"/>
    <w:rsid w:val="001C355B"/>
    <w:rsid w:val="001C3D70"/>
    <w:rsid w:val="001C3E7A"/>
    <w:rsid w:val="001C4681"/>
    <w:rsid w:val="001C46BF"/>
    <w:rsid w:val="001C4757"/>
    <w:rsid w:val="001C482A"/>
    <w:rsid w:val="001C4AA0"/>
    <w:rsid w:val="001C4B2C"/>
    <w:rsid w:val="001C4B84"/>
    <w:rsid w:val="001C4F2A"/>
    <w:rsid w:val="001C532B"/>
    <w:rsid w:val="001C550A"/>
    <w:rsid w:val="001C5699"/>
    <w:rsid w:val="001C5701"/>
    <w:rsid w:val="001C5E3A"/>
    <w:rsid w:val="001C6319"/>
    <w:rsid w:val="001C6753"/>
    <w:rsid w:val="001C7470"/>
    <w:rsid w:val="001C77C8"/>
    <w:rsid w:val="001C7AB5"/>
    <w:rsid w:val="001D0062"/>
    <w:rsid w:val="001D1958"/>
    <w:rsid w:val="001D2335"/>
    <w:rsid w:val="001D293C"/>
    <w:rsid w:val="001D2A74"/>
    <w:rsid w:val="001D2AAC"/>
    <w:rsid w:val="001D2E3A"/>
    <w:rsid w:val="001D322F"/>
    <w:rsid w:val="001D33ED"/>
    <w:rsid w:val="001D397D"/>
    <w:rsid w:val="001D46FC"/>
    <w:rsid w:val="001D47E3"/>
    <w:rsid w:val="001D4C54"/>
    <w:rsid w:val="001D4E25"/>
    <w:rsid w:val="001D5479"/>
    <w:rsid w:val="001D57C9"/>
    <w:rsid w:val="001D5AC7"/>
    <w:rsid w:val="001D5DE1"/>
    <w:rsid w:val="001D5F5C"/>
    <w:rsid w:val="001D6205"/>
    <w:rsid w:val="001D6425"/>
    <w:rsid w:val="001D6CA1"/>
    <w:rsid w:val="001D71B6"/>
    <w:rsid w:val="001D7AF3"/>
    <w:rsid w:val="001E06DA"/>
    <w:rsid w:val="001E09E7"/>
    <w:rsid w:val="001E1C5A"/>
    <w:rsid w:val="001E1F11"/>
    <w:rsid w:val="001E2AF6"/>
    <w:rsid w:val="001E30E2"/>
    <w:rsid w:val="001E3872"/>
    <w:rsid w:val="001E3A04"/>
    <w:rsid w:val="001E3D93"/>
    <w:rsid w:val="001E40CD"/>
    <w:rsid w:val="001E44DF"/>
    <w:rsid w:val="001E48EA"/>
    <w:rsid w:val="001E4C98"/>
    <w:rsid w:val="001E4F59"/>
    <w:rsid w:val="001E4FC7"/>
    <w:rsid w:val="001E547A"/>
    <w:rsid w:val="001E55AA"/>
    <w:rsid w:val="001E562E"/>
    <w:rsid w:val="001E5D6E"/>
    <w:rsid w:val="001E5EB4"/>
    <w:rsid w:val="001E6516"/>
    <w:rsid w:val="001E6851"/>
    <w:rsid w:val="001E6B6A"/>
    <w:rsid w:val="001E7768"/>
    <w:rsid w:val="001E7E5E"/>
    <w:rsid w:val="001E7F0C"/>
    <w:rsid w:val="001F0580"/>
    <w:rsid w:val="001F065F"/>
    <w:rsid w:val="001F098C"/>
    <w:rsid w:val="001F0A81"/>
    <w:rsid w:val="001F100F"/>
    <w:rsid w:val="001F1546"/>
    <w:rsid w:val="001F16AC"/>
    <w:rsid w:val="001F1749"/>
    <w:rsid w:val="001F2210"/>
    <w:rsid w:val="001F23DD"/>
    <w:rsid w:val="001F2CC1"/>
    <w:rsid w:val="001F32A7"/>
    <w:rsid w:val="001F41AB"/>
    <w:rsid w:val="001F4D4D"/>
    <w:rsid w:val="001F4D7D"/>
    <w:rsid w:val="001F56F1"/>
    <w:rsid w:val="001F5AF8"/>
    <w:rsid w:val="001F5CFF"/>
    <w:rsid w:val="001F62F2"/>
    <w:rsid w:val="001F674B"/>
    <w:rsid w:val="001F7692"/>
    <w:rsid w:val="00200021"/>
    <w:rsid w:val="00200AE3"/>
    <w:rsid w:val="00200AEC"/>
    <w:rsid w:val="00200BDC"/>
    <w:rsid w:val="00200C24"/>
    <w:rsid w:val="00201448"/>
    <w:rsid w:val="00202307"/>
    <w:rsid w:val="002038F9"/>
    <w:rsid w:val="00203D8C"/>
    <w:rsid w:val="00203F96"/>
    <w:rsid w:val="002040D9"/>
    <w:rsid w:val="002042F8"/>
    <w:rsid w:val="00204BDD"/>
    <w:rsid w:val="00204D69"/>
    <w:rsid w:val="0020556F"/>
    <w:rsid w:val="00206664"/>
    <w:rsid w:val="0020694E"/>
    <w:rsid w:val="0020702F"/>
    <w:rsid w:val="00207241"/>
    <w:rsid w:val="002075DF"/>
    <w:rsid w:val="00207B7A"/>
    <w:rsid w:val="00210692"/>
    <w:rsid w:val="00210DC5"/>
    <w:rsid w:val="00210FF7"/>
    <w:rsid w:val="0021118F"/>
    <w:rsid w:val="00212059"/>
    <w:rsid w:val="002121E5"/>
    <w:rsid w:val="002122A1"/>
    <w:rsid w:val="002122C2"/>
    <w:rsid w:val="002122C9"/>
    <w:rsid w:val="002125C7"/>
    <w:rsid w:val="0021289F"/>
    <w:rsid w:val="00212DAD"/>
    <w:rsid w:val="0021327D"/>
    <w:rsid w:val="002136F3"/>
    <w:rsid w:val="00213A53"/>
    <w:rsid w:val="00214126"/>
    <w:rsid w:val="00215325"/>
    <w:rsid w:val="00215557"/>
    <w:rsid w:val="00215B5F"/>
    <w:rsid w:val="00215CD6"/>
    <w:rsid w:val="002166C3"/>
    <w:rsid w:val="00216D67"/>
    <w:rsid w:val="002175E8"/>
    <w:rsid w:val="00217D01"/>
    <w:rsid w:val="002201D0"/>
    <w:rsid w:val="00221404"/>
    <w:rsid w:val="00221D0C"/>
    <w:rsid w:val="00222F61"/>
    <w:rsid w:val="002232DD"/>
    <w:rsid w:val="0022345C"/>
    <w:rsid w:val="002241CA"/>
    <w:rsid w:val="00224341"/>
    <w:rsid w:val="002243E5"/>
    <w:rsid w:val="00224ED1"/>
    <w:rsid w:val="002252BB"/>
    <w:rsid w:val="00225612"/>
    <w:rsid w:val="00225656"/>
    <w:rsid w:val="00225FB5"/>
    <w:rsid w:val="00226382"/>
    <w:rsid w:val="00226412"/>
    <w:rsid w:val="00226978"/>
    <w:rsid w:val="00226B86"/>
    <w:rsid w:val="00226FC1"/>
    <w:rsid w:val="00227BF4"/>
    <w:rsid w:val="0023049E"/>
    <w:rsid w:val="0023061B"/>
    <w:rsid w:val="00231278"/>
    <w:rsid w:val="00231811"/>
    <w:rsid w:val="00231EC4"/>
    <w:rsid w:val="00232489"/>
    <w:rsid w:val="002325BD"/>
    <w:rsid w:val="00232E33"/>
    <w:rsid w:val="00233165"/>
    <w:rsid w:val="002342FC"/>
    <w:rsid w:val="0023453E"/>
    <w:rsid w:val="00234722"/>
    <w:rsid w:val="0023508E"/>
    <w:rsid w:val="002358EC"/>
    <w:rsid w:val="002361C9"/>
    <w:rsid w:val="0023662B"/>
    <w:rsid w:val="002366F9"/>
    <w:rsid w:val="00236810"/>
    <w:rsid w:val="00236AA1"/>
    <w:rsid w:val="00237181"/>
    <w:rsid w:val="002371F9"/>
    <w:rsid w:val="00237E76"/>
    <w:rsid w:val="00240259"/>
    <w:rsid w:val="00240599"/>
    <w:rsid w:val="0024113A"/>
    <w:rsid w:val="0024194F"/>
    <w:rsid w:val="00241F43"/>
    <w:rsid w:val="002421DD"/>
    <w:rsid w:val="00242502"/>
    <w:rsid w:val="00242A6A"/>
    <w:rsid w:val="00242DC3"/>
    <w:rsid w:val="00243439"/>
    <w:rsid w:val="00243C84"/>
    <w:rsid w:val="0024596E"/>
    <w:rsid w:val="00245D0C"/>
    <w:rsid w:val="00246699"/>
    <w:rsid w:val="002469E7"/>
    <w:rsid w:val="00246A26"/>
    <w:rsid w:val="00247581"/>
    <w:rsid w:val="0024777C"/>
    <w:rsid w:val="00247981"/>
    <w:rsid w:val="00247CF7"/>
    <w:rsid w:val="002500B6"/>
    <w:rsid w:val="0025053C"/>
    <w:rsid w:val="00250602"/>
    <w:rsid w:val="00251036"/>
    <w:rsid w:val="0025146D"/>
    <w:rsid w:val="00251A12"/>
    <w:rsid w:val="00251DCC"/>
    <w:rsid w:val="00252120"/>
    <w:rsid w:val="00252D14"/>
    <w:rsid w:val="00252EA2"/>
    <w:rsid w:val="00252F21"/>
    <w:rsid w:val="0025363A"/>
    <w:rsid w:val="0025384C"/>
    <w:rsid w:val="002542C4"/>
    <w:rsid w:val="00254409"/>
    <w:rsid w:val="002552C6"/>
    <w:rsid w:val="002552DB"/>
    <w:rsid w:val="002558C8"/>
    <w:rsid w:val="00255D4B"/>
    <w:rsid w:val="00255DB3"/>
    <w:rsid w:val="0025662A"/>
    <w:rsid w:val="00256988"/>
    <w:rsid w:val="002569E3"/>
    <w:rsid w:val="00256D9E"/>
    <w:rsid w:val="0025722E"/>
    <w:rsid w:val="002572EB"/>
    <w:rsid w:val="00257B2F"/>
    <w:rsid w:val="00260227"/>
    <w:rsid w:val="00260776"/>
    <w:rsid w:val="00260FAC"/>
    <w:rsid w:val="002614F5"/>
    <w:rsid w:val="002617F4"/>
    <w:rsid w:val="00261A59"/>
    <w:rsid w:val="00262111"/>
    <w:rsid w:val="0026254C"/>
    <w:rsid w:val="00262B72"/>
    <w:rsid w:val="00263B76"/>
    <w:rsid w:val="00263B9E"/>
    <w:rsid w:val="0026413C"/>
    <w:rsid w:val="0026464E"/>
    <w:rsid w:val="002649D7"/>
    <w:rsid w:val="00265658"/>
    <w:rsid w:val="002656AB"/>
    <w:rsid w:val="0026575E"/>
    <w:rsid w:val="00265AFA"/>
    <w:rsid w:val="002663EF"/>
    <w:rsid w:val="00266805"/>
    <w:rsid w:val="002668A2"/>
    <w:rsid w:val="00266DA0"/>
    <w:rsid w:val="00267268"/>
    <w:rsid w:val="00267388"/>
    <w:rsid w:val="00267C81"/>
    <w:rsid w:val="002709DC"/>
    <w:rsid w:val="00270CC9"/>
    <w:rsid w:val="00271168"/>
    <w:rsid w:val="002716A2"/>
    <w:rsid w:val="00272018"/>
    <w:rsid w:val="002724E8"/>
    <w:rsid w:val="00272825"/>
    <w:rsid w:val="00272FE3"/>
    <w:rsid w:val="00273923"/>
    <w:rsid w:val="002739F7"/>
    <w:rsid w:val="00274586"/>
    <w:rsid w:val="0027492C"/>
    <w:rsid w:val="002758BE"/>
    <w:rsid w:val="002761B9"/>
    <w:rsid w:val="002762D7"/>
    <w:rsid w:val="00276676"/>
    <w:rsid w:val="0027678D"/>
    <w:rsid w:val="00276A95"/>
    <w:rsid w:val="00276B28"/>
    <w:rsid w:val="00276C66"/>
    <w:rsid w:val="00277D76"/>
    <w:rsid w:val="00277EE6"/>
    <w:rsid w:val="0028038B"/>
    <w:rsid w:val="002803DF"/>
    <w:rsid w:val="00280597"/>
    <w:rsid w:val="002819B4"/>
    <w:rsid w:val="00281A96"/>
    <w:rsid w:val="00282049"/>
    <w:rsid w:val="002821D6"/>
    <w:rsid w:val="00282259"/>
    <w:rsid w:val="00282660"/>
    <w:rsid w:val="00282BCE"/>
    <w:rsid w:val="00282FD1"/>
    <w:rsid w:val="00283179"/>
    <w:rsid w:val="0028389B"/>
    <w:rsid w:val="00283E69"/>
    <w:rsid w:val="00283F43"/>
    <w:rsid w:val="002841D4"/>
    <w:rsid w:val="0028436F"/>
    <w:rsid w:val="00284773"/>
    <w:rsid w:val="00284975"/>
    <w:rsid w:val="002856CC"/>
    <w:rsid w:val="00285832"/>
    <w:rsid w:val="002858FE"/>
    <w:rsid w:val="00286311"/>
    <w:rsid w:val="00286C54"/>
    <w:rsid w:val="00286E02"/>
    <w:rsid w:val="002872F5"/>
    <w:rsid w:val="00290889"/>
    <w:rsid w:val="00290CE2"/>
    <w:rsid w:val="0029105B"/>
    <w:rsid w:val="002929CF"/>
    <w:rsid w:val="002931E3"/>
    <w:rsid w:val="002932F0"/>
    <w:rsid w:val="002935E4"/>
    <w:rsid w:val="00293E86"/>
    <w:rsid w:val="00293EA8"/>
    <w:rsid w:val="002943AB"/>
    <w:rsid w:val="00294AA8"/>
    <w:rsid w:val="00294B82"/>
    <w:rsid w:val="00294E7B"/>
    <w:rsid w:val="00294EC1"/>
    <w:rsid w:val="00294F68"/>
    <w:rsid w:val="0029521C"/>
    <w:rsid w:val="0029537F"/>
    <w:rsid w:val="0029590B"/>
    <w:rsid w:val="00295ABC"/>
    <w:rsid w:val="00295E4F"/>
    <w:rsid w:val="002966D8"/>
    <w:rsid w:val="00296859"/>
    <w:rsid w:val="00296D1F"/>
    <w:rsid w:val="00297179"/>
    <w:rsid w:val="002978D9"/>
    <w:rsid w:val="00297B61"/>
    <w:rsid w:val="002A04A4"/>
    <w:rsid w:val="002A058B"/>
    <w:rsid w:val="002A0AD7"/>
    <w:rsid w:val="002A0FFB"/>
    <w:rsid w:val="002A1476"/>
    <w:rsid w:val="002A1CFC"/>
    <w:rsid w:val="002A2406"/>
    <w:rsid w:val="002A2D74"/>
    <w:rsid w:val="002A39A9"/>
    <w:rsid w:val="002A40F9"/>
    <w:rsid w:val="002A41DF"/>
    <w:rsid w:val="002A42D7"/>
    <w:rsid w:val="002A450D"/>
    <w:rsid w:val="002A466D"/>
    <w:rsid w:val="002A48B9"/>
    <w:rsid w:val="002A4B3A"/>
    <w:rsid w:val="002A4B3E"/>
    <w:rsid w:val="002A4CDD"/>
    <w:rsid w:val="002A4DFE"/>
    <w:rsid w:val="002A4EAB"/>
    <w:rsid w:val="002A4EFF"/>
    <w:rsid w:val="002A4F33"/>
    <w:rsid w:val="002A5338"/>
    <w:rsid w:val="002A55B4"/>
    <w:rsid w:val="002A57C7"/>
    <w:rsid w:val="002A5A55"/>
    <w:rsid w:val="002A652C"/>
    <w:rsid w:val="002A6E89"/>
    <w:rsid w:val="002A71C7"/>
    <w:rsid w:val="002A739D"/>
    <w:rsid w:val="002A7FAA"/>
    <w:rsid w:val="002B0478"/>
    <w:rsid w:val="002B07B0"/>
    <w:rsid w:val="002B07CD"/>
    <w:rsid w:val="002B082B"/>
    <w:rsid w:val="002B08D6"/>
    <w:rsid w:val="002B0B0E"/>
    <w:rsid w:val="002B163F"/>
    <w:rsid w:val="002B16B9"/>
    <w:rsid w:val="002B1DAD"/>
    <w:rsid w:val="002B22CF"/>
    <w:rsid w:val="002B30B3"/>
    <w:rsid w:val="002B31C3"/>
    <w:rsid w:val="002B3ADA"/>
    <w:rsid w:val="002B4B51"/>
    <w:rsid w:val="002B5854"/>
    <w:rsid w:val="002B59E3"/>
    <w:rsid w:val="002B5C40"/>
    <w:rsid w:val="002B5DB8"/>
    <w:rsid w:val="002B61EA"/>
    <w:rsid w:val="002B6546"/>
    <w:rsid w:val="002B65B2"/>
    <w:rsid w:val="002B6D27"/>
    <w:rsid w:val="002B73EB"/>
    <w:rsid w:val="002B7715"/>
    <w:rsid w:val="002B7A76"/>
    <w:rsid w:val="002B7FF2"/>
    <w:rsid w:val="002C0023"/>
    <w:rsid w:val="002C05F0"/>
    <w:rsid w:val="002C061C"/>
    <w:rsid w:val="002C07AD"/>
    <w:rsid w:val="002C15F1"/>
    <w:rsid w:val="002C1A97"/>
    <w:rsid w:val="002C213A"/>
    <w:rsid w:val="002C36B8"/>
    <w:rsid w:val="002C3A16"/>
    <w:rsid w:val="002C3CB5"/>
    <w:rsid w:val="002C3EEB"/>
    <w:rsid w:val="002C3F0A"/>
    <w:rsid w:val="002C43DB"/>
    <w:rsid w:val="002C4D14"/>
    <w:rsid w:val="002C5418"/>
    <w:rsid w:val="002C5AA9"/>
    <w:rsid w:val="002C5E54"/>
    <w:rsid w:val="002C60CF"/>
    <w:rsid w:val="002C6280"/>
    <w:rsid w:val="002C667D"/>
    <w:rsid w:val="002C68F9"/>
    <w:rsid w:val="002C6E1E"/>
    <w:rsid w:val="002C6F79"/>
    <w:rsid w:val="002C6FD5"/>
    <w:rsid w:val="002C707C"/>
    <w:rsid w:val="002C70A6"/>
    <w:rsid w:val="002C7133"/>
    <w:rsid w:val="002D075B"/>
    <w:rsid w:val="002D10A1"/>
    <w:rsid w:val="002D12CE"/>
    <w:rsid w:val="002D16B3"/>
    <w:rsid w:val="002D1A90"/>
    <w:rsid w:val="002D2090"/>
    <w:rsid w:val="002D21E0"/>
    <w:rsid w:val="002D2694"/>
    <w:rsid w:val="002D2E03"/>
    <w:rsid w:val="002D30CB"/>
    <w:rsid w:val="002D30F7"/>
    <w:rsid w:val="002D377A"/>
    <w:rsid w:val="002D432B"/>
    <w:rsid w:val="002D4947"/>
    <w:rsid w:val="002D4C80"/>
    <w:rsid w:val="002D4F64"/>
    <w:rsid w:val="002D5038"/>
    <w:rsid w:val="002D5405"/>
    <w:rsid w:val="002D6325"/>
    <w:rsid w:val="002D6C16"/>
    <w:rsid w:val="002D6D4B"/>
    <w:rsid w:val="002D6F45"/>
    <w:rsid w:val="002D73A2"/>
    <w:rsid w:val="002D753F"/>
    <w:rsid w:val="002D7FA0"/>
    <w:rsid w:val="002E0107"/>
    <w:rsid w:val="002E0310"/>
    <w:rsid w:val="002E089C"/>
    <w:rsid w:val="002E0974"/>
    <w:rsid w:val="002E0BBE"/>
    <w:rsid w:val="002E0ECC"/>
    <w:rsid w:val="002E1D36"/>
    <w:rsid w:val="002E1F9B"/>
    <w:rsid w:val="002E21AF"/>
    <w:rsid w:val="002E21FE"/>
    <w:rsid w:val="002E256A"/>
    <w:rsid w:val="002E25A5"/>
    <w:rsid w:val="002E31CE"/>
    <w:rsid w:val="002E3265"/>
    <w:rsid w:val="002E349A"/>
    <w:rsid w:val="002E35BB"/>
    <w:rsid w:val="002E37F1"/>
    <w:rsid w:val="002E3C78"/>
    <w:rsid w:val="002E3EDD"/>
    <w:rsid w:val="002E3EE9"/>
    <w:rsid w:val="002E4024"/>
    <w:rsid w:val="002E47CA"/>
    <w:rsid w:val="002E4FB0"/>
    <w:rsid w:val="002E5653"/>
    <w:rsid w:val="002E568B"/>
    <w:rsid w:val="002E5857"/>
    <w:rsid w:val="002E59B2"/>
    <w:rsid w:val="002E5D09"/>
    <w:rsid w:val="002E5E7F"/>
    <w:rsid w:val="002E621B"/>
    <w:rsid w:val="002E65BD"/>
    <w:rsid w:val="002E69CB"/>
    <w:rsid w:val="002E6AC5"/>
    <w:rsid w:val="002E7029"/>
    <w:rsid w:val="002E7A2B"/>
    <w:rsid w:val="002F1048"/>
    <w:rsid w:val="002F133F"/>
    <w:rsid w:val="002F1652"/>
    <w:rsid w:val="002F188A"/>
    <w:rsid w:val="002F19ED"/>
    <w:rsid w:val="002F1AE2"/>
    <w:rsid w:val="002F1B53"/>
    <w:rsid w:val="002F2C26"/>
    <w:rsid w:val="002F3053"/>
    <w:rsid w:val="002F3167"/>
    <w:rsid w:val="002F3205"/>
    <w:rsid w:val="002F365B"/>
    <w:rsid w:val="002F3716"/>
    <w:rsid w:val="002F3E32"/>
    <w:rsid w:val="002F3F26"/>
    <w:rsid w:val="002F4C07"/>
    <w:rsid w:val="002F593B"/>
    <w:rsid w:val="002F6562"/>
    <w:rsid w:val="002F6D7C"/>
    <w:rsid w:val="002F700F"/>
    <w:rsid w:val="002F72DE"/>
    <w:rsid w:val="002F763E"/>
    <w:rsid w:val="002F79C3"/>
    <w:rsid w:val="003003CF"/>
    <w:rsid w:val="00300D25"/>
    <w:rsid w:val="00300F79"/>
    <w:rsid w:val="003011EC"/>
    <w:rsid w:val="003013D5"/>
    <w:rsid w:val="00301CD9"/>
    <w:rsid w:val="00301DE7"/>
    <w:rsid w:val="00301E75"/>
    <w:rsid w:val="00302446"/>
    <w:rsid w:val="00303079"/>
    <w:rsid w:val="003038B8"/>
    <w:rsid w:val="00304040"/>
    <w:rsid w:val="003043D0"/>
    <w:rsid w:val="003048C4"/>
    <w:rsid w:val="00305526"/>
    <w:rsid w:val="00305834"/>
    <w:rsid w:val="00305B93"/>
    <w:rsid w:val="003062F0"/>
    <w:rsid w:val="003063F9"/>
    <w:rsid w:val="00306DAD"/>
    <w:rsid w:val="0030748A"/>
    <w:rsid w:val="0030757A"/>
    <w:rsid w:val="003079A0"/>
    <w:rsid w:val="00307AEB"/>
    <w:rsid w:val="00307D99"/>
    <w:rsid w:val="00310477"/>
    <w:rsid w:val="00310911"/>
    <w:rsid w:val="00310F44"/>
    <w:rsid w:val="003112AE"/>
    <w:rsid w:val="003113EB"/>
    <w:rsid w:val="003115BC"/>
    <w:rsid w:val="00311AC6"/>
    <w:rsid w:val="00311C25"/>
    <w:rsid w:val="003120CE"/>
    <w:rsid w:val="0031217E"/>
    <w:rsid w:val="003123F4"/>
    <w:rsid w:val="00312417"/>
    <w:rsid w:val="003124F6"/>
    <w:rsid w:val="00312703"/>
    <w:rsid w:val="00312745"/>
    <w:rsid w:val="003128F9"/>
    <w:rsid w:val="00312952"/>
    <w:rsid w:val="0031303C"/>
    <w:rsid w:val="00313046"/>
    <w:rsid w:val="0031319B"/>
    <w:rsid w:val="00313B66"/>
    <w:rsid w:val="00313DE0"/>
    <w:rsid w:val="003143BB"/>
    <w:rsid w:val="003146D0"/>
    <w:rsid w:val="00314992"/>
    <w:rsid w:val="00314B1E"/>
    <w:rsid w:val="00315030"/>
    <w:rsid w:val="003154C1"/>
    <w:rsid w:val="003159C4"/>
    <w:rsid w:val="00316458"/>
    <w:rsid w:val="003168D9"/>
    <w:rsid w:val="00317271"/>
    <w:rsid w:val="00317BB5"/>
    <w:rsid w:val="00317FF1"/>
    <w:rsid w:val="00320208"/>
    <w:rsid w:val="003203EA"/>
    <w:rsid w:val="00320C1E"/>
    <w:rsid w:val="00320C9A"/>
    <w:rsid w:val="00320E89"/>
    <w:rsid w:val="00321246"/>
    <w:rsid w:val="00321FBD"/>
    <w:rsid w:val="0032228F"/>
    <w:rsid w:val="003222E2"/>
    <w:rsid w:val="00322300"/>
    <w:rsid w:val="00322803"/>
    <w:rsid w:val="00322A10"/>
    <w:rsid w:val="003231E9"/>
    <w:rsid w:val="00323473"/>
    <w:rsid w:val="00323F4C"/>
    <w:rsid w:val="00324AA0"/>
    <w:rsid w:val="00324D1B"/>
    <w:rsid w:val="00324E7C"/>
    <w:rsid w:val="003250C4"/>
    <w:rsid w:val="00325147"/>
    <w:rsid w:val="003253C1"/>
    <w:rsid w:val="00325845"/>
    <w:rsid w:val="00325BF4"/>
    <w:rsid w:val="00325D80"/>
    <w:rsid w:val="00326697"/>
    <w:rsid w:val="003271C8"/>
    <w:rsid w:val="003272E1"/>
    <w:rsid w:val="0032779B"/>
    <w:rsid w:val="003300E0"/>
    <w:rsid w:val="003307F9"/>
    <w:rsid w:val="003318CC"/>
    <w:rsid w:val="00331E5B"/>
    <w:rsid w:val="00331EBC"/>
    <w:rsid w:val="003320FA"/>
    <w:rsid w:val="003322C9"/>
    <w:rsid w:val="00332805"/>
    <w:rsid w:val="0033290C"/>
    <w:rsid w:val="00332935"/>
    <w:rsid w:val="00332B04"/>
    <w:rsid w:val="00332CF1"/>
    <w:rsid w:val="003330E5"/>
    <w:rsid w:val="00333F7D"/>
    <w:rsid w:val="0033458B"/>
    <w:rsid w:val="0033467E"/>
    <w:rsid w:val="0033488B"/>
    <w:rsid w:val="00334BD0"/>
    <w:rsid w:val="003351E3"/>
    <w:rsid w:val="00335842"/>
    <w:rsid w:val="00335AFB"/>
    <w:rsid w:val="003360E5"/>
    <w:rsid w:val="00336763"/>
    <w:rsid w:val="003375F4"/>
    <w:rsid w:val="00337699"/>
    <w:rsid w:val="0033795F"/>
    <w:rsid w:val="00337FB1"/>
    <w:rsid w:val="0034005B"/>
    <w:rsid w:val="003403D4"/>
    <w:rsid w:val="0034057F"/>
    <w:rsid w:val="003405FA"/>
    <w:rsid w:val="003406AD"/>
    <w:rsid w:val="0034075F"/>
    <w:rsid w:val="00340B51"/>
    <w:rsid w:val="00340D29"/>
    <w:rsid w:val="00340ED0"/>
    <w:rsid w:val="003410AC"/>
    <w:rsid w:val="003418F8"/>
    <w:rsid w:val="003419BB"/>
    <w:rsid w:val="00341E9A"/>
    <w:rsid w:val="0034251A"/>
    <w:rsid w:val="00342769"/>
    <w:rsid w:val="0034298D"/>
    <w:rsid w:val="00342C1E"/>
    <w:rsid w:val="003437A1"/>
    <w:rsid w:val="00343A67"/>
    <w:rsid w:val="00343AC7"/>
    <w:rsid w:val="00343EC9"/>
    <w:rsid w:val="00344E68"/>
    <w:rsid w:val="00344F1D"/>
    <w:rsid w:val="003452D2"/>
    <w:rsid w:val="003455B8"/>
    <w:rsid w:val="00345CB6"/>
    <w:rsid w:val="00345E45"/>
    <w:rsid w:val="003465E9"/>
    <w:rsid w:val="00347085"/>
    <w:rsid w:val="00347145"/>
    <w:rsid w:val="00347354"/>
    <w:rsid w:val="00347A7D"/>
    <w:rsid w:val="00347ADF"/>
    <w:rsid w:val="00347F5D"/>
    <w:rsid w:val="00350672"/>
    <w:rsid w:val="003506C5"/>
    <w:rsid w:val="00350FB8"/>
    <w:rsid w:val="00350FBB"/>
    <w:rsid w:val="00351609"/>
    <w:rsid w:val="00351F8A"/>
    <w:rsid w:val="00352693"/>
    <w:rsid w:val="00352A45"/>
    <w:rsid w:val="00352E6F"/>
    <w:rsid w:val="00353190"/>
    <w:rsid w:val="00353475"/>
    <w:rsid w:val="0035364A"/>
    <w:rsid w:val="00353A95"/>
    <w:rsid w:val="00353D4C"/>
    <w:rsid w:val="00353EDE"/>
    <w:rsid w:val="00354423"/>
    <w:rsid w:val="00354595"/>
    <w:rsid w:val="00355070"/>
    <w:rsid w:val="00355738"/>
    <w:rsid w:val="003562BA"/>
    <w:rsid w:val="00356A6F"/>
    <w:rsid w:val="00356EB9"/>
    <w:rsid w:val="00357485"/>
    <w:rsid w:val="003577DD"/>
    <w:rsid w:val="00357946"/>
    <w:rsid w:val="0035798A"/>
    <w:rsid w:val="003606DC"/>
    <w:rsid w:val="0036084F"/>
    <w:rsid w:val="00360F09"/>
    <w:rsid w:val="003617C4"/>
    <w:rsid w:val="003621EE"/>
    <w:rsid w:val="0036295E"/>
    <w:rsid w:val="00362AC2"/>
    <w:rsid w:val="00362F3B"/>
    <w:rsid w:val="0036300D"/>
    <w:rsid w:val="00363216"/>
    <w:rsid w:val="00363A72"/>
    <w:rsid w:val="00364561"/>
    <w:rsid w:val="00364A40"/>
    <w:rsid w:val="00364AE8"/>
    <w:rsid w:val="00364BCA"/>
    <w:rsid w:val="00364F30"/>
    <w:rsid w:val="00365949"/>
    <w:rsid w:val="00365AB8"/>
    <w:rsid w:val="00365D35"/>
    <w:rsid w:val="00366BD7"/>
    <w:rsid w:val="00366D5D"/>
    <w:rsid w:val="00366F42"/>
    <w:rsid w:val="00367079"/>
    <w:rsid w:val="00367636"/>
    <w:rsid w:val="00367965"/>
    <w:rsid w:val="00370196"/>
    <w:rsid w:val="003704BA"/>
    <w:rsid w:val="00370E6F"/>
    <w:rsid w:val="00370F4F"/>
    <w:rsid w:val="00371305"/>
    <w:rsid w:val="00371417"/>
    <w:rsid w:val="00371681"/>
    <w:rsid w:val="00371D35"/>
    <w:rsid w:val="00371D6C"/>
    <w:rsid w:val="00372382"/>
    <w:rsid w:val="003728F3"/>
    <w:rsid w:val="00372B9E"/>
    <w:rsid w:val="0037316E"/>
    <w:rsid w:val="0037394C"/>
    <w:rsid w:val="00373BDE"/>
    <w:rsid w:val="00374438"/>
    <w:rsid w:val="00374DD6"/>
    <w:rsid w:val="00375222"/>
    <w:rsid w:val="00375456"/>
    <w:rsid w:val="00376060"/>
    <w:rsid w:val="00376BD6"/>
    <w:rsid w:val="00376BF4"/>
    <w:rsid w:val="00376F73"/>
    <w:rsid w:val="0037757F"/>
    <w:rsid w:val="00377652"/>
    <w:rsid w:val="00377B9F"/>
    <w:rsid w:val="00377ECA"/>
    <w:rsid w:val="003804F6"/>
    <w:rsid w:val="003809AA"/>
    <w:rsid w:val="00380D8E"/>
    <w:rsid w:val="00380D90"/>
    <w:rsid w:val="003812BF"/>
    <w:rsid w:val="00381C1B"/>
    <w:rsid w:val="003821BE"/>
    <w:rsid w:val="00382239"/>
    <w:rsid w:val="003827FB"/>
    <w:rsid w:val="00382AC1"/>
    <w:rsid w:val="00382B99"/>
    <w:rsid w:val="00382EF2"/>
    <w:rsid w:val="00382FD8"/>
    <w:rsid w:val="003837F5"/>
    <w:rsid w:val="00383C14"/>
    <w:rsid w:val="00383CA6"/>
    <w:rsid w:val="003841A1"/>
    <w:rsid w:val="0038435A"/>
    <w:rsid w:val="0038460B"/>
    <w:rsid w:val="00384ACA"/>
    <w:rsid w:val="00384DD0"/>
    <w:rsid w:val="003868F9"/>
    <w:rsid w:val="003869B0"/>
    <w:rsid w:val="00386CCE"/>
    <w:rsid w:val="003870D4"/>
    <w:rsid w:val="00387208"/>
    <w:rsid w:val="00387409"/>
    <w:rsid w:val="00387617"/>
    <w:rsid w:val="003879C9"/>
    <w:rsid w:val="003879DF"/>
    <w:rsid w:val="00387CE2"/>
    <w:rsid w:val="00387D90"/>
    <w:rsid w:val="00387FF7"/>
    <w:rsid w:val="00390E41"/>
    <w:rsid w:val="0039116E"/>
    <w:rsid w:val="003912EB"/>
    <w:rsid w:val="003917C7"/>
    <w:rsid w:val="00391BF5"/>
    <w:rsid w:val="00391E1B"/>
    <w:rsid w:val="00392380"/>
    <w:rsid w:val="00392DD8"/>
    <w:rsid w:val="0039320E"/>
    <w:rsid w:val="003934C9"/>
    <w:rsid w:val="00393F39"/>
    <w:rsid w:val="00394283"/>
    <w:rsid w:val="003944B8"/>
    <w:rsid w:val="00394552"/>
    <w:rsid w:val="0039480A"/>
    <w:rsid w:val="003948E6"/>
    <w:rsid w:val="003949C1"/>
    <w:rsid w:val="00394F90"/>
    <w:rsid w:val="00395961"/>
    <w:rsid w:val="00395BA6"/>
    <w:rsid w:val="00396066"/>
    <w:rsid w:val="003961F7"/>
    <w:rsid w:val="0039623A"/>
    <w:rsid w:val="00396296"/>
    <w:rsid w:val="00396480"/>
    <w:rsid w:val="003966A3"/>
    <w:rsid w:val="0039684A"/>
    <w:rsid w:val="003968F0"/>
    <w:rsid w:val="00396ADA"/>
    <w:rsid w:val="003A02CD"/>
    <w:rsid w:val="003A0504"/>
    <w:rsid w:val="003A0E7B"/>
    <w:rsid w:val="003A0FF1"/>
    <w:rsid w:val="003A10BE"/>
    <w:rsid w:val="003A11B3"/>
    <w:rsid w:val="003A12EF"/>
    <w:rsid w:val="003A1654"/>
    <w:rsid w:val="003A18CB"/>
    <w:rsid w:val="003A20DD"/>
    <w:rsid w:val="003A299D"/>
    <w:rsid w:val="003A2E6C"/>
    <w:rsid w:val="003A313B"/>
    <w:rsid w:val="003A3384"/>
    <w:rsid w:val="003A366A"/>
    <w:rsid w:val="003A37E4"/>
    <w:rsid w:val="003A3CD2"/>
    <w:rsid w:val="003A3FF1"/>
    <w:rsid w:val="003A43A2"/>
    <w:rsid w:val="003A4C7D"/>
    <w:rsid w:val="003A4E42"/>
    <w:rsid w:val="003A5730"/>
    <w:rsid w:val="003A5AFB"/>
    <w:rsid w:val="003A6006"/>
    <w:rsid w:val="003A60F7"/>
    <w:rsid w:val="003A621D"/>
    <w:rsid w:val="003A7434"/>
    <w:rsid w:val="003A79A3"/>
    <w:rsid w:val="003A7D42"/>
    <w:rsid w:val="003B0671"/>
    <w:rsid w:val="003B070A"/>
    <w:rsid w:val="003B0BE0"/>
    <w:rsid w:val="003B10FD"/>
    <w:rsid w:val="003B1D2F"/>
    <w:rsid w:val="003B1DF9"/>
    <w:rsid w:val="003B1FCB"/>
    <w:rsid w:val="003B2531"/>
    <w:rsid w:val="003B31F9"/>
    <w:rsid w:val="003B3256"/>
    <w:rsid w:val="003B3A3B"/>
    <w:rsid w:val="003B43E1"/>
    <w:rsid w:val="003B451B"/>
    <w:rsid w:val="003B48BE"/>
    <w:rsid w:val="003B49C5"/>
    <w:rsid w:val="003B4B13"/>
    <w:rsid w:val="003B5DAC"/>
    <w:rsid w:val="003B5DF1"/>
    <w:rsid w:val="003B5F1D"/>
    <w:rsid w:val="003B730A"/>
    <w:rsid w:val="003B772B"/>
    <w:rsid w:val="003B7E8A"/>
    <w:rsid w:val="003C02AD"/>
    <w:rsid w:val="003C08D5"/>
    <w:rsid w:val="003C0F6F"/>
    <w:rsid w:val="003C1408"/>
    <w:rsid w:val="003C1879"/>
    <w:rsid w:val="003C1901"/>
    <w:rsid w:val="003C1E19"/>
    <w:rsid w:val="003C256B"/>
    <w:rsid w:val="003C3759"/>
    <w:rsid w:val="003C3CF3"/>
    <w:rsid w:val="003C3D89"/>
    <w:rsid w:val="003C3DE1"/>
    <w:rsid w:val="003C4587"/>
    <w:rsid w:val="003C5289"/>
    <w:rsid w:val="003C5B1B"/>
    <w:rsid w:val="003C6A73"/>
    <w:rsid w:val="003C6C6A"/>
    <w:rsid w:val="003C6C81"/>
    <w:rsid w:val="003C703C"/>
    <w:rsid w:val="003C7236"/>
    <w:rsid w:val="003C738F"/>
    <w:rsid w:val="003C7C26"/>
    <w:rsid w:val="003D0234"/>
    <w:rsid w:val="003D05B7"/>
    <w:rsid w:val="003D115B"/>
    <w:rsid w:val="003D14C0"/>
    <w:rsid w:val="003D15F0"/>
    <w:rsid w:val="003D1BEA"/>
    <w:rsid w:val="003D2E5C"/>
    <w:rsid w:val="003D310B"/>
    <w:rsid w:val="003D3777"/>
    <w:rsid w:val="003D3927"/>
    <w:rsid w:val="003D3935"/>
    <w:rsid w:val="003D3D30"/>
    <w:rsid w:val="003D485A"/>
    <w:rsid w:val="003D4E6A"/>
    <w:rsid w:val="003D556B"/>
    <w:rsid w:val="003D6167"/>
    <w:rsid w:val="003D6180"/>
    <w:rsid w:val="003D6488"/>
    <w:rsid w:val="003D7318"/>
    <w:rsid w:val="003D7539"/>
    <w:rsid w:val="003D75DF"/>
    <w:rsid w:val="003D775D"/>
    <w:rsid w:val="003D7B29"/>
    <w:rsid w:val="003D7DBB"/>
    <w:rsid w:val="003D7F96"/>
    <w:rsid w:val="003E0BE3"/>
    <w:rsid w:val="003E1721"/>
    <w:rsid w:val="003E18AB"/>
    <w:rsid w:val="003E2B1B"/>
    <w:rsid w:val="003E2CF3"/>
    <w:rsid w:val="003E2DE4"/>
    <w:rsid w:val="003E2EB5"/>
    <w:rsid w:val="003E3B12"/>
    <w:rsid w:val="003E3B4C"/>
    <w:rsid w:val="003E3BB8"/>
    <w:rsid w:val="003E4120"/>
    <w:rsid w:val="003E42BE"/>
    <w:rsid w:val="003E435A"/>
    <w:rsid w:val="003E47DC"/>
    <w:rsid w:val="003E4BB7"/>
    <w:rsid w:val="003E512B"/>
    <w:rsid w:val="003E5938"/>
    <w:rsid w:val="003E5A36"/>
    <w:rsid w:val="003E5EDB"/>
    <w:rsid w:val="003E6078"/>
    <w:rsid w:val="003E6586"/>
    <w:rsid w:val="003E65A7"/>
    <w:rsid w:val="003E71E7"/>
    <w:rsid w:val="003E7A17"/>
    <w:rsid w:val="003E7D15"/>
    <w:rsid w:val="003F04E1"/>
    <w:rsid w:val="003F09B9"/>
    <w:rsid w:val="003F0C78"/>
    <w:rsid w:val="003F171B"/>
    <w:rsid w:val="003F1F2C"/>
    <w:rsid w:val="003F20CB"/>
    <w:rsid w:val="003F2C03"/>
    <w:rsid w:val="003F2CD8"/>
    <w:rsid w:val="003F2D6B"/>
    <w:rsid w:val="003F3107"/>
    <w:rsid w:val="003F3B79"/>
    <w:rsid w:val="003F418C"/>
    <w:rsid w:val="003F41DE"/>
    <w:rsid w:val="003F45EA"/>
    <w:rsid w:val="003F46DE"/>
    <w:rsid w:val="003F4766"/>
    <w:rsid w:val="003F4A77"/>
    <w:rsid w:val="003F4BFD"/>
    <w:rsid w:val="003F5191"/>
    <w:rsid w:val="003F54F3"/>
    <w:rsid w:val="003F6195"/>
    <w:rsid w:val="003F6D56"/>
    <w:rsid w:val="003F71D2"/>
    <w:rsid w:val="003F7573"/>
    <w:rsid w:val="003F7E5F"/>
    <w:rsid w:val="003F7EED"/>
    <w:rsid w:val="0040016B"/>
    <w:rsid w:val="004001A4"/>
    <w:rsid w:val="00400877"/>
    <w:rsid w:val="00400AB1"/>
    <w:rsid w:val="00400ED5"/>
    <w:rsid w:val="00400F59"/>
    <w:rsid w:val="004014F6"/>
    <w:rsid w:val="00402BEC"/>
    <w:rsid w:val="004037A1"/>
    <w:rsid w:val="00403887"/>
    <w:rsid w:val="00404200"/>
    <w:rsid w:val="00404901"/>
    <w:rsid w:val="0040496D"/>
    <w:rsid w:val="00404CD2"/>
    <w:rsid w:val="00404D3C"/>
    <w:rsid w:val="00404DAE"/>
    <w:rsid w:val="00404E19"/>
    <w:rsid w:val="00404E4D"/>
    <w:rsid w:val="00404FEE"/>
    <w:rsid w:val="004050D9"/>
    <w:rsid w:val="00405233"/>
    <w:rsid w:val="00405413"/>
    <w:rsid w:val="00405552"/>
    <w:rsid w:val="00405614"/>
    <w:rsid w:val="0040584E"/>
    <w:rsid w:val="00405E8D"/>
    <w:rsid w:val="00405F36"/>
    <w:rsid w:val="00405F7C"/>
    <w:rsid w:val="00407778"/>
    <w:rsid w:val="004077D1"/>
    <w:rsid w:val="00407A43"/>
    <w:rsid w:val="00407A61"/>
    <w:rsid w:val="004104DD"/>
    <w:rsid w:val="00410BEB"/>
    <w:rsid w:val="00410F52"/>
    <w:rsid w:val="0041105C"/>
    <w:rsid w:val="004111BF"/>
    <w:rsid w:val="00411B83"/>
    <w:rsid w:val="0041204A"/>
    <w:rsid w:val="00412077"/>
    <w:rsid w:val="0041216F"/>
    <w:rsid w:val="00412753"/>
    <w:rsid w:val="00412B8C"/>
    <w:rsid w:val="00412EAC"/>
    <w:rsid w:val="0041378F"/>
    <w:rsid w:val="00413FA3"/>
    <w:rsid w:val="00414476"/>
    <w:rsid w:val="00415309"/>
    <w:rsid w:val="00415591"/>
    <w:rsid w:val="00415F10"/>
    <w:rsid w:val="0041657E"/>
    <w:rsid w:val="00416A45"/>
    <w:rsid w:val="004176ED"/>
    <w:rsid w:val="00417EB2"/>
    <w:rsid w:val="004212B8"/>
    <w:rsid w:val="0042184B"/>
    <w:rsid w:val="00421D69"/>
    <w:rsid w:val="00422266"/>
    <w:rsid w:val="00422589"/>
    <w:rsid w:val="00422FB3"/>
    <w:rsid w:val="004231AE"/>
    <w:rsid w:val="00423289"/>
    <w:rsid w:val="00423689"/>
    <w:rsid w:val="00423E63"/>
    <w:rsid w:val="00423F1D"/>
    <w:rsid w:val="00424488"/>
    <w:rsid w:val="00425CA4"/>
    <w:rsid w:val="00426627"/>
    <w:rsid w:val="00426774"/>
    <w:rsid w:val="004269A3"/>
    <w:rsid w:val="00427821"/>
    <w:rsid w:val="00427C04"/>
    <w:rsid w:val="00427C4F"/>
    <w:rsid w:val="00430306"/>
    <w:rsid w:val="00430E86"/>
    <w:rsid w:val="0043163F"/>
    <w:rsid w:val="00431736"/>
    <w:rsid w:val="0043326B"/>
    <w:rsid w:val="0043386F"/>
    <w:rsid w:val="00433E08"/>
    <w:rsid w:val="0043406E"/>
    <w:rsid w:val="004341C1"/>
    <w:rsid w:val="0043424E"/>
    <w:rsid w:val="00434F7F"/>
    <w:rsid w:val="00435144"/>
    <w:rsid w:val="00435365"/>
    <w:rsid w:val="00435499"/>
    <w:rsid w:val="00435C5B"/>
    <w:rsid w:val="00436192"/>
    <w:rsid w:val="004370E5"/>
    <w:rsid w:val="00437449"/>
    <w:rsid w:val="00437904"/>
    <w:rsid w:val="00437AAB"/>
    <w:rsid w:val="00437CB2"/>
    <w:rsid w:val="00437F81"/>
    <w:rsid w:val="0044009D"/>
    <w:rsid w:val="004403D8"/>
    <w:rsid w:val="0044061F"/>
    <w:rsid w:val="00441578"/>
    <w:rsid w:val="00441AA7"/>
    <w:rsid w:val="0044241F"/>
    <w:rsid w:val="00442594"/>
    <w:rsid w:val="0044331C"/>
    <w:rsid w:val="00443419"/>
    <w:rsid w:val="004438C6"/>
    <w:rsid w:val="004439B7"/>
    <w:rsid w:val="004439F6"/>
    <w:rsid w:val="0044419C"/>
    <w:rsid w:val="00444C7C"/>
    <w:rsid w:val="004455E5"/>
    <w:rsid w:val="00445704"/>
    <w:rsid w:val="004458D0"/>
    <w:rsid w:val="004467B4"/>
    <w:rsid w:val="0044700D"/>
    <w:rsid w:val="00447878"/>
    <w:rsid w:val="00447B09"/>
    <w:rsid w:val="00447B19"/>
    <w:rsid w:val="00451C0D"/>
    <w:rsid w:val="00452CD7"/>
    <w:rsid w:val="00452E33"/>
    <w:rsid w:val="00452E46"/>
    <w:rsid w:val="00452FB7"/>
    <w:rsid w:val="0045335C"/>
    <w:rsid w:val="00453C9A"/>
    <w:rsid w:val="004540F3"/>
    <w:rsid w:val="004547A2"/>
    <w:rsid w:val="00454838"/>
    <w:rsid w:val="004559A3"/>
    <w:rsid w:val="004568F4"/>
    <w:rsid w:val="0045694C"/>
    <w:rsid w:val="00456BF3"/>
    <w:rsid w:val="004571A4"/>
    <w:rsid w:val="004572A3"/>
    <w:rsid w:val="0045761E"/>
    <w:rsid w:val="00457BCF"/>
    <w:rsid w:val="00457FEC"/>
    <w:rsid w:val="004608A7"/>
    <w:rsid w:val="00461535"/>
    <w:rsid w:val="00461809"/>
    <w:rsid w:val="00461E9C"/>
    <w:rsid w:val="004621BD"/>
    <w:rsid w:val="00462C36"/>
    <w:rsid w:val="00462C7A"/>
    <w:rsid w:val="00462F39"/>
    <w:rsid w:val="00462FE2"/>
    <w:rsid w:val="004638FB"/>
    <w:rsid w:val="004648E8"/>
    <w:rsid w:val="00464F16"/>
    <w:rsid w:val="00465073"/>
    <w:rsid w:val="00465FAC"/>
    <w:rsid w:val="00466377"/>
    <w:rsid w:val="00466605"/>
    <w:rsid w:val="00467E6E"/>
    <w:rsid w:val="00470D4E"/>
    <w:rsid w:val="004714AC"/>
    <w:rsid w:val="004719C7"/>
    <w:rsid w:val="00471A19"/>
    <w:rsid w:val="00471BB5"/>
    <w:rsid w:val="00471BD6"/>
    <w:rsid w:val="00471D5A"/>
    <w:rsid w:val="00471E17"/>
    <w:rsid w:val="00472A64"/>
    <w:rsid w:val="004730D3"/>
    <w:rsid w:val="00473273"/>
    <w:rsid w:val="0047393F"/>
    <w:rsid w:val="00474308"/>
    <w:rsid w:val="00474A9F"/>
    <w:rsid w:val="00474F08"/>
    <w:rsid w:val="00474FA2"/>
    <w:rsid w:val="004753EF"/>
    <w:rsid w:val="00475516"/>
    <w:rsid w:val="0047562D"/>
    <w:rsid w:val="00475BD7"/>
    <w:rsid w:val="00476591"/>
    <w:rsid w:val="004766EA"/>
    <w:rsid w:val="004768AF"/>
    <w:rsid w:val="00476E88"/>
    <w:rsid w:val="00477592"/>
    <w:rsid w:val="00477F52"/>
    <w:rsid w:val="00480340"/>
    <w:rsid w:val="004804DF"/>
    <w:rsid w:val="00480B4C"/>
    <w:rsid w:val="00480BE7"/>
    <w:rsid w:val="00480DB8"/>
    <w:rsid w:val="00480F5E"/>
    <w:rsid w:val="00481316"/>
    <w:rsid w:val="004818F5"/>
    <w:rsid w:val="00482C6B"/>
    <w:rsid w:val="00483841"/>
    <w:rsid w:val="00483CBB"/>
    <w:rsid w:val="00483FA8"/>
    <w:rsid w:val="004841EC"/>
    <w:rsid w:val="004845A9"/>
    <w:rsid w:val="004846A6"/>
    <w:rsid w:val="00484C83"/>
    <w:rsid w:val="00484E81"/>
    <w:rsid w:val="00485BBE"/>
    <w:rsid w:val="004860BE"/>
    <w:rsid w:val="004861D5"/>
    <w:rsid w:val="00486798"/>
    <w:rsid w:val="00486A39"/>
    <w:rsid w:val="00490917"/>
    <w:rsid w:val="004909FD"/>
    <w:rsid w:val="00490C58"/>
    <w:rsid w:val="00491BA7"/>
    <w:rsid w:val="00491EE7"/>
    <w:rsid w:val="00492992"/>
    <w:rsid w:val="00492ACE"/>
    <w:rsid w:val="004940A1"/>
    <w:rsid w:val="0049426C"/>
    <w:rsid w:val="00494315"/>
    <w:rsid w:val="00494467"/>
    <w:rsid w:val="00494BD7"/>
    <w:rsid w:val="004953B4"/>
    <w:rsid w:val="00495D79"/>
    <w:rsid w:val="004963EB"/>
    <w:rsid w:val="004967E1"/>
    <w:rsid w:val="004975E6"/>
    <w:rsid w:val="004978AB"/>
    <w:rsid w:val="00497945"/>
    <w:rsid w:val="00497FAB"/>
    <w:rsid w:val="004A00D9"/>
    <w:rsid w:val="004A017A"/>
    <w:rsid w:val="004A0DDA"/>
    <w:rsid w:val="004A172E"/>
    <w:rsid w:val="004A1809"/>
    <w:rsid w:val="004A18EC"/>
    <w:rsid w:val="004A1D22"/>
    <w:rsid w:val="004A1DA8"/>
    <w:rsid w:val="004A24A6"/>
    <w:rsid w:val="004A2A1A"/>
    <w:rsid w:val="004A2B89"/>
    <w:rsid w:val="004A357D"/>
    <w:rsid w:val="004A3741"/>
    <w:rsid w:val="004A3A89"/>
    <w:rsid w:val="004A3B58"/>
    <w:rsid w:val="004A3DD1"/>
    <w:rsid w:val="004A450D"/>
    <w:rsid w:val="004A55A1"/>
    <w:rsid w:val="004A56D9"/>
    <w:rsid w:val="004A57E8"/>
    <w:rsid w:val="004A58B5"/>
    <w:rsid w:val="004A5AF2"/>
    <w:rsid w:val="004A5D4B"/>
    <w:rsid w:val="004A61CA"/>
    <w:rsid w:val="004A6534"/>
    <w:rsid w:val="004A6E7A"/>
    <w:rsid w:val="004A6F38"/>
    <w:rsid w:val="004A7006"/>
    <w:rsid w:val="004A78CD"/>
    <w:rsid w:val="004B02D4"/>
    <w:rsid w:val="004B0FE9"/>
    <w:rsid w:val="004B10F7"/>
    <w:rsid w:val="004B135C"/>
    <w:rsid w:val="004B1961"/>
    <w:rsid w:val="004B1D1E"/>
    <w:rsid w:val="004B1E6E"/>
    <w:rsid w:val="004B1EF7"/>
    <w:rsid w:val="004B27C7"/>
    <w:rsid w:val="004B28AD"/>
    <w:rsid w:val="004B2ED5"/>
    <w:rsid w:val="004B3050"/>
    <w:rsid w:val="004B320D"/>
    <w:rsid w:val="004B3415"/>
    <w:rsid w:val="004B41B1"/>
    <w:rsid w:val="004B45FF"/>
    <w:rsid w:val="004B492B"/>
    <w:rsid w:val="004B4AB8"/>
    <w:rsid w:val="004B57B0"/>
    <w:rsid w:val="004B65B3"/>
    <w:rsid w:val="004B6ADB"/>
    <w:rsid w:val="004B6FBF"/>
    <w:rsid w:val="004B72D4"/>
    <w:rsid w:val="004B77B8"/>
    <w:rsid w:val="004B7F71"/>
    <w:rsid w:val="004C00F7"/>
    <w:rsid w:val="004C0509"/>
    <w:rsid w:val="004C06ED"/>
    <w:rsid w:val="004C0C7A"/>
    <w:rsid w:val="004C193F"/>
    <w:rsid w:val="004C1AA3"/>
    <w:rsid w:val="004C25EA"/>
    <w:rsid w:val="004C262C"/>
    <w:rsid w:val="004C2861"/>
    <w:rsid w:val="004C3184"/>
    <w:rsid w:val="004C3885"/>
    <w:rsid w:val="004C3978"/>
    <w:rsid w:val="004C44E0"/>
    <w:rsid w:val="004C4E74"/>
    <w:rsid w:val="004C51F4"/>
    <w:rsid w:val="004C591D"/>
    <w:rsid w:val="004C6125"/>
    <w:rsid w:val="004C67DA"/>
    <w:rsid w:val="004C6DDD"/>
    <w:rsid w:val="004C6E10"/>
    <w:rsid w:val="004C750D"/>
    <w:rsid w:val="004C7715"/>
    <w:rsid w:val="004C78CF"/>
    <w:rsid w:val="004C7909"/>
    <w:rsid w:val="004C7951"/>
    <w:rsid w:val="004C7C23"/>
    <w:rsid w:val="004C7D45"/>
    <w:rsid w:val="004C7F99"/>
    <w:rsid w:val="004D048C"/>
    <w:rsid w:val="004D08D3"/>
    <w:rsid w:val="004D0CEA"/>
    <w:rsid w:val="004D193A"/>
    <w:rsid w:val="004D238A"/>
    <w:rsid w:val="004D26C0"/>
    <w:rsid w:val="004D30DE"/>
    <w:rsid w:val="004D3A36"/>
    <w:rsid w:val="004D405B"/>
    <w:rsid w:val="004D49C8"/>
    <w:rsid w:val="004D4A84"/>
    <w:rsid w:val="004D59B8"/>
    <w:rsid w:val="004D5AC2"/>
    <w:rsid w:val="004D6208"/>
    <w:rsid w:val="004D67FA"/>
    <w:rsid w:val="004D6FEB"/>
    <w:rsid w:val="004D733E"/>
    <w:rsid w:val="004D7BD4"/>
    <w:rsid w:val="004E05F7"/>
    <w:rsid w:val="004E06E8"/>
    <w:rsid w:val="004E12BA"/>
    <w:rsid w:val="004E1C2A"/>
    <w:rsid w:val="004E2A2A"/>
    <w:rsid w:val="004E2A6A"/>
    <w:rsid w:val="004E2F42"/>
    <w:rsid w:val="004E31FE"/>
    <w:rsid w:val="004E323D"/>
    <w:rsid w:val="004E3931"/>
    <w:rsid w:val="004E3939"/>
    <w:rsid w:val="004E43C3"/>
    <w:rsid w:val="004E4734"/>
    <w:rsid w:val="004E4833"/>
    <w:rsid w:val="004E4A9F"/>
    <w:rsid w:val="004E4B9F"/>
    <w:rsid w:val="004E4CDC"/>
    <w:rsid w:val="004E4D44"/>
    <w:rsid w:val="004E51A2"/>
    <w:rsid w:val="004E5423"/>
    <w:rsid w:val="004E5C96"/>
    <w:rsid w:val="004E6807"/>
    <w:rsid w:val="004E69A9"/>
    <w:rsid w:val="004E6E2C"/>
    <w:rsid w:val="004F0038"/>
    <w:rsid w:val="004F0123"/>
    <w:rsid w:val="004F03E4"/>
    <w:rsid w:val="004F04B5"/>
    <w:rsid w:val="004F0DCD"/>
    <w:rsid w:val="004F12B9"/>
    <w:rsid w:val="004F1408"/>
    <w:rsid w:val="004F1F01"/>
    <w:rsid w:val="004F2424"/>
    <w:rsid w:val="004F279E"/>
    <w:rsid w:val="004F34B8"/>
    <w:rsid w:val="004F3857"/>
    <w:rsid w:val="004F3E7E"/>
    <w:rsid w:val="004F46D7"/>
    <w:rsid w:val="004F4C76"/>
    <w:rsid w:val="004F5B01"/>
    <w:rsid w:val="004F652A"/>
    <w:rsid w:val="004F73CA"/>
    <w:rsid w:val="004F75DF"/>
    <w:rsid w:val="00500155"/>
    <w:rsid w:val="00500620"/>
    <w:rsid w:val="005006B9"/>
    <w:rsid w:val="00500C82"/>
    <w:rsid w:val="00500CC0"/>
    <w:rsid w:val="00500E51"/>
    <w:rsid w:val="005011E2"/>
    <w:rsid w:val="005015A6"/>
    <w:rsid w:val="005015F6"/>
    <w:rsid w:val="005019C8"/>
    <w:rsid w:val="0050265E"/>
    <w:rsid w:val="005027E7"/>
    <w:rsid w:val="00502FFD"/>
    <w:rsid w:val="00503052"/>
    <w:rsid w:val="005032FB"/>
    <w:rsid w:val="0050339C"/>
    <w:rsid w:val="005036B3"/>
    <w:rsid w:val="005037DF"/>
    <w:rsid w:val="00503AF5"/>
    <w:rsid w:val="00503B7C"/>
    <w:rsid w:val="00503E5C"/>
    <w:rsid w:val="00504ABB"/>
    <w:rsid w:val="00504FC7"/>
    <w:rsid w:val="0050500A"/>
    <w:rsid w:val="005058D4"/>
    <w:rsid w:val="0050623B"/>
    <w:rsid w:val="0050660E"/>
    <w:rsid w:val="0050691A"/>
    <w:rsid w:val="0050701C"/>
    <w:rsid w:val="00507120"/>
    <w:rsid w:val="0050731F"/>
    <w:rsid w:val="0050756D"/>
    <w:rsid w:val="0051035A"/>
    <w:rsid w:val="005116B2"/>
    <w:rsid w:val="00511C24"/>
    <w:rsid w:val="00511C37"/>
    <w:rsid w:val="00512303"/>
    <w:rsid w:val="00512755"/>
    <w:rsid w:val="00512E9E"/>
    <w:rsid w:val="00512EA0"/>
    <w:rsid w:val="00513641"/>
    <w:rsid w:val="00514016"/>
    <w:rsid w:val="005147BE"/>
    <w:rsid w:val="00514D99"/>
    <w:rsid w:val="005153EF"/>
    <w:rsid w:val="0051583A"/>
    <w:rsid w:val="0051587E"/>
    <w:rsid w:val="00515B49"/>
    <w:rsid w:val="00516005"/>
    <w:rsid w:val="00516080"/>
    <w:rsid w:val="00516CFA"/>
    <w:rsid w:val="00517F45"/>
    <w:rsid w:val="00520929"/>
    <w:rsid w:val="00520C99"/>
    <w:rsid w:val="005216E0"/>
    <w:rsid w:val="00522155"/>
    <w:rsid w:val="0052223D"/>
    <w:rsid w:val="00522F23"/>
    <w:rsid w:val="00522F36"/>
    <w:rsid w:val="0052323D"/>
    <w:rsid w:val="0052338E"/>
    <w:rsid w:val="005236D7"/>
    <w:rsid w:val="00523705"/>
    <w:rsid w:val="00524D89"/>
    <w:rsid w:val="005250C4"/>
    <w:rsid w:val="00525931"/>
    <w:rsid w:val="00525B09"/>
    <w:rsid w:val="00525D93"/>
    <w:rsid w:val="0052634E"/>
    <w:rsid w:val="00526434"/>
    <w:rsid w:val="00526992"/>
    <w:rsid w:val="00527780"/>
    <w:rsid w:val="005277DD"/>
    <w:rsid w:val="00530E16"/>
    <w:rsid w:val="00531399"/>
    <w:rsid w:val="005313A0"/>
    <w:rsid w:val="00531D0B"/>
    <w:rsid w:val="00531EE4"/>
    <w:rsid w:val="005322B2"/>
    <w:rsid w:val="005327A6"/>
    <w:rsid w:val="00532A72"/>
    <w:rsid w:val="00532C60"/>
    <w:rsid w:val="005332C9"/>
    <w:rsid w:val="00533580"/>
    <w:rsid w:val="0053360F"/>
    <w:rsid w:val="005336DD"/>
    <w:rsid w:val="0053371C"/>
    <w:rsid w:val="00533F47"/>
    <w:rsid w:val="00534085"/>
    <w:rsid w:val="00534161"/>
    <w:rsid w:val="005341D4"/>
    <w:rsid w:val="005341F9"/>
    <w:rsid w:val="00534449"/>
    <w:rsid w:val="0053457F"/>
    <w:rsid w:val="00534975"/>
    <w:rsid w:val="00534B1E"/>
    <w:rsid w:val="00534CAC"/>
    <w:rsid w:val="00534FCE"/>
    <w:rsid w:val="0053535C"/>
    <w:rsid w:val="0053557B"/>
    <w:rsid w:val="005361C3"/>
    <w:rsid w:val="0053630D"/>
    <w:rsid w:val="0053699A"/>
    <w:rsid w:val="0053707D"/>
    <w:rsid w:val="00537120"/>
    <w:rsid w:val="005371D5"/>
    <w:rsid w:val="0053798B"/>
    <w:rsid w:val="00537D5D"/>
    <w:rsid w:val="00537D9E"/>
    <w:rsid w:val="005403D5"/>
    <w:rsid w:val="0054072E"/>
    <w:rsid w:val="00540D62"/>
    <w:rsid w:val="00540F97"/>
    <w:rsid w:val="00541028"/>
    <w:rsid w:val="0054150F"/>
    <w:rsid w:val="005416FC"/>
    <w:rsid w:val="005417BB"/>
    <w:rsid w:val="00542651"/>
    <w:rsid w:val="00543347"/>
    <w:rsid w:val="0054438C"/>
    <w:rsid w:val="00544781"/>
    <w:rsid w:val="0054496B"/>
    <w:rsid w:val="005449D2"/>
    <w:rsid w:val="00544A9A"/>
    <w:rsid w:val="00544BE7"/>
    <w:rsid w:val="005453C8"/>
    <w:rsid w:val="00546A73"/>
    <w:rsid w:val="00546AF0"/>
    <w:rsid w:val="00546C66"/>
    <w:rsid w:val="0054732E"/>
    <w:rsid w:val="00547CC0"/>
    <w:rsid w:val="00547D0E"/>
    <w:rsid w:val="005501DD"/>
    <w:rsid w:val="0055197A"/>
    <w:rsid w:val="00551A2D"/>
    <w:rsid w:val="00551B18"/>
    <w:rsid w:val="00551BF4"/>
    <w:rsid w:val="005520B2"/>
    <w:rsid w:val="005526F2"/>
    <w:rsid w:val="005527F7"/>
    <w:rsid w:val="00552BE3"/>
    <w:rsid w:val="00553454"/>
    <w:rsid w:val="0055366A"/>
    <w:rsid w:val="00553BA1"/>
    <w:rsid w:val="00553BAA"/>
    <w:rsid w:val="005541B0"/>
    <w:rsid w:val="00554263"/>
    <w:rsid w:val="00554FD8"/>
    <w:rsid w:val="005563A0"/>
    <w:rsid w:val="005565E2"/>
    <w:rsid w:val="005566A5"/>
    <w:rsid w:val="00557B44"/>
    <w:rsid w:val="00560098"/>
    <w:rsid w:val="00560525"/>
    <w:rsid w:val="005612BC"/>
    <w:rsid w:val="005616BB"/>
    <w:rsid w:val="00561BFD"/>
    <w:rsid w:val="005620B6"/>
    <w:rsid w:val="0056245C"/>
    <w:rsid w:val="00562AA2"/>
    <w:rsid w:val="00562DA1"/>
    <w:rsid w:val="0056334E"/>
    <w:rsid w:val="00563552"/>
    <w:rsid w:val="00563616"/>
    <w:rsid w:val="00563B65"/>
    <w:rsid w:val="00563D82"/>
    <w:rsid w:val="00564413"/>
    <w:rsid w:val="00564560"/>
    <w:rsid w:val="00564939"/>
    <w:rsid w:val="00564ADF"/>
    <w:rsid w:val="00564B54"/>
    <w:rsid w:val="00564D3F"/>
    <w:rsid w:val="00564D56"/>
    <w:rsid w:val="00565595"/>
    <w:rsid w:val="00565A92"/>
    <w:rsid w:val="00565DB9"/>
    <w:rsid w:val="0056601F"/>
    <w:rsid w:val="00566190"/>
    <w:rsid w:val="00566999"/>
    <w:rsid w:val="00566D16"/>
    <w:rsid w:val="005679F4"/>
    <w:rsid w:val="00567DD4"/>
    <w:rsid w:val="00570087"/>
    <w:rsid w:val="005707E1"/>
    <w:rsid w:val="0057176D"/>
    <w:rsid w:val="00571788"/>
    <w:rsid w:val="00571D0A"/>
    <w:rsid w:val="0057224D"/>
    <w:rsid w:val="0057243E"/>
    <w:rsid w:val="00572478"/>
    <w:rsid w:val="00572A0B"/>
    <w:rsid w:val="005731AF"/>
    <w:rsid w:val="0057351A"/>
    <w:rsid w:val="00573D77"/>
    <w:rsid w:val="00573E77"/>
    <w:rsid w:val="00573FE8"/>
    <w:rsid w:val="005748C2"/>
    <w:rsid w:val="00574921"/>
    <w:rsid w:val="0057492B"/>
    <w:rsid w:val="005750AB"/>
    <w:rsid w:val="00575586"/>
    <w:rsid w:val="005755EC"/>
    <w:rsid w:val="0057567F"/>
    <w:rsid w:val="00575A88"/>
    <w:rsid w:val="00575F25"/>
    <w:rsid w:val="00576184"/>
    <w:rsid w:val="005763E8"/>
    <w:rsid w:val="0057657A"/>
    <w:rsid w:val="005767DE"/>
    <w:rsid w:val="00576A09"/>
    <w:rsid w:val="00577270"/>
    <w:rsid w:val="005773A3"/>
    <w:rsid w:val="005779D1"/>
    <w:rsid w:val="00577D04"/>
    <w:rsid w:val="00580397"/>
    <w:rsid w:val="00580B86"/>
    <w:rsid w:val="00581272"/>
    <w:rsid w:val="00581D90"/>
    <w:rsid w:val="00581DF4"/>
    <w:rsid w:val="005832AF"/>
    <w:rsid w:val="00583692"/>
    <w:rsid w:val="00583D96"/>
    <w:rsid w:val="00583DB7"/>
    <w:rsid w:val="005844B2"/>
    <w:rsid w:val="005846B7"/>
    <w:rsid w:val="00584D99"/>
    <w:rsid w:val="00584F66"/>
    <w:rsid w:val="00585C52"/>
    <w:rsid w:val="00585F0F"/>
    <w:rsid w:val="00586457"/>
    <w:rsid w:val="0058660E"/>
    <w:rsid w:val="00586631"/>
    <w:rsid w:val="00587093"/>
    <w:rsid w:val="005874DE"/>
    <w:rsid w:val="0058779C"/>
    <w:rsid w:val="00587E5F"/>
    <w:rsid w:val="00591156"/>
    <w:rsid w:val="0059122F"/>
    <w:rsid w:val="00591790"/>
    <w:rsid w:val="00592890"/>
    <w:rsid w:val="005931C5"/>
    <w:rsid w:val="0059327F"/>
    <w:rsid w:val="005934B6"/>
    <w:rsid w:val="00593988"/>
    <w:rsid w:val="00593E4F"/>
    <w:rsid w:val="0059463E"/>
    <w:rsid w:val="00594830"/>
    <w:rsid w:val="00594F29"/>
    <w:rsid w:val="00595BFA"/>
    <w:rsid w:val="0059633D"/>
    <w:rsid w:val="00596369"/>
    <w:rsid w:val="005968D9"/>
    <w:rsid w:val="00596C80"/>
    <w:rsid w:val="00597D17"/>
    <w:rsid w:val="005A0072"/>
    <w:rsid w:val="005A097C"/>
    <w:rsid w:val="005A1508"/>
    <w:rsid w:val="005A15CF"/>
    <w:rsid w:val="005A1C44"/>
    <w:rsid w:val="005A22ED"/>
    <w:rsid w:val="005A2ADE"/>
    <w:rsid w:val="005A2E47"/>
    <w:rsid w:val="005A35EB"/>
    <w:rsid w:val="005A475C"/>
    <w:rsid w:val="005A4E69"/>
    <w:rsid w:val="005A5260"/>
    <w:rsid w:val="005A5AA5"/>
    <w:rsid w:val="005A5E45"/>
    <w:rsid w:val="005A6C3E"/>
    <w:rsid w:val="005A723F"/>
    <w:rsid w:val="005B0006"/>
    <w:rsid w:val="005B0856"/>
    <w:rsid w:val="005B196B"/>
    <w:rsid w:val="005B1F0B"/>
    <w:rsid w:val="005B2590"/>
    <w:rsid w:val="005B364D"/>
    <w:rsid w:val="005B3A51"/>
    <w:rsid w:val="005B3E20"/>
    <w:rsid w:val="005B443B"/>
    <w:rsid w:val="005B44FC"/>
    <w:rsid w:val="005B46A7"/>
    <w:rsid w:val="005B4B5B"/>
    <w:rsid w:val="005B4FA8"/>
    <w:rsid w:val="005B58C6"/>
    <w:rsid w:val="005B598B"/>
    <w:rsid w:val="005B5BED"/>
    <w:rsid w:val="005B5ECA"/>
    <w:rsid w:val="005B69AB"/>
    <w:rsid w:val="005B6C9F"/>
    <w:rsid w:val="005B6DB0"/>
    <w:rsid w:val="005B6DBA"/>
    <w:rsid w:val="005B722C"/>
    <w:rsid w:val="005B73EB"/>
    <w:rsid w:val="005B7F71"/>
    <w:rsid w:val="005C0B38"/>
    <w:rsid w:val="005C1BA9"/>
    <w:rsid w:val="005C1E8B"/>
    <w:rsid w:val="005C2B69"/>
    <w:rsid w:val="005C2F31"/>
    <w:rsid w:val="005C37E7"/>
    <w:rsid w:val="005C406F"/>
    <w:rsid w:val="005C4484"/>
    <w:rsid w:val="005C4995"/>
    <w:rsid w:val="005C51DA"/>
    <w:rsid w:val="005C5601"/>
    <w:rsid w:val="005C56DF"/>
    <w:rsid w:val="005C5C45"/>
    <w:rsid w:val="005C639B"/>
    <w:rsid w:val="005C692F"/>
    <w:rsid w:val="005C6C63"/>
    <w:rsid w:val="005C6EA0"/>
    <w:rsid w:val="005C6FAA"/>
    <w:rsid w:val="005C7237"/>
    <w:rsid w:val="005C7467"/>
    <w:rsid w:val="005C789D"/>
    <w:rsid w:val="005D012B"/>
    <w:rsid w:val="005D09D4"/>
    <w:rsid w:val="005D09E0"/>
    <w:rsid w:val="005D0D17"/>
    <w:rsid w:val="005D12FB"/>
    <w:rsid w:val="005D155D"/>
    <w:rsid w:val="005D1B3A"/>
    <w:rsid w:val="005D1BA0"/>
    <w:rsid w:val="005D1D79"/>
    <w:rsid w:val="005D215E"/>
    <w:rsid w:val="005D3334"/>
    <w:rsid w:val="005D35D1"/>
    <w:rsid w:val="005D3616"/>
    <w:rsid w:val="005D3906"/>
    <w:rsid w:val="005D3EEE"/>
    <w:rsid w:val="005D4200"/>
    <w:rsid w:val="005D4525"/>
    <w:rsid w:val="005D4E2F"/>
    <w:rsid w:val="005D5518"/>
    <w:rsid w:val="005D577F"/>
    <w:rsid w:val="005D58D9"/>
    <w:rsid w:val="005D59F5"/>
    <w:rsid w:val="005D5B7E"/>
    <w:rsid w:val="005D5C66"/>
    <w:rsid w:val="005D610E"/>
    <w:rsid w:val="005D63F4"/>
    <w:rsid w:val="005D6CAD"/>
    <w:rsid w:val="005D78CA"/>
    <w:rsid w:val="005E00AE"/>
    <w:rsid w:val="005E09FD"/>
    <w:rsid w:val="005E0D13"/>
    <w:rsid w:val="005E0E21"/>
    <w:rsid w:val="005E10CA"/>
    <w:rsid w:val="005E10E1"/>
    <w:rsid w:val="005E1565"/>
    <w:rsid w:val="005E1908"/>
    <w:rsid w:val="005E1B7C"/>
    <w:rsid w:val="005E28EE"/>
    <w:rsid w:val="005E29BB"/>
    <w:rsid w:val="005E2DD1"/>
    <w:rsid w:val="005E319D"/>
    <w:rsid w:val="005E34EF"/>
    <w:rsid w:val="005E3B8F"/>
    <w:rsid w:val="005E3C1F"/>
    <w:rsid w:val="005E426A"/>
    <w:rsid w:val="005E442B"/>
    <w:rsid w:val="005E4E29"/>
    <w:rsid w:val="005E542E"/>
    <w:rsid w:val="005E5438"/>
    <w:rsid w:val="005E5A1B"/>
    <w:rsid w:val="005E5C64"/>
    <w:rsid w:val="005E5DB1"/>
    <w:rsid w:val="005E60F7"/>
    <w:rsid w:val="005E62C8"/>
    <w:rsid w:val="005E6CE4"/>
    <w:rsid w:val="005E708C"/>
    <w:rsid w:val="005E79DD"/>
    <w:rsid w:val="005F01C4"/>
    <w:rsid w:val="005F0611"/>
    <w:rsid w:val="005F0F7D"/>
    <w:rsid w:val="005F10A2"/>
    <w:rsid w:val="005F10B9"/>
    <w:rsid w:val="005F10FA"/>
    <w:rsid w:val="005F13FB"/>
    <w:rsid w:val="005F1673"/>
    <w:rsid w:val="005F177C"/>
    <w:rsid w:val="005F22A6"/>
    <w:rsid w:val="005F2591"/>
    <w:rsid w:val="005F25FA"/>
    <w:rsid w:val="005F2F07"/>
    <w:rsid w:val="005F32BA"/>
    <w:rsid w:val="005F32E0"/>
    <w:rsid w:val="005F3411"/>
    <w:rsid w:val="005F3694"/>
    <w:rsid w:val="005F4664"/>
    <w:rsid w:val="005F4758"/>
    <w:rsid w:val="005F48DA"/>
    <w:rsid w:val="005F4A2B"/>
    <w:rsid w:val="005F4D1C"/>
    <w:rsid w:val="005F5023"/>
    <w:rsid w:val="005F5AA7"/>
    <w:rsid w:val="005F5C69"/>
    <w:rsid w:val="005F61AB"/>
    <w:rsid w:val="005F63D3"/>
    <w:rsid w:val="005F6476"/>
    <w:rsid w:val="005F6AEA"/>
    <w:rsid w:val="005F6D05"/>
    <w:rsid w:val="005F779B"/>
    <w:rsid w:val="005F7986"/>
    <w:rsid w:val="005F79AB"/>
    <w:rsid w:val="005F7A96"/>
    <w:rsid w:val="005F7AE4"/>
    <w:rsid w:val="005F7B8E"/>
    <w:rsid w:val="005F7D6B"/>
    <w:rsid w:val="00600437"/>
    <w:rsid w:val="00600688"/>
    <w:rsid w:val="006009BB"/>
    <w:rsid w:val="00600FB7"/>
    <w:rsid w:val="006010E0"/>
    <w:rsid w:val="00601270"/>
    <w:rsid w:val="0060141A"/>
    <w:rsid w:val="00601948"/>
    <w:rsid w:val="00602782"/>
    <w:rsid w:val="0060287E"/>
    <w:rsid w:val="00602D29"/>
    <w:rsid w:val="00603043"/>
    <w:rsid w:val="00603940"/>
    <w:rsid w:val="00603AAB"/>
    <w:rsid w:val="00603D80"/>
    <w:rsid w:val="0060463F"/>
    <w:rsid w:val="00604801"/>
    <w:rsid w:val="00604DBC"/>
    <w:rsid w:val="00604F23"/>
    <w:rsid w:val="006052D7"/>
    <w:rsid w:val="006059F9"/>
    <w:rsid w:val="00605CF3"/>
    <w:rsid w:val="0060619B"/>
    <w:rsid w:val="006063A1"/>
    <w:rsid w:val="00606C75"/>
    <w:rsid w:val="00606F5F"/>
    <w:rsid w:val="00607973"/>
    <w:rsid w:val="006079FB"/>
    <w:rsid w:val="00607A1C"/>
    <w:rsid w:val="00607AA0"/>
    <w:rsid w:val="006101EE"/>
    <w:rsid w:val="006104B0"/>
    <w:rsid w:val="0061084A"/>
    <w:rsid w:val="00610A27"/>
    <w:rsid w:val="00610ADF"/>
    <w:rsid w:val="00610D20"/>
    <w:rsid w:val="00610DF8"/>
    <w:rsid w:val="00611ABB"/>
    <w:rsid w:val="00611C0C"/>
    <w:rsid w:val="00611E5C"/>
    <w:rsid w:val="00611FF1"/>
    <w:rsid w:val="0061205D"/>
    <w:rsid w:val="00612408"/>
    <w:rsid w:val="00612813"/>
    <w:rsid w:val="00612BAE"/>
    <w:rsid w:val="00613581"/>
    <w:rsid w:val="0061390F"/>
    <w:rsid w:val="00613E68"/>
    <w:rsid w:val="00613E93"/>
    <w:rsid w:val="00614080"/>
    <w:rsid w:val="006140A3"/>
    <w:rsid w:val="00614906"/>
    <w:rsid w:val="00614AA8"/>
    <w:rsid w:val="00614E71"/>
    <w:rsid w:val="00615240"/>
    <w:rsid w:val="006159A7"/>
    <w:rsid w:val="006160D6"/>
    <w:rsid w:val="006163BA"/>
    <w:rsid w:val="00616855"/>
    <w:rsid w:val="00616992"/>
    <w:rsid w:val="00616AED"/>
    <w:rsid w:val="00616BA2"/>
    <w:rsid w:val="00616E5B"/>
    <w:rsid w:val="006170A3"/>
    <w:rsid w:val="0061732B"/>
    <w:rsid w:val="0061787C"/>
    <w:rsid w:val="00617D25"/>
    <w:rsid w:val="00617D65"/>
    <w:rsid w:val="00617DB8"/>
    <w:rsid w:val="006206E4"/>
    <w:rsid w:val="00620F4A"/>
    <w:rsid w:val="0062164F"/>
    <w:rsid w:val="006221BE"/>
    <w:rsid w:val="006222C1"/>
    <w:rsid w:val="00622705"/>
    <w:rsid w:val="00622EA7"/>
    <w:rsid w:val="006230F8"/>
    <w:rsid w:val="0062353E"/>
    <w:rsid w:val="0062363A"/>
    <w:rsid w:val="00623D5C"/>
    <w:rsid w:val="00623F4D"/>
    <w:rsid w:val="00624149"/>
    <w:rsid w:val="00624339"/>
    <w:rsid w:val="00624444"/>
    <w:rsid w:val="00624693"/>
    <w:rsid w:val="006248B9"/>
    <w:rsid w:val="00624A9F"/>
    <w:rsid w:val="00624ED5"/>
    <w:rsid w:val="006253B4"/>
    <w:rsid w:val="0062568F"/>
    <w:rsid w:val="00625B1C"/>
    <w:rsid w:val="00625C5D"/>
    <w:rsid w:val="00625E12"/>
    <w:rsid w:val="0062741A"/>
    <w:rsid w:val="00627A9C"/>
    <w:rsid w:val="00627E57"/>
    <w:rsid w:val="00630346"/>
    <w:rsid w:val="00630629"/>
    <w:rsid w:val="0063080A"/>
    <w:rsid w:val="006313C5"/>
    <w:rsid w:val="0063162E"/>
    <w:rsid w:val="006316E8"/>
    <w:rsid w:val="00631769"/>
    <w:rsid w:val="00631776"/>
    <w:rsid w:val="00631E8A"/>
    <w:rsid w:val="00632DC3"/>
    <w:rsid w:val="00633473"/>
    <w:rsid w:val="006334E2"/>
    <w:rsid w:val="006342BA"/>
    <w:rsid w:val="0063453B"/>
    <w:rsid w:val="006349AD"/>
    <w:rsid w:val="00634AE6"/>
    <w:rsid w:val="00635B1C"/>
    <w:rsid w:val="00636113"/>
    <w:rsid w:val="0063630A"/>
    <w:rsid w:val="006365EE"/>
    <w:rsid w:val="00636BDC"/>
    <w:rsid w:val="00636E11"/>
    <w:rsid w:val="00640196"/>
    <w:rsid w:val="0064060E"/>
    <w:rsid w:val="006406A6"/>
    <w:rsid w:val="00641B9A"/>
    <w:rsid w:val="006420E6"/>
    <w:rsid w:val="006426B0"/>
    <w:rsid w:val="00642894"/>
    <w:rsid w:val="0064342B"/>
    <w:rsid w:val="006437A1"/>
    <w:rsid w:val="00643EAE"/>
    <w:rsid w:val="00644489"/>
    <w:rsid w:val="006444FA"/>
    <w:rsid w:val="0064493F"/>
    <w:rsid w:val="00644EE6"/>
    <w:rsid w:val="00644F73"/>
    <w:rsid w:val="0064538E"/>
    <w:rsid w:val="00645502"/>
    <w:rsid w:val="0064740A"/>
    <w:rsid w:val="0064745E"/>
    <w:rsid w:val="006478F0"/>
    <w:rsid w:val="00647E55"/>
    <w:rsid w:val="006506C5"/>
    <w:rsid w:val="00650A21"/>
    <w:rsid w:val="00650C87"/>
    <w:rsid w:val="0065152F"/>
    <w:rsid w:val="00651B4D"/>
    <w:rsid w:val="00651BDE"/>
    <w:rsid w:val="00651EB2"/>
    <w:rsid w:val="00652048"/>
    <w:rsid w:val="00652442"/>
    <w:rsid w:val="006527DA"/>
    <w:rsid w:val="00652989"/>
    <w:rsid w:val="00652C86"/>
    <w:rsid w:val="00652D36"/>
    <w:rsid w:val="0065335E"/>
    <w:rsid w:val="00653997"/>
    <w:rsid w:val="00653A9B"/>
    <w:rsid w:val="00653B04"/>
    <w:rsid w:val="00655936"/>
    <w:rsid w:val="00655B9E"/>
    <w:rsid w:val="00655C8C"/>
    <w:rsid w:val="00655C9F"/>
    <w:rsid w:val="00655F35"/>
    <w:rsid w:val="0065609E"/>
    <w:rsid w:val="006566E0"/>
    <w:rsid w:val="00656756"/>
    <w:rsid w:val="00656AEA"/>
    <w:rsid w:val="00656F68"/>
    <w:rsid w:val="006574D8"/>
    <w:rsid w:val="00657FBD"/>
    <w:rsid w:val="0066089C"/>
    <w:rsid w:val="00660A14"/>
    <w:rsid w:val="00661529"/>
    <w:rsid w:val="00661868"/>
    <w:rsid w:val="006619F0"/>
    <w:rsid w:val="00662469"/>
    <w:rsid w:val="0066288B"/>
    <w:rsid w:val="0066297D"/>
    <w:rsid w:val="00663162"/>
    <w:rsid w:val="00663795"/>
    <w:rsid w:val="00663958"/>
    <w:rsid w:val="00663ACA"/>
    <w:rsid w:val="00663B7B"/>
    <w:rsid w:val="00664486"/>
    <w:rsid w:val="00664766"/>
    <w:rsid w:val="00665329"/>
    <w:rsid w:val="00665D6F"/>
    <w:rsid w:val="00666326"/>
    <w:rsid w:val="0066662B"/>
    <w:rsid w:val="0066717E"/>
    <w:rsid w:val="0066785C"/>
    <w:rsid w:val="0066794E"/>
    <w:rsid w:val="0066795B"/>
    <w:rsid w:val="00667F1F"/>
    <w:rsid w:val="00667FAA"/>
    <w:rsid w:val="00670205"/>
    <w:rsid w:val="00670315"/>
    <w:rsid w:val="00670983"/>
    <w:rsid w:val="00670F05"/>
    <w:rsid w:val="00672508"/>
    <w:rsid w:val="00672518"/>
    <w:rsid w:val="006729A4"/>
    <w:rsid w:val="00672E96"/>
    <w:rsid w:val="006735B6"/>
    <w:rsid w:val="00673DC9"/>
    <w:rsid w:val="006745E7"/>
    <w:rsid w:val="00674A04"/>
    <w:rsid w:val="00675175"/>
    <w:rsid w:val="00675365"/>
    <w:rsid w:val="0067645B"/>
    <w:rsid w:val="00676741"/>
    <w:rsid w:val="00676813"/>
    <w:rsid w:val="0067778E"/>
    <w:rsid w:val="00677868"/>
    <w:rsid w:val="00680792"/>
    <w:rsid w:val="00680AE1"/>
    <w:rsid w:val="006812B4"/>
    <w:rsid w:val="00681499"/>
    <w:rsid w:val="00681A77"/>
    <w:rsid w:val="00682353"/>
    <w:rsid w:val="00682BD3"/>
    <w:rsid w:val="006834D7"/>
    <w:rsid w:val="006836D0"/>
    <w:rsid w:val="00683F9C"/>
    <w:rsid w:val="00684151"/>
    <w:rsid w:val="006842D4"/>
    <w:rsid w:val="006850C4"/>
    <w:rsid w:val="006855A0"/>
    <w:rsid w:val="00685FD5"/>
    <w:rsid w:val="006864C2"/>
    <w:rsid w:val="00686D51"/>
    <w:rsid w:val="00687149"/>
    <w:rsid w:val="00687156"/>
    <w:rsid w:val="00687515"/>
    <w:rsid w:val="00687885"/>
    <w:rsid w:val="00687CB5"/>
    <w:rsid w:val="00687D76"/>
    <w:rsid w:val="006902CD"/>
    <w:rsid w:val="00690585"/>
    <w:rsid w:val="0069085C"/>
    <w:rsid w:val="00691129"/>
    <w:rsid w:val="0069145B"/>
    <w:rsid w:val="00691A2C"/>
    <w:rsid w:val="00691F05"/>
    <w:rsid w:val="0069206F"/>
    <w:rsid w:val="006923C5"/>
    <w:rsid w:val="0069339E"/>
    <w:rsid w:val="006933D7"/>
    <w:rsid w:val="00693BB6"/>
    <w:rsid w:val="00693DB1"/>
    <w:rsid w:val="006944F3"/>
    <w:rsid w:val="006947C3"/>
    <w:rsid w:val="00694855"/>
    <w:rsid w:val="00695152"/>
    <w:rsid w:val="006967F6"/>
    <w:rsid w:val="00696D91"/>
    <w:rsid w:val="00696DD5"/>
    <w:rsid w:val="00697A0B"/>
    <w:rsid w:val="00697B7B"/>
    <w:rsid w:val="00697BF6"/>
    <w:rsid w:val="006A0597"/>
    <w:rsid w:val="006A0A8E"/>
    <w:rsid w:val="006A0F9E"/>
    <w:rsid w:val="006A1700"/>
    <w:rsid w:val="006A19B7"/>
    <w:rsid w:val="006A1AA0"/>
    <w:rsid w:val="006A2C67"/>
    <w:rsid w:val="006A2D00"/>
    <w:rsid w:val="006A2E65"/>
    <w:rsid w:val="006A3043"/>
    <w:rsid w:val="006A3124"/>
    <w:rsid w:val="006A32E0"/>
    <w:rsid w:val="006A3D5D"/>
    <w:rsid w:val="006A3D6B"/>
    <w:rsid w:val="006A3F69"/>
    <w:rsid w:val="006A4220"/>
    <w:rsid w:val="006A460E"/>
    <w:rsid w:val="006A559C"/>
    <w:rsid w:val="006A62E1"/>
    <w:rsid w:val="006A67B6"/>
    <w:rsid w:val="006A7001"/>
    <w:rsid w:val="006A71E5"/>
    <w:rsid w:val="006A72EC"/>
    <w:rsid w:val="006A73E7"/>
    <w:rsid w:val="006A7557"/>
    <w:rsid w:val="006A7F05"/>
    <w:rsid w:val="006B00F5"/>
    <w:rsid w:val="006B050F"/>
    <w:rsid w:val="006B0A0B"/>
    <w:rsid w:val="006B0E16"/>
    <w:rsid w:val="006B1563"/>
    <w:rsid w:val="006B1646"/>
    <w:rsid w:val="006B1CF9"/>
    <w:rsid w:val="006B1DFE"/>
    <w:rsid w:val="006B2050"/>
    <w:rsid w:val="006B2DCB"/>
    <w:rsid w:val="006B30D2"/>
    <w:rsid w:val="006B33E9"/>
    <w:rsid w:val="006B3426"/>
    <w:rsid w:val="006B3A3F"/>
    <w:rsid w:val="006B3A6C"/>
    <w:rsid w:val="006B4276"/>
    <w:rsid w:val="006B44CB"/>
    <w:rsid w:val="006B467C"/>
    <w:rsid w:val="006B46C7"/>
    <w:rsid w:val="006B5581"/>
    <w:rsid w:val="006B58F5"/>
    <w:rsid w:val="006B5A31"/>
    <w:rsid w:val="006B69A7"/>
    <w:rsid w:val="006B6B77"/>
    <w:rsid w:val="006B71A5"/>
    <w:rsid w:val="006B75AF"/>
    <w:rsid w:val="006B7682"/>
    <w:rsid w:val="006B7A31"/>
    <w:rsid w:val="006B7FCC"/>
    <w:rsid w:val="006C067A"/>
    <w:rsid w:val="006C080E"/>
    <w:rsid w:val="006C0B37"/>
    <w:rsid w:val="006C0C2B"/>
    <w:rsid w:val="006C0CF0"/>
    <w:rsid w:val="006C0D07"/>
    <w:rsid w:val="006C1281"/>
    <w:rsid w:val="006C193C"/>
    <w:rsid w:val="006C241A"/>
    <w:rsid w:val="006C266E"/>
    <w:rsid w:val="006C27CA"/>
    <w:rsid w:val="006C28B1"/>
    <w:rsid w:val="006C2CCF"/>
    <w:rsid w:val="006C393B"/>
    <w:rsid w:val="006C3A99"/>
    <w:rsid w:val="006C480F"/>
    <w:rsid w:val="006C4AA3"/>
    <w:rsid w:val="006C4C6A"/>
    <w:rsid w:val="006C50B1"/>
    <w:rsid w:val="006C50EE"/>
    <w:rsid w:val="006C5384"/>
    <w:rsid w:val="006C576D"/>
    <w:rsid w:val="006C5935"/>
    <w:rsid w:val="006C5A9F"/>
    <w:rsid w:val="006C5D27"/>
    <w:rsid w:val="006C6070"/>
    <w:rsid w:val="006C6AAB"/>
    <w:rsid w:val="006C6AF4"/>
    <w:rsid w:val="006C6DDF"/>
    <w:rsid w:val="006C7604"/>
    <w:rsid w:val="006D0688"/>
    <w:rsid w:val="006D0F50"/>
    <w:rsid w:val="006D10BC"/>
    <w:rsid w:val="006D1116"/>
    <w:rsid w:val="006D1902"/>
    <w:rsid w:val="006D2537"/>
    <w:rsid w:val="006D28D6"/>
    <w:rsid w:val="006D2B2B"/>
    <w:rsid w:val="006D36C7"/>
    <w:rsid w:val="006D45F9"/>
    <w:rsid w:val="006D4773"/>
    <w:rsid w:val="006D4F9F"/>
    <w:rsid w:val="006D565C"/>
    <w:rsid w:val="006D5A6F"/>
    <w:rsid w:val="006D5F71"/>
    <w:rsid w:val="006D60E2"/>
    <w:rsid w:val="006D6141"/>
    <w:rsid w:val="006D681D"/>
    <w:rsid w:val="006E003B"/>
    <w:rsid w:val="006E02D0"/>
    <w:rsid w:val="006E0347"/>
    <w:rsid w:val="006E05D4"/>
    <w:rsid w:val="006E05DF"/>
    <w:rsid w:val="006E09BA"/>
    <w:rsid w:val="006E0F2F"/>
    <w:rsid w:val="006E2584"/>
    <w:rsid w:val="006E26A0"/>
    <w:rsid w:val="006E2AD9"/>
    <w:rsid w:val="006E2D1F"/>
    <w:rsid w:val="006E2FD9"/>
    <w:rsid w:val="006E3BDB"/>
    <w:rsid w:val="006E4186"/>
    <w:rsid w:val="006E4506"/>
    <w:rsid w:val="006E46BE"/>
    <w:rsid w:val="006E4AAA"/>
    <w:rsid w:val="006E4B3B"/>
    <w:rsid w:val="006E4DB0"/>
    <w:rsid w:val="006E5301"/>
    <w:rsid w:val="006E5B1F"/>
    <w:rsid w:val="006E5E38"/>
    <w:rsid w:val="006E6035"/>
    <w:rsid w:val="006E61B5"/>
    <w:rsid w:val="006E6270"/>
    <w:rsid w:val="006E6C23"/>
    <w:rsid w:val="006E6D51"/>
    <w:rsid w:val="006E7101"/>
    <w:rsid w:val="006E776C"/>
    <w:rsid w:val="006E7BB4"/>
    <w:rsid w:val="006F03B8"/>
    <w:rsid w:val="006F042F"/>
    <w:rsid w:val="006F0804"/>
    <w:rsid w:val="006F0EF9"/>
    <w:rsid w:val="006F1642"/>
    <w:rsid w:val="006F2033"/>
    <w:rsid w:val="006F220F"/>
    <w:rsid w:val="006F2F14"/>
    <w:rsid w:val="006F35D1"/>
    <w:rsid w:val="006F4163"/>
    <w:rsid w:val="006F5046"/>
    <w:rsid w:val="006F53FD"/>
    <w:rsid w:val="006F6118"/>
    <w:rsid w:val="006F6372"/>
    <w:rsid w:val="006F6CB6"/>
    <w:rsid w:val="006F6EAD"/>
    <w:rsid w:val="006F7039"/>
    <w:rsid w:val="00700596"/>
    <w:rsid w:val="00700A75"/>
    <w:rsid w:val="00700D6E"/>
    <w:rsid w:val="0070114C"/>
    <w:rsid w:val="00701157"/>
    <w:rsid w:val="00701207"/>
    <w:rsid w:val="007015BD"/>
    <w:rsid w:val="0070181D"/>
    <w:rsid w:val="00701E7C"/>
    <w:rsid w:val="00701EB3"/>
    <w:rsid w:val="00702B37"/>
    <w:rsid w:val="00702CE8"/>
    <w:rsid w:val="00702D52"/>
    <w:rsid w:val="00702DC9"/>
    <w:rsid w:val="0070352A"/>
    <w:rsid w:val="0070377F"/>
    <w:rsid w:val="007037DD"/>
    <w:rsid w:val="00703F6C"/>
    <w:rsid w:val="007043C1"/>
    <w:rsid w:val="00704506"/>
    <w:rsid w:val="00705269"/>
    <w:rsid w:val="007052E0"/>
    <w:rsid w:val="00705663"/>
    <w:rsid w:val="0070568A"/>
    <w:rsid w:val="0070585A"/>
    <w:rsid w:val="0070630A"/>
    <w:rsid w:val="007066F3"/>
    <w:rsid w:val="007074E9"/>
    <w:rsid w:val="00707D8A"/>
    <w:rsid w:val="0071013C"/>
    <w:rsid w:val="00710166"/>
    <w:rsid w:val="00710669"/>
    <w:rsid w:val="00710D39"/>
    <w:rsid w:val="00710E82"/>
    <w:rsid w:val="00711080"/>
    <w:rsid w:val="00711427"/>
    <w:rsid w:val="00711860"/>
    <w:rsid w:val="00712664"/>
    <w:rsid w:val="00712751"/>
    <w:rsid w:val="007127AF"/>
    <w:rsid w:val="00712A5C"/>
    <w:rsid w:val="007136AA"/>
    <w:rsid w:val="00713739"/>
    <w:rsid w:val="00713A2B"/>
    <w:rsid w:val="00713C23"/>
    <w:rsid w:val="00713F1B"/>
    <w:rsid w:val="00714040"/>
    <w:rsid w:val="007146F0"/>
    <w:rsid w:val="007151B7"/>
    <w:rsid w:val="007155E7"/>
    <w:rsid w:val="007158C5"/>
    <w:rsid w:val="00715947"/>
    <w:rsid w:val="00715FAB"/>
    <w:rsid w:val="007167C9"/>
    <w:rsid w:val="007168AF"/>
    <w:rsid w:val="00716AA9"/>
    <w:rsid w:val="00716F07"/>
    <w:rsid w:val="0071709D"/>
    <w:rsid w:val="007173C7"/>
    <w:rsid w:val="007174EC"/>
    <w:rsid w:val="00717942"/>
    <w:rsid w:val="00717CC2"/>
    <w:rsid w:val="00717D51"/>
    <w:rsid w:val="00717F36"/>
    <w:rsid w:val="0072019B"/>
    <w:rsid w:val="007202D7"/>
    <w:rsid w:val="007203E7"/>
    <w:rsid w:val="00720C19"/>
    <w:rsid w:val="00720D11"/>
    <w:rsid w:val="00720E9C"/>
    <w:rsid w:val="00721330"/>
    <w:rsid w:val="00722961"/>
    <w:rsid w:val="00722AB4"/>
    <w:rsid w:val="00722BB5"/>
    <w:rsid w:val="0072312A"/>
    <w:rsid w:val="0072371B"/>
    <w:rsid w:val="00723C0B"/>
    <w:rsid w:val="00723C18"/>
    <w:rsid w:val="007244C9"/>
    <w:rsid w:val="00724D70"/>
    <w:rsid w:val="0072542A"/>
    <w:rsid w:val="0072561A"/>
    <w:rsid w:val="0072588E"/>
    <w:rsid w:val="00725926"/>
    <w:rsid w:val="00725B75"/>
    <w:rsid w:val="00725FB4"/>
    <w:rsid w:val="007261DC"/>
    <w:rsid w:val="00726AAB"/>
    <w:rsid w:val="0072707C"/>
    <w:rsid w:val="00727774"/>
    <w:rsid w:val="00727BEC"/>
    <w:rsid w:val="007302C6"/>
    <w:rsid w:val="00730980"/>
    <w:rsid w:val="007314AA"/>
    <w:rsid w:val="0073159D"/>
    <w:rsid w:val="007316A3"/>
    <w:rsid w:val="00731EF7"/>
    <w:rsid w:val="00733AB1"/>
    <w:rsid w:val="00733B0B"/>
    <w:rsid w:val="0073407B"/>
    <w:rsid w:val="00734601"/>
    <w:rsid w:val="0073464E"/>
    <w:rsid w:val="00734E3A"/>
    <w:rsid w:val="00734FB7"/>
    <w:rsid w:val="007352A2"/>
    <w:rsid w:val="0073551F"/>
    <w:rsid w:val="007356BA"/>
    <w:rsid w:val="007358EF"/>
    <w:rsid w:val="00735C39"/>
    <w:rsid w:val="00735F28"/>
    <w:rsid w:val="0073602C"/>
    <w:rsid w:val="00736197"/>
    <w:rsid w:val="007361E1"/>
    <w:rsid w:val="007368CE"/>
    <w:rsid w:val="007376DA"/>
    <w:rsid w:val="007377B3"/>
    <w:rsid w:val="00737C4F"/>
    <w:rsid w:val="00740111"/>
    <w:rsid w:val="007406A0"/>
    <w:rsid w:val="00740978"/>
    <w:rsid w:val="00740D39"/>
    <w:rsid w:val="00740DAB"/>
    <w:rsid w:val="0074116B"/>
    <w:rsid w:val="0074152F"/>
    <w:rsid w:val="00741694"/>
    <w:rsid w:val="0074169A"/>
    <w:rsid w:val="0074184F"/>
    <w:rsid w:val="00741D40"/>
    <w:rsid w:val="00742421"/>
    <w:rsid w:val="0074333B"/>
    <w:rsid w:val="00743FE0"/>
    <w:rsid w:val="0074421F"/>
    <w:rsid w:val="00744282"/>
    <w:rsid w:val="0074482E"/>
    <w:rsid w:val="00744FA4"/>
    <w:rsid w:val="007457EC"/>
    <w:rsid w:val="0074657C"/>
    <w:rsid w:val="00746AFC"/>
    <w:rsid w:val="00746DF5"/>
    <w:rsid w:val="00747A17"/>
    <w:rsid w:val="00747B38"/>
    <w:rsid w:val="00750C27"/>
    <w:rsid w:val="00750CB8"/>
    <w:rsid w:val="00750F10"/>
    <w:rsid w:val="00750F99"/>
    <w:rsid w:val="00751259"/>
    <w:rsid w:val="00751D1F"/>
    <w:rsid w:val="00752B0F"/>
    <w:rsid w:val="00752E68"/>
    <w:rsid w:val="00753354"/>
    <w:rsid w:val="007534F6"/>
    <w:rsid w:val="00753693"/>
    <w:rsid w:val="00753BAB"/>
    <w:rsid w:val="00754177"/>
    <w:rsid w:val="00754180"/>
    <w:rsid w:val="0075424C"/>
    <w:rsid w:val="007543A6"/>
    <w:rsid w:val="00754D7E"/>
    <w:rsid w:val="00755EF1"/>
    <w:rsid w:val="00756670"/>
    <w:rsid w:val="00756B2C"/>
    <w:rsid w:val="00756E48"/>
    <w:rsid w:val="00756EC5"/>
    <w:rsid w:val="00756F34"/>
    <w:rsid w:val="0075716A"/>
    <w:rsid w:val="007573D3"/>
    <w:rsid w:val="007576C1"/>
    <w:rsid w:val="00760349"/>
    <w:rsid w:val="0076055B"/>
    <w:rsid w:val="007606A3"/>
    <w:rsid w:val="0076082D"/>
    <w:rsid w:val="00760C59"/>
    <w:rsid w:val="00760CDF"/>
    <w:rsid w:val="0076166D"/>
    <w:rsid w:val="00761AB0"/>
    <w:rsid w:val="00761ADA"/>
    <w:rsid w:val="00762683"/>
    <w:rsid w:val="007628EF"/>
    <w:rsid w:val="007630A6"/>
    <w:rsid w:val="007630A7"/>
    <w:rsid w:val="007637C2"/>
    <w:rsid w:val="007640CA"/>
    <w:rsid w:val="00764298"/>
    <w:rsid w:val="00764543"/>
    <w:rsid w:val="007646AA"/>
    <w:rsid w:val="00764772"/>
    <w:rsid w:val="007649DE"/>
    <w:rsid w:val="007650B8"/>
    <w:rsid w:val="00765CCF"/>
    <w:rsid w:val="00766091"/>
    <w:rsid w:val="007661A7"/>
    <w:rsid w:val="00766C18"/>
    <w:rsid w:val="00766E75"/>
    <w:rsid w:val="00766EE8"/>
    <w:rsid w:val="00767655"/>
    <w:rsid w:val="00767679"/>
    <w:rsid w:val="007678ED"/>
    <w:rsid w:val="00767B20"/>
    <w:rsid w:val="00770445"/>
    <w:rsid w:val="00770984"/>
    <w:rsid w:val="00771367"/>
    <w:rsid w:val="00771472"/>
    <w:rsid w:val="00771793"/>
    <w:rsid w:val="00771C7E"/>
    <w:rsid w:val="00771E05"/>
    <w:rsid w:val="007728EE"/>
    <w:rsid w:val="007729EB"/>
    <w:rsid w:val="00772F47"/>
    <w:rsid w:val="00773268"/>
    <w:rsid w:val="00773D8B"/>
    <w:rsid w:val="00774713"/>
    <w:rsid w:val="00774745"/>
    <w:rsid w:val="00774947"/>
    <w:rsid w:val="00775374"/>
    <w:rsid w:val="00775B74"/>
    <w:rsid w:val="00775DC2"/>
    <w:rsid w:val="00775F9F"/>
    <w:rsid w:val="00776959"/>
    <w:rsid w:val="00776AF1"/>
    <w:rsid w:val="0077722D"/>
    <w:rsid w:val="0077728A"/>
    <w:rsid w:val="0077785B"/>
    <w:rsid w:val="007804BC"/>
    <w:rsid w:val="00780AA3"/>
    <w:rsid w:val="00780ADA"/>
    <w:rsid w:val="00780B39"/>
    <w:rsid w:val="00781CD2"/>
    <w:rsid w:val="00781DC3"/>
    <w:rsid w:val="00782B8B"/>
    <w:rsid w:val="00782C42"/>
    <w:rsid w:val="00782CB0"/>
    <w:rsid w:val="0078322F"/>
    <w:rsid w:val="00783616"/>
    <w:rsid w:val="00783638"/>
    <w:rsid w:val="00783689"/>
    <w:rsid w:val="007836EB"/>
    <w:rsid w:val="00783806"/>
    <w:rsid w:val="007838B3"/>
    <w:rsid w:val="00783A59"/>
    <w:rsid w:val="00783CD9"/>
    <w:rsid w:val="00784A5C"/>
    <w:rsid w:val="00784B7B"/>
    <w:rsid w:val="00785418"/>
    <w:rsid w:val="00785438"/>
    <w:rsid w:val="007857EB"/>
    <w:rsid w:val="00785CA7"/>
    <w:rsid w:val="0078622A"/>
    <w:rsid w:val="007867A2"/>
    <w:rsid w:val="00786956"/>
    <w:rsid w:val="00786CCD"/>
    <w:rsid w:val="00787128"/>
    <w:rsid w:val="007871CF"/>
    <w:rsid w:val="00787732"/>
    <w:rsid w:val="00787BE8"/>
    <w:rsid w:val="00787F93"/>
    <w:rsid w:val="007903CA"/>
    <w:rsid w:val="007906D4"/>
    <w:rsid w:val="007917CF"/>
    <w:rsid w:val="00791BF5"/>
    <w:rsid w:val="00791C61"/>
    <w:rsid w:val="00791DAE"/>
    <w:rsid w:val="00791EA5"/>
    <w:rsid w:val="00792BEB"/>
    <w:rsid w:val="007937FD"/>
    <w:rsid w:val="00793DEC"/>
    <w:rsid w:val="00793E58"/>
    <w:rsid w:val="00793FD5"/>
    <w:rsid w:val="0079478A"/>
    <w:rsid w:val="00794F8C"/>
    <w:rsid w:val="007954F8"/>
    <w:rsid w:val="00795AD2"/>
    <w:rsid w:val="00795B84"/>
    <w:rsid w:val="00795BDB"/>
    <w:rsid w:val="00795F53"/>
    <w:rsid w:val="00796064"/>
    <w:rsid w:val="00796080"/>
    <w:rsid w:val="0079656D"/>
    <w:rsid w:val="00796DF3"/>
    <w:rsid w:val="0079709A"/>
    <w:rsid w:val="007970AE"/>
    <w:rsid w:val="00797142"/>
    <w:rsid w:val="00797186"/>
    <w:rsid w:val="00797302"/>
    <w:rsid w:val="0079730B"/>
    <w:rsid w:val="00797368"/>
    <w:rsid w:val="007A0288"/>
    <w:rsid w:val="007A0345"/>
    <w:rsid w:val="007A1417"/>
    <w:rsid w:val="007A1B1C"/>
    <w:rsid w:val="007A2506"/>
    <w:rsid w:val="007A29DA"/>
    <w:rsid w:val="007A2D93"/>
    <w:rsid w:val="007A3430"/>
    <w:rsid w:val="007A3896"/>
    <w:rsid w:val="007A3B64"/>
    <w:rsid w:val="007A4180"/>
    <w:rsid w:val="007A4916"/>
    <w:rsid w:val="007A4A07"/>
    <w:rsid w:val="007A4BDA"/>
    <w:rsid w:val="007A72EF"/>
    <w:rsid w:val="007A7389"/>
    <w:rsid w:val="007A7950"/>
    <w:rsid w:val="007A7A88"/>
    <w:rsid w:val="007A7CE5"/>
    <w:rsid w:val="007B0292"/>
    <w:rsid w:val="007B02EE"/>
    <w:rsid w:val="007B0675"/>
    <w:rsid w:val="007B08C3"/>
    <w:rsid w:val="007B11FC"/>
    <w:rsid w:val="007B1392"/>
    <w:rsid w:val="007B17BD"/>
    <w:rsid w:val="007B1AE6"/>
    <w:rsid w:val="007B1C03"/>
    <w:rsid w:val="007B27E2"/>
    <w:rsid w:val="007B287E"/>
    <w:rsid w:val="007B2F0C"/>
    <w:rsid w:val="007B34AB"/>
    <w:rsid w:val="007B404F"/>
    <w:rsid w:val="007B4AF3"/>
    <w:rsid w:val="007B4B77"/>
    <w:rsid w:val="007B5D9E"/>
    <w:rsid w:val="007B60AE"/>
    <w:rsid w:val="007B6406"/>
    <w:rsid w:val="007B6457"/>
    <w:rsid w:val="007B678F"/>
    <w:rsid w:val="007B6A0E"/>
    <w:rsid w:val="007B6DDC"/>
    <w:rsid w:val="007B6F3A"/>
    <w:rsid w:val="007B73C9"/>
    <w:rsid w:val="007B7587"/>
    <w:rsid w:val="007B7BAA"/>
    <w:rsid w:val="007B7CCF"/>
    <w:rsid w:val="007C0896"/>
    <w:rsid w:val="007C0DDA"/>
    <w:rsid w:val="007C0ED4"/>
    <w:rsid w:val="007C13AE"/>
    <w:rsid w:val="007C18DE"/>
    <w:rsid w:val="007C295E"/>
    <w:rsid w:val="007C2A09"/>
    <w:rsid w:val="007C2F47"/>
    <w:rsid w:val="007C31AE"/>
    <w:rsid w:val="007C37A5"/>
    <w:rsid w:val="007C3CF8"/>
    <w:rsid w:val="007C3D19"/>
    <w:rsid w:val="007C4168"/>
    <w:rsid w:val="007C42AA"/>
    <w:rsid w:val="007C4382"/>
    <w:rsid w:val="007C46F6"/>
    <w:rsid w:val="007C52EF"/>
    <w:rsid w:val="007C5BB8"/>
    <w:rsid w:val="007C5DF2"/>
    <w:rsid w:val="007C5E6F"/>
    <w:rsid w:val="007C5EAD"/>
    <w:rsid w:val="007C750F"/>
    <w:rsid w:val="007C7589"/>
    <w:rsid w:val="007C7AAC"/>
    <w:rsid w:val="007C7E88"/>
    <w:rsid w:val="007D0648"/>
    <w:rsid w:val="007D0F0E"/>
    <w:rsid w:val="007D1B7F"/>
    <w:rsid w:val="007D22C5"/>
    <w:rsid w:val="007D2373"/>
    <w:rsid w:val="007D26EB"/>
    <w:rsid w:val="007D2A3F"/>
    <w:rsid w:val="007D2D2A"/>
    <w:rsid w:val="007D2EBE"/>
    <w:rsid w:val="007D2FF3"/>
    <w:rsid w:val="007D3748"/>
    <w:rsid w:val="007D3C22"/>
    <w:rsid w:val="007D3D5D"/>
    <w:rsid w:val="007D3EC5"/>
    <w:rsid w:val="007D404F"/>
    <w:rsid w:val="007D4706"/>
    <w:rsid w:val="007D4C65"/>
    <w:rsid w:val="007D4C9E"/>
    <w:rsid w:val="007D4F70"/>
    <w:rsid w:val="007D5171"/>
    <w:rsid w:val="007D5340"/>
    <w:rsid w:val="007D540F"/>
    <w:rsid w:val="007D5475"/>
    <w:rsid w:val="007D5699"/>
    <w:rsid w:val="007D6101"/>
    <w:rsid w:val="007D65A9"/>
    <w:rsid w:val="007D6CD6"/>
    <w:rsid w:val="007D7079"/>
    <w:rsid w:val="007D7190"/>
    <w:rsid w:val="007D748C"/>
    <w:rsid w:val="007D76F6"/>
    <w:rsid w:val="007E0298"/>
    <w:rsid w:val="007E077B"/>
    <w:rsid w:val="007E091D"/>
    <w:rsid w:val="007E1B03"/>
    <w:rsid w:val="007E1C76"/>
    <w:rsid w:val="007E243F"/>
    <w:rsid w:val="007E3666"/>
    <w:rsid w:val="007E412F"/>
    <w:rsid w:val="007E51E5"/>
    <w:rsid w:val="007E5269"/>
    <w:rsid w:val="007E554C"/>
    <w:rsid w:val="007E5867"/>
    <w:rsid w:val="007E61DA"/>
    <w:rsid w:val="007E63AF"/>
    <w:rsid w:val="007E64B8"/>
    <w:rsid w:val="007E671A"/>
    <w:rsid w:val="007E7528"/>
    <w:rsid w:val="007E7738"/>
    <w:rsid w:val="007E794A"/>
    <w:rsid w:val="007F0379"/>
    <w:rsid w:val="007F0B4B"/>
    <w:rsid w:val="007F0BAB"/>
    <w:rsid w:val="007F0F17"/>
    <w:rsid w:val="007F12B2"/>
    <w:rsid w:val="007F1E1F"/>
    <w:rsid w:val="007F236B"/>
    <w:rsid w:val="007F23AE"/>
    <w:rsid w:val="007F2FB4"/>
    <w:rsid w:val="007F3509"/>
    <w:rsid w:val="007F35C2"/>
    <w:rsid w:val="007F396F"/>
    <w:rsid w:val="007F3B40"/>
    <w:rsid w:val="007F4477"/>
    <w:rsid w:val="007F4960"/>
    <w:rsid w:val="007F4B5C"/>
    <w:rsid w:val="007F4CC1"/>
    <w:rsid w:val="007F4EC5"/>
    <w:rsid w:val="007F502F"/>
    <w:rsid w:val="007F54D9"/>
    <w:rsid w:val="007F55B8"/>
    <w:rsid w:val="007F63C3"/>
    <w:rsid w:val="007F6460"/>
    <w:rsid w:val="007F6576"/>
    <w:rsid w:val="007F6C22"/>
    <w:rsid w:val="007F7C4D"/>
    <w:rsid w:val="00800047"/>
    <w:rsid w:val="008001FE"/>
    <w:rsid w:val="0080031D"/>
    <w:rsid w:val="0080033A"/>
    <w:rsid w:val="00800D47"/>
    <w:rsid w:val="008013C0"/>
    <w:rsid w:val="00801C76"/>
    <w:rsid w:val="00801EA1"/>
    <w:rsid w:val="00802703"/>
    <w:rsid w:val="0080329C"/>
    <w:rsid w:val="00803347"/>
    <w:rsid w:val="00803E62"/>
    <w:rsid w:val="008041EB"/>
    <w:rsid w:val="008047A8"/>
    <w:rsid w:val="00804C48"/>
    <w:rsid w:val="00804CE0"/>
    <w:rsid w:val="00805B21"/>
    <w:rsid w:val="00806374"/>
    <w:rsid w:val="00806ACE"/>
    <w:rsid w:val="00806C4F"/>
    <w:rsid w:val="00806DC2"/>
    <w:rsid w:val="00806E9E"/>
    <w:rsid w:val="00807592"/>
    <w:rsid w:val="00807BAC"/>
    <w:rsid w:val="00807DCE"/>
    <w:rsid w:val="00810352"/>
    <w:rsid w:val="008107B7"/>
    <w:rsid w:val="0081090A"/>
    <w:rsid w:val="008109A4"/>
    <w:rsid w:val="00810AF2"/>
    <w:rsid w:val="00810C39"/>
    <w:rsid w:val="008112A6"/>
    <w:rsid w:val="008115B1"/>
    <w:rsid w:val="0081172A"/>
    <w:rsid w:val="00811AA4"/>
    <w:rsid w:val="00811CA9"/>
    <w:rsid w:val="00811CBC"/>
    <w:rsid w:val="00811D1A"/>
    <w:rsid w:val="00812090"/>
    <w:rsid w:val="008123F1"/>
    <w:rsid w:val="0081297C"/>
    <w:rsid w:val="00812E8D"/>
    <w:rsid w:val="00813968"/>
    <w:rsid w:val="00813A12"/>
    <w:rsid w:val="00814315"/>
    <w:rsid w:val="00814C92"/>
    <w:rsid w:val="008152BB"/>
    <w:rsid w:val="008157C5"/>
    <w:rsid w:val="008158D5"/>
    <w:rsid w:val="008160F8"/>
    <w:rsid w:val="00816118"/>
    <w:rsid w:val="00816253"/>
    <w:rsid w:val="00816AD7"/>
    <w:rsid w:val="00817389"/>
    <w:rsid w:val="00817635"/>
    <w:rsid w:val="008203DA"/>
    <w:rsid w:val="008204F3"/>
    <w:rsid w:val="008205BE"/>
    <w:rsid w:val="0082103B"/>
    <w:rsid w:val="00821126"/>
    <w:rsid w:val="008218D7"/>
    <w:rsid w:val="008219F3"/>
    <w:rsid w:val="00821CBA"/>
    <w:rsid w:val="00821F5B"/>
    <w:rsid w:val="0082216D"/>
    <w:rsid w:val="00822A72"/>
    <w:rsid w:val="00822B8B"/>
    <w:rsid w:val="00822DDB"/>
    <w:rsid w:val="00822DDD"/>
    <w:rsid w:val="00823897"/>
    <w:rsid w:val="00823B4D"/>
    <w:rsid w:val="00823BD6"/>
    <w:rsid w:val="00823F88"/>
    <w:rsid w:val="00824516"/>
    <w:rsid w:val="00824613"/>
    <w:rsid w:val="0082478D"/>
    <w:rsid w:val="008248C0"/>
    <w:rsid w:val="00825856"/>
    <w:rsid w:val="00826014"/>
    <w:rsid w:val="0082619B"/>
    <w:rsid w:val="0082620C"/>
    <w:rsid w:val="0082625F"/>
    <w:rsid w:val="00826A9A"/>
    <w:rsid w:val="00826C32"/>
    <w:rsid w:val="00826E20"/>
    <w:rsid w:val="00827001"/>
    <w:rsid w:val="0082732B"/>
    <w:rsid w:val="00827B39"/>
    <w:rsid w:val="00827B9C"/>
    <w:rsid w:val="008300C5"/>
    <w:rsid w:val="00830322"/>
    <w:rsid w:val="008307B2"/>
    <w:rsid w:val="00830E52"/>
    <w:rsid w:val="00831106"/>
    <w:rsid w:val="00831633"/>
    <w:rsid w:val="00831879"/>
    <w:rsid w:val="00831B2A"/>
    <w:rsid w:val="008328CF"/>
    <w:rsid w:val="008328E7"/>
    <w:rsid w:val="00832FAC"/>
    <w:rsid w:val="008332FC"/>
    <w:rsid w:val="00833558"/>
    <w:rsid w:val="008336CE"/>
    <w:rsid w:val="008337AA"/>
    <w:rsid w:val="0083453E"/>
    <w:rsid w:val="00834883"/>
    <w:rsid w:val="00834CE3"/>
    <w:rsid w:val="008353A8"/>
    <w:rsid w:val="008356B0"/>
    <w:rsid w:val="00835970"/>
    <w:rsid w:val="00835E3D"/>
    <w:rsid w:val="00836369"/>
    <w:rsid w:val="008367B8"/>
    <w:rsid w:val="0083762A"/>
    <w:rsid w:val="00840208"/>
    <w:rsid w:val="008414E8"/>
    <w:rsid w:val="00841581"/>
    <w:rsid w:val="0084162E"/>
    <w:rsid w:val="008422D7"/>
    <w:rsid w:val="00842308"/>
    <w:rsid w:val="0084352A"/>
    <w:rsid w:val="00843531"/>
    <w:rsid w:val="00844057"/>
    <w:rsid w:val="0084432F"/>
    <w:rsid w:val="00844B0E"/>
    <w:rsid w:val="00844E32"/>
    <w:rsid w:val="00845CE7"/>
    <w:rsid w:val="008462EB"/>
    <w:rsid w:val="0084631A"/>
    <w:rsid w:val="00846453"/>
    <w:rsid w:val="00847073"/>
    <w:rsid w:val="00847183"/>
    <w:rsid w:val="00847901"/>
    <w:rsid w:val="00847A7B"/>
    <w:rsid w:val="00847DAC"/>
    <w:rsid w:val="00847E9E"/>
    <w:rsid w:val="008508C8"/>
    <w:rsid w:val="00851735"/>
    <w:rsid w:val="00851D93"/>
    <w:rsid w:val="0085250C"/>
    <w:rsid w:val="00852AEB"/>
    <w:rsid w:val="00852DBB"/>
    <w:rsid w:val="00853092"/>
    <w:rsid w:val="008538F5"/>
    <w:rsid w:val="00853975"/>
    <w:rsid w:val="00854096"/>
    <w:rsid w:val="008542F8"/>
    <w:rsid w:val="00854303"/>
    <w:rsid w:val="00854E29"/>
    <w:rsid w:val="008553BF"/>
    <w:rsid w:val="008559E7"/>
    <w:rsid w:val="008562FD"/>
    <w:rsid w:val="00856600"/>
    <w:rsid w:val="00856CD7"/>
    <w:rsid w:val="0085714D"/>
    <w:rsid w:val="00857BF2"/>
    <w:rsid w:val="008600D3"/>
    <w:rsid w:val="0086034C"/>
    <w:rsid w:val="00860B38"/>
    <w:rsid w:val="00861356"/>
    <w:rsid w:val="008628B6"/>
    <w:rsid w:val="00862C94"/>
    <w:rsid w:val="00863314"/>
    <w:rsid w:val="00863A00"/>
    <w:rsid w:val="00863C38"/>
    <w:rsid w:val="00863CB2"/>
    <w:rsid w:val="008641CA"/>
    <w:rsid w:val="0086434E"/>
    <w:rsid w:val="008645CD"/>
    <w:rsid w:val="00864A05"/>
    <w:rsid w:val="00864C3A"/>
    <w:rsid w:val="00865C48"/>
    <w:rsid w:val="00865DBF"/>
    <w:rsid w:val="00865E03"/>
    <w:rsid w:val="00866069"/>
    <w:rsid w:val="0086608E"/>
    <w:rsid w:val="00866566"/>
    <w:rsid w:val="008666F5"/>
    <w:rsid w:val="008668A1"/>
    <w:rsid w:val="00866B75"/>
    <w:rsid w:val="008670A5"/>
    <w:rsid w:val="00867ADE"/>
    <w:rsid w:val="0087048A"/>
    <w:rsid w:val="00870504"/>
    <w:rsid w:val="00870546"/>
    <w:rsid w:val="00870950"/>
    <w:rsid w:val="00870C3C"/>
    <w:rsid w:val="00871204"/>
    <w:rsid w:val="0087127C"/>
    <w:rsid w:val="008727E0"/>
    <w:rsid w:val="0087303D"/>
    <w:rsid w:val="0087323A"/>
    <w:rsid w:val="008732F4"/>
    <w:rsid w:val="00873363"/>
    <w:rsid w:val="0087397A"/>
    <w:rsid w:val="00873B59"/>
    <w:rsid w:val="00873D6E"/>
    <w:rsid w:val="008743B3"/>
    <w:rsid w:val="00874731"/>
    <w:rsid w:val="00874BC8"/>
    <w:rsid w:val="00874EBE"/>
    <w:rsid w:val="00874F43"/>
    <w:rsid w:val="0087588D"/>
    <w:rsid w:val="00875D4E"/>
    <w:rsid w:val="008760ED"/>
    <w:rsid w:val="00876133"/>
    <w:rsid w:val="008761D7"/>
    <w:rsid w:val="008768B0"/>
    <w:rsid w:val="0087788F"/>
    <w:rsid w:val="00877FAD"/>
    <w:rsid w:val="00880E5A"/>
    <w:rsid w:val="00881F23"/>
    <w:rsid w:val="00882B87"/>
    <w:rsid w:val="00882C8A"/>
    <w:rsid w:val="00882F80"/>
    <w:rsid w:val="008834C0"/>
    <w:rsid w:val="00883868"/>
    <w:rsid w:val="008838C7"/>
    <w:rsid w:val="00883AEE"/>
    <w:rsid w:val="00883C42"/>
    <w:rsid w:val="00883D66"/>
    <w:rsid w:val="00884385"/>
    <w:rsid w:val="008844C7"/>
    <w:rsid w:val="008849F8"/>
    <w:rsid w:val="00885056"/>
    <w:rsid w:val="00885C59"/>
    <w:rsid w:val="00885C5E"/>
    <w:rsid w:val="00885DFA"/>
    <w:rsid w:val="00886271"/>
    <w:rsid w:val="00887A02"/>
    <w:rsid w:val="00890390"/>
    <w:rsid w:val="00890421"/>
    <w:rsid w:val="0089043B"/>
    <w:rsid w:val="00890538"/>
    <w:rsid w:val="00890832"/>
    <w:rsid w:val="00890EB7"/>
    <w:rsid w:val="0089221C"/>
    <w:rsid w:val="0089287A"/>
    <w:rsid w:val="00892CF7"/>
    <w:rsid w:val="00892D73"/>
    <w:rsid w:val="0089317E"/>
    <w:rsid w:val="00893B57"/>
    <w:rsid w:val="00893BE8"/>
    <w:rsid w:val="00894A53"/>
    <w:rsid w:val="00894AA8"/>
    <w:rsid w:val="00894BBD"/>
    <w:rsid w:val="00894E91"/>
    <w:rsid w:val="0089504F"/>
    <w:rsid w:val="0089526B"/>
    <w:rsid w:val="00895316"/>
    <w:rsid w:val="008955DE"/>
    <w:rsid w:val="008956A2"/>
    <w:rsid w:val="008961DB"/>
    <w:rsid w:val="00896C06"/>
    <w:rsid w:val="00897CD4"/>
    <w:rsid w:val="008A07CF"/>
    <w:rsid w:val="008A0D51"/>
    <w:rsid w:val="008A0EF8"/>
    <w:rsid w:val="008A1C8C"/>
    <w:rsid w:val="008A234D"/>
    <w:rsid w:val="008A2569"/>
    <w:rsid w:val="008A261E"/>
    <w:rsid w:val="008A2A17"/>
    <w:rsid w:val="008A2AF5"/>
    <w:rsid w:val="008A2E0D"/>
    <w:rsid w:val="008A2E1D"/>
    <w:rsid w:val="008A3573"/>
    <w:rsid w:val="008A4405"/>
    <w:rsid w:val="008A44B9"/>
    <w:rsid w:val="008A4BF7"/>
    <w:rsid w:val="008A4D57"/>
    <w:rsid w:val="008A626F"/>
    <w:rsid w:val="008A649B"/>
    <w:rsid w:val="008A65B0"/>
    <w:rsid w:val="008A709C"/>
    <w:rsid w:val="008A7AAA"/>
    <w:rsid w:val="008A7ADE"/>
    <w:rsid w:val="008B03DC"/>
    <w:rsid w:val="008B0931"/>
    <w:rsid w:val="008B0EE3"/>
    <w:rsid w:val="008B0F2E"/>
    <w:rsid w:val="008B1443"/>
    <w:rsid w:val="008B1A87"/>
    <w:rsid w:val="008B1B45"/>
    <w:rsid w:val="008B1B56"/>
    <w:rsid w:val="008B1EDB"/>
    <w:rsid w:val="008B1F1D"/>
    <w:rsid w:val="008B2D86"/>
    <w:rsid w:val="008B3061"/>
    <w:rsid w:val="008B3A20"/>
    <w:rsid w:val="008B3DA9"/>
    <w:rsid w:val="008B4668"/>
    <w:rsid w:val="008B48B6"/>
    <w:rsid w:val="008B48B9"/>
    <w:rsid w:val="008B53ED"/>
    <w:rsid w:val="008B5505"/>
    <w:rsid w:val="008B57B9"/>
    <w:rsid w:val="008B5810"/>
    <w:rsid w:val="008B68BD"/>
    <w:rsid w:val="008B7066"/>
    <w:rsid w:val="008B7488"/>
    <w:rsid w:val="008B749C"/>
    <w:rsid w:val="008B7A92"/>
    <w:rsid w:val="008C0217"/>
    <w:rsid w:val="008C030E"/>
    <w:rsid w:val="008C0992"/>
    <w:rsid w:val="008C0D88"/>
    <w:rsid w:val="008C1C71"/>
    <w:rsid w:val="008C2247"/>
    <w:rsid w:val="008C236E"/>
    <w:rsid w:val="008C2717"/>
    <w:rsid w:val="008C2B35"/>
    <w:rsid w:val="008C38B8"/>
    <w:rsid w:val="008C3A70"/>
    <w:rsid w:val="008C3B9C"/>
    <w:rsid w:val="008C3E0C"/>
    <w:rsid w:val="008C42C8"/>
    <w:rsid w:val="008C4CEF"/>
    <w:rsid w:val="008C4FCD"/>
    <w:rsid w:val="008C5108"/>
    <w:rsid w:val="008C5187"/>
    <w:rsid w:val="008C5193"/>
    <w:rsid w:val="008C52A7"/>
    <w:rsid w:val="008C54DB"/>
    <w:rsid w:val="008C564C"/>
    <w:rsid w:val="008C603E"/>
    <w:rsid w:val="008C6156"/>
    <w:rsid w:val="008C6C1C"/>
    <w:rsid w:val="008C70A3"/>
    <w:rsid w:val="008C7815"/>
    <w:rsid w:val="008C7B96"/>
    <w:rsid w:val="008C7FA0"/>
    <w:rsid w:val="008D002A"/>
    <w:rsid w:val="008D03D5"/>
    <w:rsid w:val="008D0462"/>
    <w:rsid w:val="008D0710"/>
    <w:rsid w:val="008D0AB5"/>
    <w:rsid w:val="008D0B39"/>
    <w:rsid w:val="008D0D66"/>
    <w:rsid w:val="008D0D90"/>
    <w:rsid w:val="008D0EC0"/>
    <w:rsid w:val="008D1559"/>
    <w:rsid w:val="008D1D18"/>
    <w:rsid w:val="008D32D3"/>
    <w:rsid w:val="008D3566"/>
    <w:rsid w:val="008D4602"/>
    <w:rsid w:val="008D4BD9"/>
    <w:rsid w:val="008D4CE7"/>
    <w:rsid w:val="008D5BDA"/>
    <w:rsid w:val="008D5C56"/>
    <w:rsid w:val="008D5DFB"/>
    <w:rsid w:val="008D611C"/>
    <w:rsid w:val="008D61EF"/>
    <w:rsid w:val="008D6823"/>
    <w:rsid w:val="008D738A"/>
    <w:rsid w:val="008D7A1A"/>
    <w:rsid w:val="008D7B34"/>
    <w:rsid w:val="008D7E5D"/>
    <w:rsid w:val="008E0D36"/>
    <w:rsid w:val="008E1965"/>
    <w:rsid w:val="008E20B1"/>
    <w:rsid w:val="008E2331"/>
    <w:rsid w:val="008E2F7A"/>
    <w:rsid w:val="008E32D2"/>
    <w:rsid w:val="008E404D"/>
    <w:rsid w:val="008E4153"/>
    <w:rsid w:val="008E4C48"/>
    <w:rsid w:val="008E52F3"/>
    <w:rsid w:val="008E5AA7"/>
    <w:rsid w:val="008E6227"/>
    <w:rsid w:val="008E66F9"/>
    <w:rsid w:val="008E6EE2"/>
    <w:rsid w:val="008E7536"/>
    <w:rsid w:val="008E77BE"/>
    <w:rsid w:val="008E7900"/>
    <w:rsid w:val="008F035E"/>
    <w:rsid w:val="008F0809"/>
    <w:rsid w:val="008F0EF5"/>
    <w:rsid w:val="008F1767"/>
    <w:rsid w:val="008F1819"/>
    <w:rsid w:val="008F1AA1"/>
    <w:rsid w:val="008F1D06"/>
    <w:rsid w:val="008F2533"/>
    <w:rsid w:val="008F2772"/>
    <w:rsid w:val="008F407C"/>
    <w:rsid w:val="008F4AAE"/>
    <w:rsid w:val="008F4B89"/>
    <w:rsid w:val="008F4CC6"/>
    <w:rsid w:val="008F4CCD"/>
    <w:rsid w:val="008F5901"/>
    <w:rsid w:val="008F5A8E"/>
    <w:rsid w:val="008F5BB7"/>
    <w:rsid w:val="008F5BEE"/>
    <w:rsid w:val="008F6345"/>
    <w:rsid w:val="008F6920"/>
    <w:rsid w:val="008F6F5E"/>
    <w:rsid w:val="009003A8"/>
    <w:rsid w:val="009005B4"/>
    <w:rsid w:val="00900CD0"/>
    <w:rsid w:val="00900DD2"/>
    <w:rsid w:val="00901797"/>
    <w:rsid w:val="009019AE"/>
    <w:rsid w:val="00901C89"/>
    <w:rsid w:val="00901EAE"/>
    <w:rsid w:val="00903045"/>
    <w:rsid w:val="009030A5"/>
    <w:rsid w:val="009032D6"/>
    <w:rsid w:val="009039D8"/>
    <w:rsid w:val="0090453E"/>
    <w:rsid w:val="009049AD"/>
    <w:rsid w:val="00904DC3"/>
    <w:rsid w:val="00905135"/>
    <w:rsid w:val="0090520E"/>
    <w:rsid w:val="00905210"/>
    <w:rsid w:val="00905519"/>
    <w:rsid w:val="00905653"/>
    <w:rsid w:val="009062D9"/>
    <w:rsid w:val="00906610"/>
    <w:rsid w:val="00906B0D"/>
    <w:rsid w:val="00907C9B"/>
    <w:rsid w:val="00907D26"/>
    <w:rsid w:val="00907EC4"/>
    <w:rsid w:val="0091037C"/>
    <w:rsid w:val="009109F1"/>
    <w:rsid w:val="00910B6C"/>
    <w:rsid w:val="00910F47"/>
    <w:rsid w:val="0091128A"/>
    <w:rsid w:val="00911952"/>
    <w:rsid w:val="009136CB"/>
    <w:rsid w:val="00913BE5"/>
    <w:rsid w:val="00913FBC"/>
    <w:rsid w:val="00914202"/>
    <w:rsid w:val="00914644"/>
    <w:rsid w:val="009147DC"/>
    <w:rsid w:val="009147FB"/>
    <w:rsid w:val="0091493F"/>
    <w:rsid w:val="00914944"/>
    <w:rsid w:val="00914A3A"/>
    <w:rsid w:val="00914BF5"/>
    <w:rsid w:val="00914CCA"/>
    <w:rsid w:val="009151A4"/>
    <w:rsid w:val="009157F5"/>
    <w:rsid w:val="009159E4"/>
    <w:rsid w:val="00915C7C"/>
    <w:rsid w:val="00915F5B"/>
    <w:rsid w:val="00916043"/>
    <w:rsid w:val="00916171"/>
    <w:rsid w:val="00917885"/>
    <w:rsid w:val="009201D1"/>
    <w:rsid w:val="0092044E"/>
    <w:rsid w:val="00920DDE"/>
    <w:rsid w:val="00921365"/>
    <w:rsid w:val="00921636"/>
    <w:rsid w:val="00922A65"/>
    <w:rsid w:val="0092309D"/>
    <w:rsid w:val="009239B2"/>
    <w:rsid w:val="00923A6D"/>
    <w:rsid w:val="00923CFF"/>
    <w:rsid w:val="009252AB"/>
    <w:rsid w:val="00925E8F"/>
    <w:rsid w:val="00925F7C"/>
    <w:rsid w:val="00927293"/>
    <w:rsid w:val="00927DC6"/>
    <w:rsid w:val="0093108F"/>
    <w:rsid w:val="009311DB"/>
    <w:rsid w:val="0093128F"/>
    <w:rsid w:val="0093186A"/>
    <w:rsid w:val="00931F12"/>
    <w:rsid w:val="00932118"/>
    <w:rsid w:val="00932A36"/>
    <w:rsid w:val="00932B28"/>
    <w:rsid w:val="00932E25"/>
    <w:rsid w:val="009332F8"/>
    <w:rsid w:val="00933469"/>
    <w:rsid w:val="00933906"/>
    <w:rsid w:val="00933CD6"/>
    <w:rsid w:val="00933F7E"/>
    <w:rsid w:val="00934076"/>
    <w:rsid w:val="00934591"/>
    <w:rsid w:val="009345D4"/>
    <w:rsid w:val="009348D1"/>
    <w:rsid w:val="00934D34"/>
    <w:rsid w:val="00935D5B"/>
    <w:rsid w:val="00935E6B"/>
    <w:rsid w:val="00936340"/>
    <w:rsid w:val="009377BC"/>
    <w:rsid w:val="00937C67"/>
    <w:rsid w:val="0094003C"/>
    <w:rsid w:val="00940EBD"/>
    <w:rsid w:val="00940F03"/>
    <w:rsid w:val="009414F1"/>
    <w:rsid w:val="009417F1"/>
    <w:rsid w:val="00941DE6"/>
    <w:rsid w:val="00941F9A"/>
    <w:rsid w:val="00942419"/>
    <w:rsid w:val="009424D9"/>
    <w:rsid w:val="00943958"/>
    <w:rsid w:val="00944544"/>
    <w:rsid w:val="00944AA8"/>
    <w:rsid w:val="00944C48"/>
    <w:rsid w:val="0094536B"/>
    <w:rsid w:val="0094546F"/>
    <w:rsid w:val="009461A9"/>
    <w:rsid w:val="009461C7"/>
    <w:rsid w:val="00946507"/>
    <w:rsid w:val="00946566"/>
    <w:rsid w:val="00946616"/>
    <w:rsid w:val="00946F39"/>
    <w:rsid w:val="009476E3"/>
    <w:rsid w:val="00947841"/>
    <w:rsid w:val="00947A26"/>
    <w:rsid w:val="00950742"/>
    <w:rsid w:val="00950FC2"/>
    <w:rsid w:val="00951327"/>
    <w:rsid w:val="00951710"/>
    <w:rsid w:val="00951E92"/>
    <w:rsid w:val="00952647"/>
    <w:rsid w:val="00952683"/>
    <w:rsid w:val="009530C1"/>
    <w:rsid w:val="00953279"/>
    <w:rsid w:val="0095409E"/>
    <w:rsid w:val="009540DD"/>
    <w:rsid w:val="00954DDD"/>
    <w:rsid w:val="00955012"/>
    <w:rsid w:val="00955521"/>
    <w:rsid w:val="0095591B"/>
    <w:rsid w:val="00955AC7"/>
    <w:rsid w:val="00955DFA"/>
    <w:rsid w:val="00957664"/>
    <w:rsid w:val="00957677"/>
    <w:rsid w:val="009576EE"/>
    <w:rsid w:val="009578CA"/>
    <w:rsid w:val="0096022A"/>
    <w:rsid w:val="00960CCD"/>
    <w:rsid w:val="00960DC4"/>
    <w:rsid w:val="00961268"/>
    <w:rsid w:val="009612FE"/>
    <w:rsid w:val="00961784"/>
    <w:rsid w:val="00961A7C"/>
    <w:rsid w:val="0096238A"/>
    <w:rsid w:val="009624AF"/>
    <w:rsid w:val="0096292C"/>
    <w:rsid w:val="009629BC"/>
    <w:rsid w:val="00962E38"/>
    <w:rsid w:val="00963119"/>
    <w:rsid w:val="009636DC"/>
    <w:rsid w:val="009637E3"/>
    <w:rsid w:val="00963C9A"/>
    <w:rsid w:val="00963E14"/>
    <w:rsid w:val="009641D8"/>
    <w:rsid w:val="009644D1"/>
    <w:rsid w:val="00964D28"/>
    <w:rsid w:val="00964D4B"/>
    <w:rsid w:val="00965149"/>
    <w:rsid w:val="009653BB"/>
    <w:rsid w:val="00965971"/>
    <w:rsid w:val="00965ADD"/>
    <w:rsid w:val="00966A6F"/>
    <w:rsid w:val="00967115"/>
    <w:rsid w:val="00967297"/>
    <w:rsid w:val="0096744B"/>
    <w:rsid w:val="00967A32"/>
    <w:rsid w:val="00967B4B"/>
    <w:rsid w:val="00967CB2"/>
    <w:rsid w:val="009700A7"/>
    <w:rsid w:val="0097022B"/>
    <w:rsid w:val="009708E6"/>
    <w:rsid w:val="009716F3"/>
    <w:rsid w:val="00971F75"/>
    <w:rsid w:val="00972282"/>
    <w:rsid w:val="00972697"/>
    <w:rsid w:val="00972CD4"/>
    <w:rsid w:val="00972E78"/>
    <w:rsid w:val="00972ED2"/>
    <w:rsid w:val="0097373C"/>
    <w:rsid w:val="00973875"/>
    <w:rsid w:val="00973879"/>
    <w:rsid w:val="00973959"/>
    <w:rsid w:val="00973D1C"/>
    <w:rsid w:val="009742E8"/>
    <w:rsid w:val="0097447C"/>
    <w:rsid w:val="00974579"/>
    <w:rsid w:val="00974581"/>
    <w:rsid w:val="009749CF"/>
    <w:rsid w:val="00975102"/>
    <w:rsid w:val="0097516D"/>
    <w:rsid w:val="009758F9"/>
    <w:rsid w:val="00975C96"/>
    <w:rsid w:val="00975CD3"/>
    <w:rsid w:val="0097643D"/>
    <w:rsid w:val="009764C8"/>
    <w:rsid w:val="00976B79"/>
    <w:rsid w:val="00976D56"/>
    <w:rsid w:val="00976EDA"/>
    <w:rsid w:val="00977314"/>
    <w:rsid w:val="00977839"/>
    <w:rsid w:val="00977896"/>
    <w:rsid w:val="00977DE6"/>
    <w:rsid w:val="009807A4"/>
    <w:rsid w:val="00981578"/>
    <w:rsid w:val="00981FBF"/>
    <w:rsid w:val="00982173"/>
    <w:rsid w:val="009823D2"/>
    <w:rsid w:val="00982476"/>
    <w:rsid w:val="009828DA"/>
    <w:rsid w:val="009828E2"/>
    <w:rsid w:val="00982CBB"/>
    <w:rsid w:val="00982CC5"/>
    <w:rsid w:val="00982CDD"/>
    <w:rsid w:val="0098313B"/>
    <w:rsid w:val="00983234"/>
    <w:rsid w:val="0098325D"/>
    <w:rsid w:val="00983974"/>
    <w:rsid w:val="009839CB"/>
    <w:rsid w:val="00984510"/>
    <w:rsid w:val="00985029"/>
    <w:rsid w:val="00985BF6"/>
    <w:rsid w:val="00985CAD"/>
    <w:rsid w:val="0098619B"/>
    <w:rsid w:val="00986E7D"/>
    <w:rsid w:val="00987939"/>
    <w:rsid w:val="0098797A"/>
    <w:rsid w:val="00990797"/>
    <w:rsid w:val="0099080B"/>
    <w:rsid w:val="0099083C"/>
    <w:rsid w:val="00990FE6"/>
    <w:rsid w:val="009910F6"/>
    <w:rsid w:val="0099178F"/>
    <w:rsid w:val="009917FE"/>
    <w:rsid w:val="00991817"/>
    <w:rsid w:val="009925C5"/>
    <w:rsid w:val="009929BF"/>
    <w:rsid w:val="0099386A"/>
    <w:rsid w:val="00993E6E"/>
    <w:rsid w:val="00994ADB"/>
    <w:rsid w:val="009955C1"/>
    <w:rsid w:val="009957C5"/>
    <w:rsid w:val="00995A52"/>
    <w:rsid w:val="00996782"/>
    <w:rsid w:val="009971C1"/>
    <w:rsid w:val="00997372"/>
    <w:rsid w:val="00997436"/>
    <w:rsid w:val="00997509"/>
    <w:rsid w:val="009A0487"/>
    <w:rsid w:val="009A0600"/>
    <w:rsid w:val="009A063A"/>
    <w:rsid w:val="009A07EE"/>
    <w:rsid w:val="009A0B09"/>
    <w:rsid w:val="009A0DB1"/>
    <w:rsid w:val="009A11C1"/>
    <w:rsid w:val="009A156F"/>
    <w:rsid w:val="009A1704"/>
    <w:rsid w:val="009A1D42"/>
    <w:rsid w:val="009A1FE2"/>
    <w:rsid w:val="009A268A"/>
    <w:rsid w:val="009A2708"/>
    <w:rsid w:val="009A277E"/>
    <w:rsid w:val="009A2BE0"/>
    <w:rsid w:val="009A2F79"/>
    <w:rsid w:val="009A30D1"/>
    <w:rsid w:val="009A3709"/>
    <w:rsid w:val="009A3CF4"/>
    <w:rsid w:val="009A48B1"/>
    <w:rsid w:val="009A4E85"/>
    <w:rsid w:val="009A5169"/>
    <w:rsid w:val="009A5210"/>
    <w:rsid w:val="009A59F4"/>
    <w:rsid w:val="009A5AD6"/>
    <w:rsid w:val="009A5BEE"/>
    <w:rsid w:val="009A5CCB"/>
    <w:rsid w:val="009A6052"/>
    <w:rsid w:val="009A6943"/>
    <w:rsid w:val="009A6DF8"/>
    <w:rsid w:val="009A6FBA"/>
    <w:rsid w:val="009A7F18"/>
    <w:rsid w:val="009B06B6"/>
    <w:rsid w:val="009B0F9B"/>
    <w:rsid w:val="009B111D"/>
    <w:rsid w:val="009B1174"/>
    <w:rsid w:val="009B1D8E"/>
    <w:rsid w:val="009B1EA2"/>
    <w:rsid w:val="009B229C"/>
    <w:rsid w:val="009B267D"/>
    <w:rsid w:val="009B2A84"/>
    <w:rsid w:val="009B3507"/>
    <w:rsid w:val="009B38BA"/>
    <w:rsid w:val="009B4016"/>
    <w:rsid w:val="009B453F"/>
    <w:rsid w:val="009B4DA5"/>
    <w:rsid w:val="009B5375"/>
    <w:rsid w:val="009B53F1"/>
    <w:rsid w:val="009B57D7"/>
    <w:rsid w:val="009B5DE7"/>
    <w:rsid w:val="009B6584"/>
    <w:rsid w:val="009B6947"/>
    <w:rsid w:val="009B7507"/>
    <w:rsid w:val="009B7CE6"/>
    <w:rsid w:val="009B7EB5"/>
    <w:rsid w:val="009C009D"/>
    <w:rsid w:val="009C0136"/>
    <w:rsid w:val="009C0153"/>
    <w:rsid w:val="009C05FC"/>
    <w:rsid w:val="009C0A49"/>
    <w:rsid w:val="009C0ACF"/>
    <w:rsid w:val="009C0BF7"/>
    <w:rsid w:val="009C15F0"/>
    <w:rsid w:val="009C164E"/>
    <w:rsid w:val="009C1FD1"/>
    <w:rsid w:val="009C23EB"/>
    <w:rsid w:val="009C2A32"/>
    <w:rsid w:val="009C319F"/>
    <w:rsid w:val="009C3E9C"/>
    <w:rsid w:val="009C3FD8"/>
    <w:rsid w:val="009C4011"/>
    <w:rsid w:val="009C403E"/>
    <w:rsid w:val="009C40C5"/>
    <w:rsid w:val="009C43B1"/>
    <w:rsid w:val="009C46DA"/>
    <w:rsid w:val="009C5521"/>
    <w:rsid w:val="009C55D3"/>
    <w:rsid w:val="009C57A4"/>
    <w:rsid w:val="009C5AD5"/>
    <w:rsid w:val="009C6903"/>
    <w:rsid w:val="009C6C95"/>
    <w:rsid w:val="009C714A"/>
    <w:rsid w:val="009C7658"/>
    <w:rsid w:val="009D09A0"/>
    <w:rsid w:val="009D0B8B"/>
    <w:rsid w:val="009D1421"/>
    <w:rsid w:val="009D199B"/>
    <w:rsid w:val="009D1C1D"/>
    <w:rsid w:val="009D22CA"/>
    <w:rsid w:val="009D22FE"/>
    <w:rsid w:val="009D247D"/>
    <w:rsid w:val="009D2B27"/>
    <w:rsid w:val="009D2F0C"/>
    <w:rsid w:val="009D3651"/>
    <w:rsid w:val="009D3CB3"/>
    <w:rsid w:val="009D4734"/>
    <w:rsid w:val="009D4D20"/>
    <w:rsid w:val="009D52A8"/>
    <w:rsid w:val="009D53A4"/>
    <w:rsid w:val="009D55F1"/>
    <w:rsid w:val="009D59E6"/>
    <w:rsid w:val="009D68A3"/>
    <w:rsid w:val="009D68FB"/>
    <w:rsid w:val="009D6B6D"/>
    <w:rsid w:val="009D7428"/>
    <w:rsid w:val="009D7716"/>
    <w:rsid w:val="009D77A7"/>
    <w:rsid w:val="009D7906"/>
    <w:rsid w:val="009D798B"/>
    <w:rsid w:val="009E01D5"/>
    <w:rsid w:val="009E0252"/>
    <w:rsid w:val="009E067A"/>
    <w:rsid w:val="009E0C46"/>
    <w:rsid w:val="009E0FD4"/>
    <w:rsid w:val="009E1F28"/>
    <w:rsid w:val="009E27E2"/>
    <w:rsid w:val="009E2B1B"/>
    <w:rsid w:val="009E30CB"/>
    <w:rsid w:val="009E3C53"/>
    <w:rsid w:val="009E3D82"/>
    <w:rsid w:val="009E4679"/>
    <w:rsid w:val="009E4E2C"/>
    <w:rsid w:val="009E5C57"/>
    <w:rsid w:val="009E6986"/>
    <w:rsid w:val="009E7742"/>
    <w:rsid w:val="009E7C8C"/>
    <w:rsid w:val="009E7DD7"/>
    <w:rsid w:val="009F034D"/>
    <w:rsid w:val="009F05C2"/>
    <w:rsid w:val="009F07E7"/>
    <w:rsid w:val="009F0AEA"/>
    <w:rsid w:val="009F101C"/>
    <w:rsid w:val="009F1755"/>
    <w:rsid w:val="009F1913"/>
    <w:rsid w:val="009F1B1B"/>
    <w:rsid w:val="009F2209"/>
    <w:rsid w:val="009F2849"/>
    <w:rsid w:val="009F2AF1"/>
    <w:rsid w:val="009F366E"/>
    <w:rsid w:val="009F3888"/>
    <w:rsid w:val="009F3AD9"/>
    <w:rsid w:val="009F4173"/>
    <w:rsid w:val="009F4AA5"/>
    <w:rsid w:val="009F4BC4"/>
    <w:rsid w:val="009F4ECE"/>
    <w:rsid w:val="009F5462"/>
    <w:rsid w:val="009F59DD"/>
    <w:rsid w:val="009F5FE3"/>
    <w:rsid w:val="009F5FEB"/>
    <w:rsid w:val="009F65FB"/>
    <w:rsid w:val="009F7172"/>
    <w:rsid w:val="009F7594"/>
    <w:rsid w:val="009F778C"/>
    <w:rsid w:val="009F7791"/>
    <w:rsid w:val="00A00357"/>
    <w:rsid w:val="00A004F5"/>
    <w:rsid w:val="00A005FB"/>
    <w:rsid w:val="00A024E4"/>
    <w:rsid w:val="00A0307A"/>
    <w:rsid w:val="00A03245"/>
    <w:rsid w:val="00A039A6"/>
    <w:rsid w:val="00A03B18"/>
    <w:rsid w:val="00A03BB8"/>
    <w:rsid w:val="00A03D62"/>
    <w:rsid w:val="00A042EE"/>
    <w:rsid w:val="00A04520"/>
    <w:rsid w:val="00A05082"/>
    <w:rsid w:val="00A055E8"/>
    <w:rsid w:val="00A0569F"/>
    <w:rsid w:val="00A056D8"/>
    <w:rsid w:val="00A05B91"/>
    <w:rsid w:val="00A06126"/>
    <w:rsid w:val="00A062AA"/>
    <w:rsid w:val="00A063EB"/>
    <w:rsid w:val="00A06556"/>
    <w:rsid w:val="00A0721B"/>
    <w:rsid w:val="00A10414"/>
    <w:rsid w:val="00A10AAE"/>
    <w:rsid w:val="00A10C47"/>
    <w:rsid w:val="00A11264"/>
    <w:rsid w:val="00A1185D"/>
    <w:rsid w:val="00A11AE8"/>
    <w:rsid w:val="00A12333"/>
    <w:rsid w:val="00A129E7"/>
    <w:rsid w:val="00A12F36"/>
    <w:rsid w:val="00A1328E"/>
    <w:rsid w:val="00A13630"/>
    <w:rsid w:val="00A136BA"/>
    <w:rsid w:val="00A1447E"/>
    <w:rsid w:val="00A14620"/>
    <w:rsid w:val="00A14A17"/>
    <w:rsid w:val="00A14C03"/>
    <w:rsid w:val="00A15176"/>
    <w:rsid w:val="00A15215"/>
    <w:rsid w:val="00A15561"/>
    <w:rsid w:val="00A15582"/>
    <w:rsid w:val="00A1605D"/>
    <w:rsid w:val="00A164CE"/>
    <w:rsid w:val="00A170B8"/>
    <w:rsid w:val="00A17A70"/>
    <w:rsid w:val="00A20260"/>
    <w:rsid w:val="00A20A4D"/>
    <w:rsid w:val="00A20E17"/>
    <w:rsid w:val="00A2229D"/>
    <w:rsid w:val="00A224C1"/>
    <w:rsid w:val="00A225AD"/>
    <w:rsid w:val="00A2308A"/>
    <w:rsid w:val="00A2312E"/>
    <w:rsid w:val="00A23344"/>
    <w:rsid w:val="00A235C7"/>
    <w:rsid w:val="00A23620"/>
    <w:rsid w:val="00A23698"/>
    <w:rsid w:val="00A236CA"/>
    <w:rsid w:val="00A2414F"/>
    <w:rsid w:val="00A2477B"/>
    <w:rsid w:val="00A24E76"/>
    <w:rsid w:val="00A24F33"/>
    <w:rsid w:val="00A251C0"/>
    <w:rsid w:val="00A255B7"/>
    <w:rsid w:val="00A26156"/>
    <w:rsid w:val="00A2722F"/>
    <w:rsid w:val="00A278EC"/>
    <w:rsid w:val="00A27B81"/>
    <w:rsid w:val="00A27E7F"/>
    <w:rsid w:val="00A27EDA"/>
    <w:rsid w:val="00A300C2"/>
    <w:rsid w:val="00A30415"/>
    <w:rsid w:val="00A305BD"/>
    <w:rsid w:val="00A30860"/>
    <w:rsid w:val="00A30A13"/>
    <w:rsid w:val="00A30B3D"/>
    <w:rsid w:val="00A30B57"/>
    <w:rsid w:val="00A31917"/>
    <w:rsid w:val="00A31C4D"/>
    <w:rsid w:val="00A32803"/>
    <w:rsid w:val="00A32E91"/>
    <w:rsid w:val="00A33275"/>
    <w:rsid w:val="00A333D3"/>
    <w:rsid w:val="00A34187"/>
    <w:rsid w:val="00A34284"/>
    <w:rsid w:val="00A347E6"/>
    <w:rsid w:val="00A34ADB"/>
    <w:rsid w:val="00A34F33"/>
    <w:rsid w:val="00A3622C"/>
    <w:rsid w:val="00A37770"/>
    <w:rsid w:val="00A40050"/>
    <w:rsid w:val="00A40649"/>
    <w:rsid w:val="00A40BD4"/>
    <w:rsid w:val="00A40D1D"/>
    <w:rsid w:val="00A40F16"/>
    <w:rsid w:val="00A40FC1"/>
    <w:rsid w:val="00A41089"/>
    <w:rsid w:val="00A41A00"/>
    <w:rsid w:val="00A41D52"/>
    <w:rsid w:val="00A41D69"/>
    <w:rsid w:val="00A41DEA"/>
    <w:rsid w:val="00A41F40"/>
    <w:rsid w:val="00A436B7"/>
    <w:rsid w:val="00A43A5E"/>
    <w:rsid w:val="00A43B1A"/>
    <w:rsid w:val="00A43FC4"/>
    <w:rsid w:val="00A440E4"/>
    <w:rsid w:val="00A4507B"/>
    <w:rsid w:val="00A450A8"/>
    <w:rsid w:val="00A458D6"/>
    <w:rsid w:val="00A46A0C"/>
    <w:rsid w:val="00A46D45"/>
    <w:rsid w:val="00A46DB1"/>
    <w:rsid w:val="00A47BF0"/>
    <w:rsid w:val="00A47CEE"/>
    <w:rsid w:val="00A47EE2"/>
    <w:rsid w:val="00A50369"/>
    <w:rsid w:val="00A5038E"/>
    <w:rsid w:val="00A50641"/>
    <w:rsid w:val="00A50AC3"/>
    <w:rsid w:val="00A51309"/>
    <w:rsid w:val="00A51CD6"/>
    <w:rsid w:val="00A51E23"/>
    <w:rsid w:val="00A52005"/>
    <w:rsid w:val="00A5200E"/>
    <w:rsid w:val="00A521C2"/>
    <w:rsid w:val="00A5238A"/>
    <w:rsid w:val="00A526C0"/>
    <w:rsid w:val="00A528A8"/>
    <w:rsid w:val="00A528F7"/>
    <w:rsid w:val="00A52FCA"/>
    <w:rsid w:val="00A533CE"/>
    <w:rsid w:val="00A53840"/>
    <w:rsid w:val="00A538D3"/>
    <w:rsid w:val="00A53E78"/>
    <w:rsid w:val="00A54F6E"/>
    <w:rsid w:val="00A554AB"/>
    <w:rsid w:val="00A55562"/>
    <w:rsid w:val="00A5562B"/>
    <w:rsid w:val="00A55B8D"/>
    <w:rsid w:val="00A5614F"/>
    <w:rsid w:val="00A56281"/>
    <w:rsid w:val="00A5659F"/>
    <w:rsid w:val="00A5665D"/>
    <w:rsid w:val="00A570F9"/>
    <w:rsid w:val="00A57A29"/>
    <w:rsid w:val="00A57ACE"/>
    <w:rsid w:val="00A60409"/>
    <w:rsid w:val="00A606DB"/>
    <w:rsid w:val="00A6074A"/>
    <w:rsid w:val="00A61B10"/>
    <w:rsid w:val="00A61B12"/>
    <w:rsid w:val="00A62626"/>
    <w:rsid w:val="00A62A7D"/>
    <w:rsid w:val="00A62F83"/>
    <w:rsid w:val="00A63064"/>
    <w:rsid w:val="00A633B3"/>
    <w:rsid w:val="00A63469"/>
    <w:rsid w:val="00A6391C"/>
    <w:rsid w:val="00A6411F"/>
    <w:rsid w:val="00A65034"/>
    <w:rsid w:val="00A65E77"/>
    <w:rsid w:val="00A66621"/>
    <w:rsid w:val="00A668DB"/>
    <w:rsid w:val="00A6771D"/>
    <w:rsid w:val="00A678D8"/>
    <w:rsid w:val="00A67CCF"/>
    <w:rsid w:val="00A67D9D"/>
    <w:rsid w:val="00A67DF2"/>
    <w:rsid w:val="00A67ED8"/>
    <w:rsid w:val="00A70033"/>
    <w:rsid w:val="00A710CB"/>
    <w:rsid w:val="00A71240"/>
    <w:rsid w:val="00A7276E"/>
    <w:rsid w:val="00A72B79"/>
    <w:rsid w:val="00A7334F"/>
    <w:rsid w:val="00A734D8"/>
    <w:rsid w:val="00A7350B"/>
    <w:rsid w:val="00A73915"/>
    <w:rsid w:val="00A752E9"/>
    <w:rsid w:val="00A7545B"/>
    <w:rsid w:val="00A76193"/>
    <w:rsid w:val="00A7627D"/>
    <w:rsid w:val="00A76A83"/>
    <w:rsid w:val="00A7705A"/>
    <w:rsid w:val="00A80094"/>
    <w:rsid w:val="00A81285"/>
    <w:rsid w:val="00A81C55"/>
    <w:rsid w:val="00A820FB"/>
    <w:rsid w:val="00A82216"/>
    <w:rsid w:val="00A834D8"/>
    <w:rsid w:val="00A83966"/>
    <w:rsid w:val="00A840C7"/>
    <w:rsid w:val="00A84551"/>
    <w:rsid w:val="00A84A47"/>
    <w:rsid w:val="00A85AE7"/>
    <w:rsid w:val="00A8609C"/>
    <w:rsid w:val="00A868D5"/>
    <w:rsid w:val="00A86A7B"/>
    <w:rsid w:val="00A86FBB"/>
    <w:rsid w:val="00A870A8"/>
    <w:rsid w:val="00A90230"/>
    <w:rsid w:val="00A90841"/>
    <w:rsid w:val="00A91DF3"/>
    <w:rsid w:val="00A91E9E"/>
    <w:rsid w:val="00A9212C"/>
    <w:rsid w:val="00A9230D"/>
    <w:rsid w:val="00A92428"/>
    <w:rsid w:val="00A9262C"/>
    <w:rsid w:val="00A92A7C"/>
    <w:rsid w:val="00A93859"/>
    <w:rsid w:val="00A9386C"/>
    <w:rsid w:val="00A93AA8"/>
    <w:rsid w:val="00A93C74"/>
    <w:rsid w:val="00A94A9E"/>
    <w:rsid w:val="00A95395"/>
    <w:rsid w:val="00A96004"/>
    <w:rsid w:val="00A97395"/>
    <w:rsid w:val="00A974DF"/>
    <w:rsid w:val="00A97597"/>
    <w:rsid w:val="00A97A13"/>
    <w:rsid w:val="00AA087A"/>
    <w:rsid w:val="00AA0E2A"/>
    <w:rsid w:val="00AA14A2"/>
    <w:rsid w:val="00AA14FC"/>
    <w:rsid w:val="00AA1BED"/>
    <w:rsid w:val="00AA1CDB"/>
    <w:rsid w:val="00AA1DBA"/>
    <w:rsid w:val="00AA1F72"/>
    <w:rsid w:val="00AA21CD"/>
    <w:rsid w:val="00AA225B"/>
    <w:rsid w:val="00AA2DE1"/>
    <w:rsid w:val="00AA35A0"/>
    <w:rsid w:val="00AA3919"/>
    <w:rsid w:val="00AA3D26"/>
    <w:rsid w:val="00AA3D75"/>
    <w:rsid w:val="00AA44C2"/>
    <w:rsid w:val="00AA4562"/>
    <w:rsid w:val="00AA490B"/>
    <w:rsid w:val="00AA5244"/>
    <w:rsid w:val="00AA54F4"/>
    <w:rsid w:val="00AA5823"/>
    <w:rsid w:val="00AA5D63"/>
    <w:rsid w:val="00AA5DAE"/>
    <w:rsid w:val="00AA6753"/>
    <w:rsid w:val="00AA6845"/>
    <w:rsid w:val="00AA6D37"/>
    <w:rsid w:val="00AA6DAE"/>
    <w:rsid w:val="00AA7CA0"/>
    <w:rsid w:val="00AB02F8"/>
    <w:rsid w:val="00AB0541"/>
    <w:rsid w:val="00AB0585"/>
    <w:rsid w:val="00AB0643"/>
    <w:rsid w:val="00AB0953"/>
    <w:rsid w:val="00AB0D8A"/>
    <w:rsid w:val="00AB0EF2"/>
    <w:rsid w:val="00AB1121"/>
    <w:rsid w:val="00AB1E0E"/>
    <w:rsid w:val="00AB25B8"/>
    <w:rsid w:val="00AB2608"/>
    <w:rsid w:val="00AB26CD"/>
    <w:rsid w:val="00AB2ABD"/>
    <w:rsid w:val="00AB2AF2"/>
    <w:rsid w:val="00AB2DCD"/>
    <w:rsid w:val="00AB336A"/>
    <w:rsid w:val="00AB36CE"/>
    <w:rsid w:val="00AB3CF1"/>
    <w:rsid w:val="00AB4832"/>
    <w:rsid w:val="00AB5572"/>
    <w:rsid w:val="00AB5BF4"/>
    <w:rsid w:val="00AB6069"/>
    <w:rsid w:val="00AB656B"/>
    <w:rsid w:val="00AB6D8F"/>
    <w:rsid w:val="00AB7049"/>
    <w:rsid w:val="00AB73F8"/>
    <w:rsid w:val="00AB7625"/>
    <w:rsid w:val="00AB765A"/>
    <w:rsid w:val="00AB7F18"/>
    <w:rsid w:val="00AC009D"/>
    <w:rsid w:val="00AC040D"/>
    <w:rsid w:val="00AC07DF"/>
    <w:rsid w:val="00AC0DC1"/>
    <w:rsid w:val="00AC11F8"/>
    <w:rsid w:val="00AC2094"/>
    <w:rsid w:val="00AC2653"/>
    <w:rsid w:val="00AC3041"/>
    <w:rsid w:val="00AC3101"/>
    <w:rsid w:val="00AC315D"/>
    <w:rsid w:val="00AC34CA"/>
    <w:rsid w:val="00AC4854"/>
    <w:rsid w:val="00AC495B"/>
    <w:rsid w:val="00AC4D8E"/>
    <w:rsid w:val="00AC4EC4"/>
    <w:rsid w:val="00AC5B57"/>
    <w:rsid w:val="00AC618F"/>
    <w:rsid w:val="00AC6305"/>
    <w:rsid w:val="00AC653A"/>
    <w:rsid w:val="00AC7157"/>
    <w:rsid w:val="00AD009A"/>
    <w:rsid w:val="00AD0283"/>
    <w:rsid w:val="00AD04AF"/>
    <w:rsid w:val="00AD0939"/>
    <w:rsid w:val="00AD10DA"/>
    <w:rsid w:val="00AD1124"/>
    <w:rsid w:val="00AD1724"/>
    <w:rsid w:val="00AD349D"/>
    <w:rsid w:val="00AD39A4"/>
    <w:rsid w:val="00AD3D1D"/>
    <w:rsid w:val="00AD47E4"/>
    <w:rsid w:val="00AD6018"/>
    <w:rsid w:val="00AD6967"/>
    <w:rsid w:val="00AD6DD9"/>
    <w:rsid w:val="00AD75B3"/>
    <w:rsid w:val="00AD76F9"/>
    <w:rsid w:val="00AD79F5"/>
    <w:rsid w:val="00AD7ABD"/>
    <w:rsid w:val="00AE015B"/>
    <w:rsid w:val="00AE0D63"/>
    <w:rsid w:val="00AE1254"/>
    <w:rsid w:val="00AE154C"/>
    <w:rsid w:val="00AE1BF9"/>
    <w:rsid w:val="00AE2066"/>
    <w:rsid w:val="00AE20CA"/>
    <w:rsid w:val="00AE284F"/>
    <w:rsid w:val="00AE2B35"/>
    <w:rsid w:val="00AE2B76"/>
    <w:rsid w:val="00AE30C3"/>
    <w:rsid w:val="00AE3219"/>
    <w:rsid w:val="00AE3933"/>
    <w:rsid w:val="00AE3E2C"/>
    <w:rsid w:val="00AE4D2B"/>
    <w:rsid w:val="00AE4DDA"/>
    <w:rsid w:val="00AE4EDE"/>
    <w:rsid w:val="00AE4EEF"/>
    <w:rsid w:val="00AE515C"/>
    <w:rsid w:val="00AE5C83"/>
    <w:rsid w:val="00AE681C"/>
    <w:rsid w:val="00AE6DBE"/>
    <w:rsid w:val="00AE6E1E"/>
    <w:rsid w:val="00AE73C2"/>
    <w:rsid w:val="00AE7543"/>
    <w:rsid w:val="00AE77C9"/>
    <w:rsid w:val="00AF0734"/>
    <w:rsid w:val="00AF1743"/>
    <w:rsid w:val="00AF2642"/>
    <w:rsid w:val="00AF2C03"/>
    <w:rsid w:val="00AF2D46"/>
    <w:rsid w:val="00AF2E98"/>
    <w:rsid w:val="00AF3058"/>
    <w:rsid w:val="00AF3428"/>
    <w:rsid w:val="00AF3A0B"/>
    <w:rsid w:val="00AF3C16"/>
    <w:rsid w:val="00AF4142"/>
    <w:rsid w:val="00AF4257"/>
    <w:rsid w:val="00AF4608"/>
    <w:rsid w:val="00AF4E04"/>
    <w:rsid w:val="00AF4E4E"/>
    <w:rsid w:val="00AF4F61"/>
    <w:rsid w:val="00AF5935"/>
    <w:rsid w:val="00AF5C2A"/>
    <w:rsid w:val="00AF5C38"/>
    <w:rsid w:val="00AF64E9"/>
    <w:rsid w:val="00AF64F4"/>
    <w:rsid w:val="00AF65FA"/>
    <w:rsid w:val="00AF71A6"/>
    <w:rsid w:val="00AF7689"/>
    <w:rsid w:val="00AF76A5"/>
    <w:rsid w:val="00AF7BB2"/>
    <w:rsid w:val="00AF7D08"/>
    <w:rsid w:val="00B000FE"/>
    <w:rsid w:val="00B00138"/>
    <w:rsid w:val="00B006AB"/>
    <w:rsid w:val="00B00CB6"/>
    <w:rsid w:val="00B00DAB"/>
    <w:rsid w:val="00B01102"/>
    <w:rsid w:val="00B011BB"/>
    <w:rsid w:val="00B02BC9"/>
    <w:rsid w:val="00B02FE1"/>
    <w:rsid w:val="00B03428"/>
    <w:rsid w:val="00B0349F"/>
    <w:rsid w:val="00B03EE1"/>
    <w:rsid w:val="00B04494"/>
    <w:rsid w:val="00B046F1"/>
    <w:rsid w:val="00B05876"/>
    <w:rsid w:val="00B06E6C"/>
    <w:rsid w:val="00B06F2C"/>
    <w:rsid w:val="00B0709E"/>
    <w:rsid w:val="00B074B9"/>
    <w:rsid w:val="00B07B3C"/>
    <w:rsid w:val="00B1055E"/>
    <w:rsid w:val="00B1062B"/>
    <w:rsid w:val="00B10749"/>
    <w:rsid w:val="00B10B24"/>
    <w:rsid w:val="00B10C9D"/>
    <w:rsid w:val="00B11089"/>
    <w:rsid w:val="00B11466"/>
    <w:rsid w:val="00B115C3"/>
    <w:rsid w:val="00B1205D"/>
    <w:rsid w:val="00B12127"/>
    <w:rsid w:val="00B127AA"/>
    <w:rsid w:val="00B12C14"/>
    <w:rsid w:val="00B12DE7"/>
    <w:rsid w:val="00B135B6"/>
    <w:rsid w:val="00B14094"/>
    <w:rsid w:val="00B14390"/>
    <w:rsid w:val="00B146F8"/>
    <w:rsid w:val="00B14F40"/>
    <w:rsid w:val="00B1547C"/>
    <w:rsid w:val="00B15816"/>
    <w:rsid w:val="00B161CF"/>
    <w:rsid w:val="00B16F3F"/>
    <w:rsid w:val="00B173CE"/>
    <w:rsid w:val="00B20E3A"/>
    <w:rsid w:val="00B21701"/>
    <w:rsid w:val="00B21F6A"/>
    <w:rsid w:val="00B23150"/>
    <w:rsid w:val="00B23360"/>
    <w:rsid w:val="00B23843"/>
    <w:rsid w:val="00B23B3F"/>
    <w:rsid w:val="00B23CAB"/>
    <w:rsid w:val="00B24F0E"/>
    <w:rsid w:val="00B2553F"/>
    <w:rsid w:val="00B25C6C"/>
    <w:rsid w:val="00B261C1"/>
    <w:rsid w:val="00B26222"/>
    <w:rsid w:val="00B26575"/>
    <w:rsid w:val="00B26ED4"/>
    <w:rsid w:val="00B2795C"/>
    <w:rsid w:val="00B300F3"/>
    <w:rsid w:val="00B302EC"/>
    <w:rsid w:val="00B30326"/>
    <w:rsid w:val="00B3043E"/>
    <w:rsid w:val="00B30514"/>
    <w:rsid w:val="00B30811"/>
    <w:rsid w:val="00B30F61"/>
    <w:rsid w:val="00B312B9"/>
    <w:rsid w:val="00B31448"/>
    <w:rsid w:val="00B319AB"/>
    <w:rsid w:val="00B31A32"/>
    <w:rsid w:val="00B31A43"/>
    <w:rsid w:val="00B32375"/>
    <w:rsid w:val="00B3362F"/>
    <w:rsid w:val="00B33A11"/>
    <w:rsid w:val="00B33D2C"/>
    <w:rsid w:val="00B33D74"/>
    <w:rsid w:val="00B3488F"/>
    <w:rsid w:val="00B34F90"/>
    <w:rsid w:val="00B3572A"/>
    <w:rsid w:val="00B3597D"/>
    <w:rsid w:val="00B360A6"/>
    <w:rsid w:val="00B36375"/>
    <w:rsid w:val="00B36907"/>
    <w:rsid w:val="00B36966"/>
    <w:rsid w:val="00B36A5B"/>
    <w:rsid w:val="00B3726D"/>
    <w:rsid w:val="00B378F9"/>
    <w:rsid w:val="00B37AF2"/>
    <w:rsid w:val="00B37F0A"/>
    <w:rsid w:val="00B407E7"/>
    <w:rsid w:val="00B40B03"/>
    <w:rsid w:val="00B40C6E"/>
    <w:rsid w:val="00B416AB"/>
    <w:rsid w:val="00B41722"/>
    <w:rsid w:val="00B4187D"/>
    <w:rsid w:val="00B41A2F"/>
    <w:rsid w:val="00B41BA5"/>
    <w:rsid w:val="00B41E12"/>
    <w:rsid w:val="00B41EFC"/>
    <w:rsid w:val="00B4207F"/>
    <w:rsid w:val="00B423FF"/>
    <w:rsid w:val="00B4264C"/>
    <w:rsid w:val="00B42983"/>
    <w:rsid w:val="00B43CC9"/>
    <w:rsid w:val="00B44A32"/>
    <w:rsid w:val="00B44C42"/>
    <w:rsid w:val="00B44F67"/>
    <w:rsid w:val="00B44FC0"/>
    <w:rsid w:val="00B462C6"/>
    <w:rsid w:val="00B464C8"/>
    <w:rsid w:val="00B46947"/>
    <w:rsid w:val="00B4721D"/>
    <w:rsid w:val="00B47922"/>
    <w:rsid w:val="00B47942"/>
    <w:rsid w:val="00B500C8"/>
    <w:rsid w:val="00B50347"/>
    <w:rsid w:val="00B50A21"/>
    <w:rsid w:val="00B5144D"/>
    <w:rsid w:val="00B51527"/>
    <w:rsid w:val="00B51B96"/>
    <w:rsid w:val="00B51EF8"/>
    <w:rsid w:val="00B52893"/>
    <w:rsid w:val="00B52984"/>
    <w:rsid w:val="00B52B14"/>
    <w:rsid w:val="00B5316B"/>
    <w:rsid w:val="00B539B1"/>
    <w:rsid w:val="00B541E3"/>
    <w:rsid w:val="00B549D0"/>
    <w:rsid w:val="00B54AAA"/>
    <w:rsid w:val="00B54B9F"/>
    <w:rsid w:val="00B557E1"/>
    <w:rsid w:val="00B55814"/>
    <w:rsid w:val="00B5638D"/>
    <w:rsid w:val="00B56572"/>
    <w:rsid w:val="00B56928"/>
    <w:rsid w:val="00B56DB8"/>
    <w:rsid w:val="00B57F77"/>
    <w:rsid w:val="00B602F4"/>
    <w:rsid w:val="00B60416"/>
    <w:rsid w:val="00B616D0"/>
    <w:rsid w:val="00B61866"/>
    <w:rsid w:val="00B62284"/>
    <w:rsid w:val="00B62AD0"/>
    <w:rsid w:val="00B63869"/>
    <w:rsid w:val="00B644B2"/>
    <w:rsid w:val="00B64CB5"/>
    <w:rsid w:val="00B6560E"/>
    <w:rsid w:val="00B65B73"/>
    <w:rsid w:val="00B661BA"/>
    <w:rsid w:val="00B67187"/>
    <w:rsid w:val="00B67616"/>
    <w:rsid w:val="00B67CC1"/>
    <w:rsid w:val="00B700FE"/>
    <w:rsid w:val="00B70685"/>
    <w:rsid w:val="00B7080E"/>
    <w:rsid w:val="00B70A39"/>
    <w:rsid w:val="00B710AC"/>
    <w:rsid w:val="00B716FA"/>
    <w:rsid w:val="00B71B86"/>
    <w:rsid w:val="00B71C05"/>
    <w:rsid w:val="00B722FA"/>
    <w:rsid w:val="00B72554"/>
    <w:rsid w:val="00B727A1"/>
    <w:rsid w:val="00B72A99"/>
    <w:rsid w:val="00B72C1B"/>
    <w:rsid w:val="00B72C38"/>
    <w:rsid w:val="00B72E33"/>
    <w:rsid w:val="00B73321"/>
    <w:rsid w:val="00B737B6"/>
    <w:rsid w:val="00B74031"/>
    <w:rsid w:val="00B743AF"/>
    <w:rsid w:val="00B7475C"/>
    <w:rsid w:val="00B74867"/>
    <w:rsid w:val="00B75112"/>
    <w:rsid w:val="00B75387"/>
    <w:rsid w:val="00B754DD"/>
    <w:rsid w:val="00B75582"/>
    <w:rsid w:val="00B75654"/>
    <w:rsid w:val="00B756B8"/>
    <w:rsid w:val="00B76A9D"/>
    <w:rsid w:val="00B76F47"/>
    <w:rsid w:val="00B774EB"/>
    <w:rsid w:val="00B7769C"/>
    <w:rsid w:val="00B77753"/>
    <w:rsid w:val="00B777CD"/>
    <w:rsid w:val="00B77D31"/>
    <w:rsid w:val="00B8013F"/>
    <w:rsid w:val="00B808D2"/>
    <w:rsid w:val="00B80AA5"/>
    <w:rsid w:val="00B80D1D"/>
    <w:rsid w:val="00B81141"/>
    <w:rsid w:val="00B8191A"/>
    <w:rsid w:val="00B81B48"/>
    <w:rsid w:val="00B81CCB"/>
    <w:rsid w:val="00B82786"/>
    <w:rsid w:val="00B82AE4"/>
    <w:rsid w:val="00B82BCE"/>
    <w:rsid w:val="00B82CCC"/>
    <w:rsid w:val="00B82DF0"/>
    <w:rsid w:val="00B832D3"/>
    <w:rsid w:val="00B83AFB"/>
    <w:rsid w:val="00B8425E"/>
    <w:rsid w:val="00B842D8"/>
    <w:rsid w:val="00B85914"/>
    <w:rsid w:val="00B85F5A"/>
    <w:rsid w:val="00B86061"/>
    <w:rsid w:val="00B86227"/>
    <w:rsid w:val="00B86E83"/>
    <w:rsid w:val="00B8716F"/>
    <w:rsid w:val="00B87B0C"/>
    <w:rsid w:val="00B900EC"/>
    <w:rsid w:val="00B90552"/>
    <w:rsid w:val="00B906CB"/>
    <w:rsid w:val="00B90C08"/>
    <w:rsid w:val="00B90E01"/>
    <w:rsid w:val="00B91C44"/>
    <w:rsid w:val="00B91CF6"/>
    <w:rsid w:val="00B92A69"/>
    <w:rsid w:val="00B92B5A"/>
    <w:rsid w:val="00B92BD0"/>
    <w:rsid w:val="00B92F46"/>
    <w:rsid w:val="00B9302A"/>
    <w:rsid w:val="00B9348A"/>
    <w:rsid w:val="00B94591"/>
    <w:rsid w:val="00B94E15"/>
    <w:rsid w:val="00B9507F"/>
    <w:rsid w:val="00B9553F"/>
    <w:rsid w:val="00B957CA"/>
    <w:rsid w:val="00B96B76"/>
    <w:rsid w:val="00B9722D"/>
    <w:rsid w:val="00B97E89"/>
    <w:rsid w:val="00BA0A19"/>
    <w:rsid w:val="00BA0E36"/>
    <w:rsid w:val="00BA122E"/>
    <w:rsid w:val="00BA144F"/>
    <w:rsid w:val="00BA1618"/>
    <w:rsid w:val="00BA16DB"/>
    <w:rsid w:val="00BA19EB"/>
    <w:rsid w:val="00BA1AD5"/>
    <w:rsid w:val="00BA31FE"/>
    <w:rsid w:val="00BA324A"/>
    <w:rsid w:val="00BA329C"/>
    <w:rsid w:val="00BA3434"/>
    <w:rsid w:val="00BA3778"/>
    <w:rsid w:val="00BA3940"/>
    <w:rsid w:val="00BA3C62"/>
    <w:rsid w:val="00BA4AFC"/>
    <w:rsid w:val="00BA4B00"/>
    <w:rsid w:val="00BA53C0"/>
    <w:rsid w:val="00BA5575"/>
    <w:rsid w:val="00BA55A4"/>
    <w:rsid w:val="00BA5A28"/>
    <w:rsid w:val="00BA5D6A"/>
    <w:rsid w:val="00BA5D78"/>
    <w:rsid w:val="00BA620C"/>
    <w:rsid w:val="00BA6B04"/>
    <w:rsid w:val="00BA70F9"/>
    <w:rsid w:val="00BA7268"/>
    <w:rsid w:val="00BA7402"/>
    <w:rsid w:val="00BA7867"/>
    <w:rsid w:val="00BA78E1"/>
    <w:rsid w:val="00BA7934"/>
    <w:rsid w:val="00BB057E"/>
    <w:rsid w:val="00BB068B"/>
    <w:rsid w:val="00BB0717"/>
    <w:rsid w:val="00BB088A"/>
    <w:rsid w:val="00BB0AE5"/>
    <w:rsid w:val="00BB1047"/>
    <w:rsid w:val="00BB1302"/>
    <w:rsid w:val="00BB1349"/>
    <w:rsid w:val="00BB1512"/>
    <w:rsid w:val="00BB1684"/>
    <w:rsid w:val="00BB1B38"/>
    <w:rsid w:val="00BB1DE6"/>
    <w:rsid w:val="00BB1EBE"/>
    <w:rsid w:val="00BB2241"/>
    <w:rsid w:val="00BB26C1"/>
    <w:rsid w:val="00BB27D8"/>
    <w:rsid w:val="00BB2C35"/>
    <w:rsid w:val="00BB2E00"/>
    <w:rsid w:val="00BB2E8C"/>
    <w:rsid w:val="00BB33F6"/>
    <w:rsid w:val="00BB3650"/>
    <w:rsid w:val="00BB36A3"/>
    <w:rsid w:val="00BB3CEA"/>
    <w:rsid w:val="00BB4161"/>
    <w:rsid w:val="00BB451E"/>
    <w:rsid w:val="00BB4904"/>
    <w:rsid w:val="00BB4ACF"/>
    <w:rsid w:val="00BB4AE0"/>
    <w:rsid w:val="00BB4CEB"/>
    <w:rsid w:val="00BB51EB"/>
    <w:rsid w:val="00BB5694"/>
    <w:rsid w:val="00BB7176"/>
    <w:rsid w:val="00BB7BFE"/>
    <w:rsid w:val="00BC01D5"/>
    <w:rsid w:val="00BC0B1F"/>
    <w:rsid w:val="00BC159E"/>
    <w:rsid w:val="00BC2147"/>
    <w:rsid w:val="00BC2458"/>
    <w:rsid w:val="00BC29E3"/>
    <w:rsid w:val="00BC31AB"/>
    <w:rsid w:val="00BC4011"/>
    <w:rsid w:val="00BC4140"/>
    <w:rsid w:val="00BC45E2"/>
    <w:rsid w:val="00BC46F5"/>
    <w:rsid w:val="00BC4708"/>
    <w:rsid w:val="00BC4927"/>
    <w:rsid w:val="00BC4C3B"/>
    <w:rsid w:val="00BC4C92"/>
    <w:rsid w:val="00BC5238"/>
    <w:rsid w:val="00BC53CE"/>
    <w:rsid w:val="00BC5AFB"/>
    <w:rsid w:val="00BC5D60"/>
    <w:rsid w:val="00BC5D91"/>
    <w:rsid w:val="00BC62EE"/>
    <w:rsid w:val="00BC67B0"/>
    <w:rsid w:val="00BC6A39"/>
    <w:rsid w:val="00BC7227"/>
    <w:rsid w:val="00BC77C2"/>
    <w:rsid w:val="00BC782A"/>
    <w:rsid w:val="00BC78F4"/>
    <w:rsid w:val="00BC7968"/>
    <w:rsid w:val="00BC7B0F"/>
    <w:rsid w:val="00BD04D9"/>
    <w:rsid w:val="00BD06D4"/>
    <w:rsid w:val="00BD0C99"/>
    <w:rsid w:val="00BD2085"/>
    <w:rsid w:val="00BD2824"/>
    <w:rsid w:val="00BD282B"/>
    <w:rsid w:val="00BD3470"/>
    <w:rsid w:val="00BD3864"/>
    <w:rsid w:val="00BD394F"/>
    <w:rsid w:val="00BD3CA8"/>
    <w:rsid w:val="00BD3EC2"/>
    <w:rsid w:val="00BD41E5"/>
    <w:rsid w:val="00BD4B70"/>
    <w:rsid w:val="00BD4EBE"/>
    <w:rsid w:val="00BD5A69"/>
    <w:rsid w:val="00BD5B4F"/>
    <w:rsid w:val="00BD5B52"/>
    <w:rsid w:val="00BD5E53"/>
    <w:rsid w:val="00BD5F9A"/>
    <w:rsid w:val="00BD6871"/>
    <w:rsid w:val="00BD692D"/>
    <w:rsid w:val="00BD6D54"/>
    <w:rsid w:val="00BD7102"/>
    <w:rsid w:val="00BD7952"/>
    <w:rsid w:val="00BD7A73"/>
    <w:rsid w:val="00BD7B39"/>
    <w:rsid w:val="00BE066A"/>
    <w:rsid w:val="00BE090A"/>
    <w:rsid w:val="00BE0C19"/>
    <w:rsid w:val="00BE223E"/>
    <w:rsid w:val="00BE28DF"/>
    <w:rsid w:val="00BE2A5D"/>
    <w:rsid w:val="00BE2DDB"/>
    <w:rsid w:val="00BE32A7"/>
    <w:rsid w:val="00BE353E"/>
    <w:rsid w:val="00BE3638"/>
    <w:rsid w:val="00BE3C06"/>
    <w:rsid w:val="00BE4367"/>
    <w:rsid w:val="00BE4493"/>
    <w:rsid w:val="00BE46EA"/>
    <w:rsid w:val="00BE55CA"/>
    <w:rsid w:val="00BE5CCC"/>
    <w:rsid w:val="00BE5F84"/>
    <w:rsid w:val="00BE6F0C"/>
    <w:rsid w:val="00BE732E"/>
    <w:rsid w:val="00BE7331"/>
    <w:rsid w:val="00BE742D"/>
    <w:rsid w:val="00BF0125"/>
    <w:rsid w:val="00BF0851"/>
    <w:rsid w:val="00BF0878"/>
    <w:rsid w:val="00BF0E08"/>
    <w:rsid w:val="00BF1857"/>
    <w:rsid w:val="00BF232B"/>
    <w:rsid w:val="00BF234A"/>
    <w:rsid w:val="00BF2368"/>
    <w:rsid w:val="00BF2525"/>
    <w:rsid w:val="00BF281B"/>
    <w:rsid w:val="00BF2AB6"/>
    <w:rsid w:val="00BF2C9A"/>
    <w:rsid w:val="00BF31CB"/>
    <w:rsid w:val="00BF3418"/>
    <w:rsid w:val="00BF35E4"/>
    <w:rsid w:val="00BF3746"/>
    <w:rsid w:val="00BF3C60"/>
    <w:rsid w:val="00BF439E"/>
    <w:rsid w:val="00BF4B2A"/>
    <w:rsid w:val="00BF5111"/>
    <w:rsid w:val="00BF5524"/>
    <w:rsid w:val="00BF553C"/>
    <w:rsid w:val="00BF625D"/>
    <w:rsid w:val="00BF6785"/>
    <w:rsid w:val="00BF6C2A"/>
    <w:rsid w:val="00BF70E0"/>
    <w:rsid w:val="00BF70E7"/>
    <w:rsid w:val="00BF7C89"/>
    <w:rsid w:val="00BF7F05"/>
    <w:rsid w:val="00BF7FCD"/>
    <w:rsid w:val="00C0051F"/>
    <w:rsid w:val="00C00D10"/>
    <w:rsid w:val="00C01E64"/>
    <w:rsid w:val="00C0208D"/>
    <w:rsid w:val="00C027F4"/>
    <w:rsid w:val="00C027FE"/>
    <w:rsid w:val="00C02E21"/>
    <w:rsid w:val="00C02F50"/>
    <w:rsid w:val="00C030D6"/>
    <w:rsid w:val="00C03A55"/>
    <w:rsid w:val="00C03DFB"/>
    <w:rsid w:val="00C03EAD"/>
    <w:rsid w:val="00C05435"/>
    <w:rsid w:val="00C05CAA"/>
    <w:rsid w:val="00C06AD7"/>
    <w:rsid w:val="00C07CA7"/>
    <w:rsid w:val="00C1008A"/>
    <w:rsid w:val="00C1050F"/>
    <w:rsid w:val="00C10C73"/>
    <w:rsid w:val="00C10FB0"/>
    <w:rsid w:val="00C11265"/>
    <w:rsid w:val="00C113C0"/>
    <w:rsid w:val="00C1151C"/>
    <w:rsid w:val="00C1197F"/>
    <w:rsid w:val="00C11BDC"/>
    <w:rsid w:val="00C11D12"/>
    <w:rsid w:val="00C1234F"/>
    <w:rsid w:val="00C123A9"/>
    <w:rsid w:val="00C124F7"/>
    <w:rsid w:val="00C134AD"/>
    <w:rsid w:val="00C1357C"/>
    <w:rsid w:val="00C136CB"/>
    <w:rsid w:val="00C13CEA"/>
    <w:rsid w:val="00C144CF"/>
    <w:rsid w:val="00C15018"/>
    <w:rsid w:val="00C15C16"/>
    <w:rsid w:val="00C15CA6"/>
    <w:rsid w:val="00C162BE"/>
    <w:rsid w:val="00C17918"/>
    <w:rsid w:val="00C17D88"/>
    <w:rsid w:val="00C204C2"/>
    <w:rsid w:val="00C20AAA"/>
    <w:rsid w:val="00C20B27"/>
    <w:rsid w:val="00C20F8F"/>
    <w:rsid w:val="00C212A7"/>
    <w:rsid w:val="00C22052"/>
    <w:rsid w:val="00C2223C"/>
    <w:rsid w:val="00C225C8"/>
    <w:rsid w:val="00C22C38"/>
    <w:rsid w:val="00C2319E"/>
    <w:rsid w:val="00C23225"/>
    <w:rsid w:val="00C2339C"/>
    <w:rsid w:val="00C2459F"/>
    <w:rsid w:val="00C2464E"/>
    <w:rsid w:val="00C24A05"/>
    <w:rsid w:val="00C25522"/>
    <w:rsid w:val="00C25DBE"/>
    <w:rsid w:val="00C264D4"/>
    <w:rsid w:val="00C265B9"/>
    <w:rsid w:val="00C273CA"/>
    <w:rsid w:val="00C274C6"/>
    <w:rsid w:val="00C27583"/>
    <w:rsid w:val="00C27B50"/>
    <w:rsid w:val="00C30171"/>
    <w:rsid w:val="00C303EA"/>
    <w:rsid w:val="00C3053E"/>
    <w:rsid w:val="00C30B89"/>
    <w:rsid w:val="00C31123"/>
    <w:rsid w:val="00C31246"/>
    <w:rsid w:val="00C314C1"/>
    <w:rsid w:val="00C3174B"/>
    <w:rsid w:val="00C31F06"/>
    <w:rsid w:val="00C31F71"/>
    <w:rsid w:val="00C32792"/>
    <w:rsid w:val="00C32E75"/>
    <w:rsid w:val="00C339F2"/>
    <w:rsid w:val="00C33B15"/>
    <w:rsid w:val="00C33BAD"/>
    <w:rsid w:val="00C33C83"/>
    <w:rsid w:val="00C33EFC"/>
    <w:rsid w:val="00C33F72"/>
    <w:rsid w:val="00C33FAA"/>
    <w:rsid w:val="00C34D4E"/>
    <w:rsid w:val="00C3536E"/>
    <w:rsid w:val="00C353F6"/>
    <w:rsid w:val="00C356E6"/>
    <w:rsid w:val="00C356EF"/>
    <w:rsid w:val="00C35B3F"/>
    <w:rsid w:val="00C35C08"/>
    <w:rsid w:val="00C35DF6"/>
    <w:rsid w:val="00C36AFF"/>
    <w:rsid w:val="00C36B0E"/>
    <w:rsid w:val="00C36C09"/>
    <w:rsid w:val="00C3724B"/>
    <w:rsid w:val="00C37666"/>
    <w:rsid w:val="00C378B1"/>
    <w:rsid w:val="00C40464"/>
    <w:rsid w:val="00C406B1"/>
    <w:rsid w:val="00C409DF"/>
    <w:rsid w:val="00C40A1B"/>
    <w:rsid w:val="00C41043"/>
    <w:rsid w:val="00C4192A"/>
    <w:rsid w:val="00C41A4B"/>
    <w:rsid w:val="00C41C7C"/>
    <w:rsid w:val="00C423C7"/>
    <w:rsid w:val="00C42442"/>
    <w:rsid w:val="00C426A9"/>
    <w:rsid w:val="00C427D4"/>
    <w:rsid w:val="00C42CDF"/>
    <w:rsid w:val="00C42F22"/>
    <w:rsid w:val="00C432DD"/>
    <w:rsid w:val="00C43644"/>
    <w:rsid w:val="00C444C2"/>
    <w:rsid w:val="00C451F3"/>
    <w:rsid w:val="00C45339"/>
    <w:rsid w:val="00C45E19"/>
    <w:rsid w:val="00C461F5"/>
    <w:rsid w:val="00C46778"/>
    <w:rsid w:val="00C46901"/>
    <w:rsid w:val="00C46998"/>
    <w:rsid w:val="00C4775B"/>
    <w:rsid w:val="00C47BBC"/>
    <w:rsid w:val="00C50629"/>
    <w:rsid w:val="00C50668"/>
    <w:rsid w:val="00C509CF"/>
    <w:rsid w:val="00C50D5E"/>
    <w:rsid w:val="00C5153C"/>
    <w:rsid w:val="00C51BD4"/>
    <w:rsid w:val="00C51E54"/>
    <w:rsid w:val="00C522CA"/>
    <w:rsid w:val="00C52686"/>
    <w:rsid w:val="00C528DA"/>
    <w:rsid w:val="00C52F85"/>
    <w:rsid w:val="00C53580"/>
    <w:rsid w:val="00C549CB"/>
    <w:rsid w:val="00C54C53"/>
    <w:rsid w:val="00C54DBB"/>
    <w:rsid w:val="00C54F40"/>
    <w:rsid w:val="00C5567A"/>
    <w:rsid w:val="00C55F42"/>
    <w:rsid w:val="00C56BD5"/>
    <w:rsid w:val="00C57298"/>
    <w:rsid w:val="00C573E7"/>
    <w:rsid w:val="00C575BC"/>
    <w:rsid w:val="00C57E84"/>
    <w:rsid w:val="00C6010E"/>
    <w:rsid w:val="00C60F8B"/>
    <w:rsid w:val="00C6138D"/>
    <w:rsid w:val="00C61DEE"/>
    <w:rsid w:val="00C6254B"/>
    <w:rsid w:val="00C626DA"/>
    <w:rsid w:val="00C62716"/>
    <w:rsid w:val="00C62903"/>
    <w:rsid w:val="00C62991"/>
    <w:rsid w:val="00C62A32"/>
    <w:rsid w:val="00C62E9E"/>
    <w:rsid w:val="00C6461C"/>
    <w:rsid w:val="00C64851"/>
    <w:rsid w:val="00C64920"/>
    <w:rsid w:val="00C64D90"/>
    <w:rsid w:val="00C6580E"/>
    <w:rsid w:val="00C65885"/>
    <w:rsid w:val="00C65C42"/>
    <w:rsid w:val="00C66639"/>
    <w:rsid w:val="00C668CE"/>
    <w:rsid w:val="00C66B43"/>
    <w:rsid w:val="00C66BE5"/>
    <w:rsid w:val="00C66CD8"/>
    <w:rsid w:val="00C67338"/>
    <w:rsid w:val="00C67383"/>
    <w:rsid w:val="00C674D1"/>
    <w:rsid w:val="00C67705"/>
    <w:rsid w:val="00C67AB0"/>
    <w:rsid w:val="00C67F4E"/>
    <w:rsid w:val="00C67F7C"/>
    <w:rsid w:val="00C70751"/>
    <w:rsid w:val="00C70BF9"/>
    <w:rsid w:val="00C71386"/>
    <w:rsid w:val="00C71934"/>
    <w:rsid w:val="00C71FBB"/>
    <w:rsid w:val="00C7222B"/>
    <w:rsid w:val="00C72F1B"/>
    <w:rsid w:val="00C7352E"/>
    <w:rsid w:val="00C73B3A"/>
    <w:rsid w:val="00C73BFB"/>
    <w:rsid w:val="00C73EF1"/>
    <w:rsid w:val="00C74015"/>
    <w:rsid w:val="00C742EC"/>
    <w:rsid w:val="00C74438"/>
    <w:rsid w:val="00C75781"/>
    <w:rsid w:val="00C76106"/>
    <w:rsid w:val="00C7697F"/>
    <w:rsid w:val="00C76A58"/>
    <w:rsid w:val="00C76A6A"/>
    <w:rsid w:val="00C76CAC"/>
    <w:rsid w:val="00C7701E"/>
    <w:rsid w:val="00C7744E"/>
    <w:rsid w:val="00C8078A"/>
    <w:rsid w:val="00C808A3"/>
    <w:rsid w:val="00C8171C"/>
    <w:rsid w:val="00C819BE"/>
    <w:rsid w:val="00C819CB"/>
    <w:rsid w:val="00C822BF"/>
    <w:rsid w:val="00C82361"/>
    <w:rsid w:val="00C835B7"/>
    <w:rsid w:val="00C8407C"/>
    <w:rsid w:val="00C84806"/>
    <w:rsid w:val="00C84EAA"/>
    <w:rsid w:val="00C84FD9"/>
    <w:rsid w:val="00C8557E"/>
    <w:rsid w:val="00C85A1E"/>
    <w:rsid w:val="00C85A8D"/>
    <w:rsid w:val="00C85C78"/>
    <w:rsid w:val="00C85C82"/>
    <w:rsid w:val="00C862E1"/>
    <w:rsid w:val="00C86414"/>
    <w:rsid w:val="00C86645"/>
    <w:rsid w:val="00C86677"/>
    <w:rsid w:val="00C8689A"/>
    <w:rsid w:val="00C869CA"/>
    <w:rsid w:val="00C87643"/>
    <w:rsid w:val="00C87811"/>
    <w:rsid w:val="00C87922"/>
    <w:rsid w:val="00C87A21"/>
    <w:rsid w:val="00C87CFC"/>
    <w:rsid w:val="00C87EB0"/>
    <w:rsid w:val="00C9036D"/>
    <w:rsid w:val="00C90D8F"/>
    <w:rsid w:val="00C90E16"/>
    <w:rsid w:val="00C91087"/>
    <w:rsid w:val="00C9149A"/>
    <w:rsid w:val="00C91CD9"/>
    <w:rsid w:val="00C92796"/>
    <w:rsid w:val="00C92799"/>
    <w:rsid w:val="00C928E0"/>
    <w:rsid w:val="00C92EB5"/>
    <w:rsid w:val="00C92F76"/>
    <w:rsid w:val="00C936C1"/>
    <w:rsid w:val="00C93B6C"/>
    <w:rsid w:val="00C93FCA"/>
    <w:rsid w:val="00C94623"/>
    <w:rsid w:val="00C94C15"/>
    <w:rsid w:val="00C94EBD"/>
    <w:rsid w:val="00C95619"/>
    <w:rsid w:val="00C956E3"/>
    <w:rsid w:val="00C95853"/>
    <w:rsid w:val="00C96134"/>
    <w:rsid w:val="00C96A19"/>
    <w:rsid w:val="00C96DEE"/>
    <w:rsid w:val="00C96F56"/>
    <w:rsid w:val="00C96F5A"/>
    <w:rsid w:val="00C97060"/>
    <w:rsid w:val="00C979BB"/>
    <w:rsid w:val="00CA008D"/>
    <w:rsid w:val="00CA06C3"/>
    <w:rsid w:val="00CA0819"/>
    <w:rsid w:val="00CA12A2"/>
    <w:rsid w:val="00CA1992"/>
    <w:rsid w:val="00CA1F7B"/>
    <w:rsid w:val="00CA223D"/>
    <w:rsid w:val="00CA22DA"/>
    <w:rsid w:val="00CA2CDF"/>
    <w:rsid w:val="00CA2F86"/>
    <w:rsid w:val="00CA2FD3"/>
    <w:rsid w:val="00CA30A6"/>
    <w:rsid w:val="00CA315E"/>
    <w:rsid w:val="00CA31A6"/>
    <w:rsid w:val="00CA3201"/>
    <w:rsid w:val="00CA32F6"/>
    <w:rsid w:val="00CA335C"/>
    <w:rsid w:val="00CA3CFD"/>
    <w:rsid w:val="00CA40C0"/>
    <w:rsid w:val="00CA415C"/>
    <w:rsid w:val="00CA43ED"/>
    <w:rsid w:val="00CA4443"/>
    <w:rsid w:val="00CA46C7"/>
    <w:rsid w:val="00CA4990"/>
    <w:rsid w:val="00CA4D9F"/>
    <w:rsid w:val="00CA4E11"/>
    <w:rsid w:val="00CA53D8"/>
    <w:rsid w:val="00CA553A"/>
    <w:rsid w:val="00CA598E"/>
    <w:rsid w:val="00CA5E95"/>
    <w:rsid w:val="00CA6646"/>
    <w:rsid w:val="00CA6E87"/>
    <w:rsid w:val="00CA722E"/>
    <w:rsid w:val="00CA73B6"/>
    <w:rsid w:val="00CA7918"/>
    <w:rsid w:val="00CA7D57"/>
    <w:rsid w:val="00CB034D"/>
    <w:rsid w:val="00CB04EA"/>
    <w:rsid w:val="00CB0604"/>
    <w:rsid w:val="00CB0C59"/>
    <w:rsid w:val="00CB0CC7"/>
    <w:rsid w:val="00CB1079"/>
    <w:rsid w:val="00CB13E8"/>
    <w:rsid w:val="00CB166E"/>
    <w:rsid w:val="00CB1EDC"/>
    <w:rsid w:val="00CB28C4"/>
    <w:rsid w:val="00CB2FBA"/>
    <w:rsid w:val="00CB3157"/>
    <w:rsid w:val="00CB4011"/>
    <w:rsid w:val="00CB46F4"/>
    <w:rsid w:val="00CB55A8"/>
    <w:rsid w:val="00CB5C00"/>
    <w:rsid w:val="00CB60DC"/>
    <w:rsid w:val="00CB60EF"/>
    <w:rsid w:val="00CB64E8"/>
    <w:rsid w:val="00CB67EE"/>
    <w:rsid w:val="00CB68B3"/>
    <w:rsid w:val="00CB76FA"/>
    <w:rsid w:val="00CB7AFA"/>
    <w:rsid w:val="00CB7EC2"/>
    <w:rsid w:val="00CC0281"/>
    <w:rsid w:val="00CC08E5"/>
    <w:rsid w:val="00CC0C18"/>
    <w:rsid w:val="00CC0E74"/>
    <w:rsid w:val="00CC15F2"/>
    <w:rsid w:val="00CC1A72"/>
    <w:rsid w:val="00CC1B68"/>
    <w:rsid w:val="00CC1DD8"/>
    <w:rsid w:val="00CC1F11"/>
    <w:rsid w:val="00CC1F1B"/>
    <w:rsid w:val="00CC20C5"/>
    <w:rsid w:val="00CC2100"/>
    <w:rsid w:val="00CC3070"/>
    <w:rsid w:val="00CC3484"/>
    <w:rsid w:val="00CC3627"/>
    <w:rsid w:val="00CC3F63"/>
    <w:rsid w:val="00CC3FB4"/>
    <w:rsid w:val="00CC4A3B"/>
    <w:rsid w:val="00CC5312"/>
    <w:rsid w:val="00CC538B"/>
    <w:rsid w:val="00CC5759"/>
    <w:rsid w:val="00CC57FB"/>
    <w:rsid w:val="00CC5CB2"/>
    <w:rsid w:val="00CC649D"/>
    <w:rsid w:val="00CC662D"/>
    <w:rsid w:val="00CC6A0C"/>
    <w:rsid w:val="00CC74F2"/>
    <w:rsid w:val="00CC760A"/>
    <w:rsid w:val="00CC7BA1"/>
    <w:rsid w:val="00CC7E4B"/>
    <w:rsid w:val="00CD0490"/>
    <w:rsid w:val="00CD08DD"/>
    <w:rsid w:val="00CD0B7B"/>
    <w:rsid w:val="00CD0D0D"/>
    <w:rsid w:val="00CD15CA"/>
    <w:rsid w:val="00CD191C"/>
    <w:rsid w:val="00CD1AFE"/>
    <w:rsid w:val="00CD1DF7"/>
    <w:rsid w:val="00CD2800"/>
    <w:rsid w:val="00CD2C19"/>
    <w:rsid w:val="00CD2D87"/>
    <w:rsid w:val="00CD3077"/>
    <w:rsid w:val="00CD3104"/>
    <w:rsid w:val="00CD3727"/>
    <w:rsid w:val="00CD398A"/>
    <w:rsid w:val="00CD3AC5"/>
    <w:rsid w:val="00CD3F0C"/>
    <w:rsid w:val="00CD445F"/>
    <w:rsid w:val="00CD4A24"/>
    <w:rsid w:val="00CD4CBD"/>
    <w:rsid w:val="00CD4E64"/>
    <w:rsid w:val="00CD5226"/>
    <w:rsid w:val="00CD5495"/>
    <w:rsid w:val="00CD587B"/>
    <w:rsid w:val="00CD5D9C"/>
    <w:rsid w:val="00CD601F"/>
    <w:rsid w:val="00CD6332"/>
    <w:rsid w:val="00CD650F"/>
    <w:rsid w:val="00CD66C7"/>
    <w:rsid w:val="00CD6F46"/>
    <w:rsid w:val="00CD6FF0"/>
    <w:rsid w:val="00CD7065"/>
    <w:rsid w:val="00CD72C5"/>
    <w:rsid w:val="00CD7788"/>
    <w:rsid w:val="00CD7D99"/>
    <w:rsid w:val="00CE08AB"/>
    <w:rsid w:val="00CE0A1A"/>
    <w:rsid w:val="00CE0BF9"/>
    <w:rsid w:val="00CE0D77"/>
    <w:rsid w:val="00CE0E53"/>
    <w:rsid w:val="00CE106C"/>
    <w:rsid w:val="00CE115E"/>
    <w:rsid w:val="00CE1432"/>
    <w:rsid w:val="00CE17E9"/>
    <w:rsid w:val="00CE1C38"/>
    <w:rsid w:val="00CE1F76"/>
    <w:rsid w:val="00CE2804"/>
    <w:rsid w:val="00CE297A"/>
    <w:rsid w:val="00CE2C2A"/>
    <w:rsid w:val="00CE2D00"/>
    <w:rsid w:val="00CE2D7D"/>
    <w:rsid w:val="00CE2F8B"/>
    <w:rsid w:val="00CE31FC"/>
    <w:rsid w:val="00CE321B"/>
    <w:rsid w:val="00CE340B"/>
    <w:rsid w:val="00CE3A90"/>
    <w:rsid w:val="00CE3BBC"/>
    <w:rsid w:val="00CE43E8"/>
    <w:rsid w:val="00CE4673"/>
    <w:rsid w:val="00CE4E7B"/>
    <w:rsid w:val="00CE53CF"/>
    <w:rsid w:val="00CE5781"/>
    <w:rsid w:val="00CE5B01"/>
    <w:rsid w:val="00CE5DDD"/>
    <w:rsid w:val="00CE638C"/>
    <w:rsid w:val="00CE6CB7"/>
    <w:rsid w:val="00CE6E81"/>
    <w:rsid w:val="00CE70D7"/>
    <w:rsid w:val="00CE7CDC"/>
    <w:rsid w:val="00CF02BC"/>
    <w:rsid w:val="00CF1312"/>
    <w:rsid w:val="00CF1AFE"/>
    <w:rsid w:val="00CF1C06"/>
    <w:rsid w:val="00CF2073"/>
    <w:rsid w:val="00CF217A"/>
    <w:rsid w:val="00CF2B6D"/>
    <w:rsid w:val="00CF2B97"/>
    <w:rsid w:val="00CF2DBA"/>
    <w:rsid w:val="00CF346C"/>
    <w:rsid w:val="00CF3F4A"/>
    <w:rsid w:val="00CF4A85"/>
    <w:rsid w:val="00CF518A"/>
    <w:rsid w:val="00CF5559"/>
    <w:rsid w:val="00CF5C27"/>
    <w:rsid w:val="00CF60A9"/>
    <w:rsid w:val="00CF64F4"/>
    <w:rsid w:val="00CF7AEF"/>
    <w:rsid w:val="00CF7CCF"/>
    <w:rsid w:val="00CF7DAD"/>
    <w:rsid w:val="00CF7FCD"/>
    <w:rsid w:val="00D00282"/>
    <w:rsid w:val="00D00633"/>
    <w:rsid w:val="00D01160"/>
    <w:rsid w:val="00D015EC"/>
    <w:rsid w:val="00D01D7D"/>
    <w:rsid w:val="00D01E62"/>
    <w:rsid w:val="00D0232E"/>
    <w:rsid w:val="00D02661"/>
    <w:rsid w:val="00D02D25"/>
    <w:rsid w:val="00D02DCC"/>
    <w:rsid w:val="00D02FD7"/>
    <w:rsid w:val="00D039A9"/>
    <w:rsid w:val="00D03DDF"/>
    <w:rsid w:val="00D049CA"/>
    <w:rsid w:val="00D052B2"/>
    <w:rsid w:val="00D05929"/>
    <w:rsid w:val="00D05EA5"/>
    <w:rsid w:val="00D062E4"/>
    <w:rsid w:val="00D06430"/>
    <w:rsid w:val="00D066A0"/>
    <w:rsid w:val="00D06795"/>
    <w:rsid w:val="00D06D7B"/>
    <w:rsid w:val="00D06FF3"/>
    <w:rsid w:val="00D07014"/>
    <w:rsid w:val="00D07575"/>
    <w:rsid w:val="00D07A76"/>
    <w:rsid w:val="00D07CCA"/>
    <w:rsid w:val="00D10362"/>
    <w:rsid w:val="00D10374"/>
    <w:rsid w:val="00D10810"/>
    <w:rsid w:val="00D10B6F"/>
    <w:rsid w:val="00D11430"/>
    <w:rsid w:val="00D11595"/>
    <w:rsid w:val="00D117BF"/>
    <w:rsid w:val="00D11C00"/>
    <w:rsid w:val="00D11CBB"/>
    <w:rsid w:val="00D120C5"/>
    <w:rsid w:val="00D121BF"/>
    <w:rsid w:val="00D12670"/>
    <w:rsid w:val="00D12727"/>
    <w:rsid w:val="00D12819"/>
    <w:rsid w:val="00D13825"/>
    <w:rsid w:val="00D14C6A"/>
    <w:rsid w:val="00D14D70"/>
    <w:rsid w:val="00D14E13"/>
    <w:rsid w:val="00D15049"/>
    <w:rsid w:val="00D1539F"/>
    <w:rsid w:val="00D1548C"/>
    <w:rsid w:val="00D15B87"/>
    <w:rsid w:val="00D15D59"/>
    <w:rsid w:val="00D15E75"/>
    <w:rsid w:val="00D15F04"/>
    <w:rsid w:val="00D15F82"/>
    <w:rsid w:val="00D163F6"/>
    <w:rsid w:val="00D166C6"/>
    <w:rsid w:val="00D16E79"/>
    <w:rsid w:val="00D177C2"/>
    <w:rsid w:val="00D17FD6"/>
    <w:rsid w:val="00D2022E"/>
    <w:rsid w:val="00D206D1"/>
    <w:rsid w:val="00D208BA"/>
    <w:rsid w:val="00D21741"/>
    <w:rsid w:val="00D21C5A"/>
    <w:rsid w:val="00D21DBB"/>
    <w:rsid w:val="00D21F99"/>
    <w:rsid w:val="00D220E1"/>
    <w:rsid w:val="00D2223B"/>
    <w:rsid w:val="00D2248A"/>
    <w:rsid w:val="00D23998"/>
    <w:rsid w:val="00D2407F"/>
    <w:rsid w:val="00D24ECB"/>
    <w:rsid w:val="00D25121"/>
    <w:rsid w:val="00D2527B"/>
    <w:rsid w:val="00D25335"/>
    <w:rsid w:val="00D2560B"/>
    <w:rsid w:val="00D256EC"/>
    <w:rsid w:val="00D257D7"/>
    <w:rsid w:val="00D25B77"/>
    <w:rsid w:val="00D25D23"/>
    <w:rsid w:val="00D26103"/>
    <w:rsid w:val="00D26424"/>
    <w:rsid w:val="00D264DB"/>
    <w:rsid w:val="00D265F7"/>
    <w:rsid w:val="00D26C33"/>
    <w:rsid w:val="00D26CE6"/>
    <w:rsid w:val="00D26D1A"/>
    <w:rsid w:val="00D274D4"/>
    <w:rsid w:val="00D275B5"/>
    <w:rsid w:val="00D27D2C"/>
    <w:rsid w:val="00D27EB7"/>
    <w:rsid w:val="00D3008E"/>
    <w:rsid w:val="00D301B4"/>
    <w:rsid w:val="00D306C7"/>
    <w:rsid w:val="00D30BFC"/>
    <w:rsid w:val="00D30D0D"/>
    <w:rsid w:val="00D31173"/>
    <w:rsid w:val="00D31378"/>
    <w:rsid w:val="00D32472"/>
    <w:rsid w:val="00D3247E"/>
    <w:rsid w:val="00D32596"/>
    <w:rsid w:val="00D328E9"/>
    <w:rsid w:val="00D32E0F"/>
    <w:rsid w:val="00D32F9D"/>
    <w:rsid w:val="00D33563"/>
    <w:rsid w:val="00D335F3"/>
    <w:rsid w:val="00D336F6"/>
    <w:rsid w:val="00D33A5F"/>
    <w:rsid w:val="00D33EEA"/>
    <w:rsid w:val="00D343CE"/>
    <w:rsid w:val="00D3486A"/>
    <w:rsid w:val="00D34B39"/>
    <w:rsid w:val="00D35045"/>
    <w:rsid w:val="00D350D6"/>
    <w:rsid w:val="00D35994"/>
    <w:rsid w:val="00D359E6"/>
    <w:rsid w:val="00D363C2"/>
    <w:rsid w:val="00D364C8"/>
    <w:rsid w:val="00D370D0"/>
    <w:rsid w:val="00D37620"/>
    <w:rsid w:val="00D37843"/>
    <w:rsid w:val="00D40384"/>
    <w:rsid w:val="00D40F78"/>
    <w:rsid w:val="00D41A7D"/>
    <w:rsid w:val="00D4220E"/>
    <w:rsid w:val="00D42458"/>
    <w:rsid w:val="00D425C5"/>
    <w:rsid w:val="00D427A9"/>
    <w:rsid w:val="00D42A2E"/>
    <w:rsid w:val="00D4310B"/>
    <w:rsid w:val="00D434A4"/>
    <w:rsid w:val="00D4364D"/>
    <w:rsid w:val="00D43BAD"/>
    <w:rsid w:val="00D4422F"/>
    <w:rsid w:val="00D44812"/>
    <w:rsid w:val="00D44B66"/>
    <w:rsid w:val="00D44D74"/>
    <w:rsid w:val="00D44E82"/>
    <w:rsid w:val="00D4538C"/>
    <w:rsid w:val="00D4583E"/>
    <w:rsid w:val="00D459F0"/>
    <w:rsid w:val="00D45AC9"/>
    <w:rsid w:val="00D45C91"/>
    <w:rsid w:val="00D45F26"/>
    <w:rsid w:val="00D465DF"/>
    <w:rsid w:val="00D466AC"/>
    <w:rsid w:val="00D46E6E"/>
    <w:rsid w:val="00D46EEA"/>
    <w:rsid w:val="00D47121"/>
    <w:rsid w:val="00D472C2"/>
    <w:rsid w:val="00D47DA1"/>
    <w:rsid w:val="00D515C7"/>
    <w:rsid w:val="00D51975"/>
    <w:rsid w:val="00D51B4A"/>
    <w:rsid w:val="00D51FA3"/>
    <w:rsid w:val="00D5203C"/>
    <w:rsid w:val="00D52069"/>
    <w:rsid w:val="00D52EC3"/>
    <w:rsid w:val="00D53BCD"/>
    <w:rsid w:val="00D542D2"/>
    <w:rsid w:val="00D54A54"/>
    <w:rsid w:val="00D54C88"/>
    <w:rsid w:val="00D54D17"/>
    <w:rsid w:val="00D557F2"/>
    <w:rsid w:val="00D55C5B"/>
    <w:rsid w:val="00D56538"/>
    <w:rsid w:val="00D572AB"/>
    <w:rsid w:val="00D573CC"/>
    <w:rsid w:val="00D57442"/>
    <w:rsid w:val="00D5770A"/>
    <w:rsid w:val="00D57855"/>
    <w:rsid w:val="00D57BF6"/>
    <w:rsid w:val="00D57FF2"/>
    <w:rsid w:val="00D60095"/>
    <w:rsid w:val="00D6090F"/>
    <w:rsid w:val="00D60ADE"/>
    <w:rsid w:val="00D60B3F"/>
    <w:rsid w:val="00D622E5"/>
    <w:rsid w:val="00D62547"/>
    <w:rsid w:val="00D62A90"/>
    <w:rsid w:val="00D62C88"/>
    <w:rsid w:val="00D62CB0"/>
    <w:rsid w:val="00D62E3F"/>
    <w:rsid w:val="00D62F00"/>
    <w:rsid w:val="00D631D4"/>
    <w:rsid w:val="00D63416"/>
    <w:rsid w:val="00D6370A"/>
    <w:rsid w:val="00D6399D"/>
    <w:rsid w:val="00D64584"/>
    <w:rsid w:val="00D6472C"/>
    <w:rsid w:val="00D64AFD"/>
    <w:rsid w:val="00D64BEC"/>
    <w:rsid w:val="00D64D32"/>
    <w:rsid w:val="00D66505"/>
    <w:rsid w:val="00D66A93"/>
    <w:rsid w:val="00D66D73"/>
    <w:rsid w:val="00D66F92"/>
    <w:rsid w:val="00D6713A"/>
    <w:rsid w:val="00D67157"/>
    <w:rsid w:val="00D67191"/>
    <w:rsid w:val="00D674D8"/>
    <w:rsid w:val="00D675DF"/>
    <w:rsid w:val="00D678B5"/>
    <w:rsid w:val="00D67CE3"/>
    <w:rsid w:val="00D67E8E"/>
    <w:rsid w:val="00D7046F"/>
    <w:rsid w:val="00D7055D"/>
    <w:rsid w:val="00D7065A"/>
    <w:rsid w:val="00D70EC4"/>
    <w:rsid w:val="00D7103F"/>
    <w:rsid w:val="00D7137D"/>
    <w:rsid w:val="00D716CA"/>
    <w:rsid w:val="00D7192A"/>
    <w:rsid w:val="00D7236A"/>
    <w:rsid w:val="00D72FC7"/>
    <w:rsid w:val="00D73291"/>
    <w:rsid w:val="00D7348E"/>
    <w:rsid w:val="00D73C18"/>
    <w:rsid w:val="00D73DD3"/>
    <w:rsid w:val="00D73ECE"/>
    <w:rsid w:val="00D7466F"/>
    <w:rsid w:val="00D746B7"/>
    <w:rsid w:val="00D747BB"/>
    <w:rsid w:val="00D74938"/>
    <w:rsid w:val="00D749E2"/>
    <w:rsid w:val="00D74AC8"/>
    <w:rsid w:val="00D74D92"/>
    <w:rsid w:val="00D75114"/>
    <w:rsid w:val="00D754B1"/>
    <w:rsid w:val="00D7586D"/>
    <w:rsid w:val="00D75D4C"/>
    <w:rsid w:val="00D75FEC"/>
    <w:rsid w:val="00D7646E"/>
    <w:rsid w:val="00D767B6"/>
    <w:rsid w:val="00D76C23"/>
    <w:rsid w:val="00D76E7E"/>
    <w:rsid w:val="00D772A7"/>
    <w:rsid w:val="00D80125"/>
    <w:rsid w:val="00D80318"/>
    <w:rsid w:val="00D8040D"/>
    <w:rsid w:val="00D808E1"/>
    <w:rsid w:val="00D80B4D"/>
    <w:rsid w:val="00D80C4D"/>
    <w:rsid w:val="00D80DC9"/>
    <w:rsid w:val="00D81387"/>
    <w:rsid w:val="00D81489"/>
    <w:rsid w:val="00D81F1F"/>
    <w:rsid w:val="00D8267B"/>
    <w:rsid w:val="00D82734"/>
    <w:rsid w:val="00D828B8"/>
    <w:rsid w:val="00D82A13"/>
    <w:rsid w:val="00D83650"/>
    <w:rsid w:val="00D8367C"/>
    <w:rsid w:val="00D83E85"/>
    <w:rsid w:val="00D842E7"/>
    <w:rsid w:val="00D8466E"/>
    <w:rsid w:val="00D84D29"/>
    <w:rsid w:val="00D84E71"/>
    <w:rsid w:val="00D85176"/>
    <w:rsid w:val="00D8519B"/>
    <w:rsid w:val="00D862F2"/>
    <w:rsid w:val="00D8658E"/>
    <w:rsid w:val="00D869D8"/>
    <w:rsid w:val="00D87B6F"/>
    <w:rsid w:val="00D9038D"/>
    <w:rsid w:val="00D903E8"/>
    <w:rsid w:val="00D9067B"/>
    <w:rsid w:val="00D9152A"/>
    <w:rsid w:val="00D921A9"/>
    <w:rsid w:val="00D92AA6"/>
    <w:rsid w:val="00D92BDB"/>
    <w:rsid w:val="00D93054"/>
    <w:rsid w:val="00D93C3B"/>
    <w:rsid w:val="00D93D8F"/>
    <w:rsid w:val="00D93E5D"/>
    <w:rsid w:val="00D93F15"/>
    <w:rsid w:val="00D94755"/>
    <w:rsid w:val="00D947DA"/>
    <w:rsid w:val="00D94DB3"/>
    <w:rsid w:val="00D9512A"/>
    <w:rsid w:val="00D953B1"/>
    <w:rsid w:val="00D95A8E"/>
    <w:rsid w:val="00D95D63"/>
    <w:rsid w:val="00D95F2E"/>
    <w:rsid w:val="00D9629D"/>
    <w:rsid w:val="00D97BB9"/>
    <w:rsid w:val="00D97BF5"/>
    <w:rsid w:val="00DA0588"/>
    <w:rsid w:val="00DA0A28"/>
    <w:rsid w:val="00DA1311"/>
    <w:rsid w:val="00DA1BE2"/>
    <w:rsid w:val="00DA1CC3"/>
    <w:rsid w:val="00DA306D"/>
    <w:rsid w:val="00DA325A"/>
    <w:rsid w:val="00DA360D"/>
    <w:rsid w:val="00DA36E0"/>
    <w:rsid w:val="00DA3A83"/>
    <w:rsid w:val="00DA3B0E"/>
    <w:rsid w:val="00DA3E31"/>
    <w:rsid w:val="00DA43D3"/>
    <w:rsid w:val="00DA464F"/>
    <w:rsid w:val="00DA499C"/>
    <w:rsid w:val="00DA58E8"/>
    <w:rsid w:val="00DA5BEA"/>
    <w:rsid w:val="00DA5E47"/>
    <w:rsid w:val="00DA5FDA"/>
    <w:rsid w:val="00DA6015"/>
    <w:rsid w:val="00DA61B8"/>
    <w:rsid w:val="00DA6201"/>
    <w:rsid w:val="00DA6AF0"/>
    <w:rsid w:val="00DA700B"/>
    <w:rsid w:val="00DA70B7"/>
    <w:rsid w:val="00DA70EC"/>
    <w:rsid w:val="00DA7243"/>
    <w:rsid w:val="00DA738C"/>
    <w:rsid w:val="00DA74E0"/>
    <w:rsid w:val="00DA7797"/>
    <w:rsid w:val="00DB086E"/>
    <w:rsid w:val="00DB0994"/>
    <w:rsid w:val="00DB0C49"/>
    <w:rsid w:val="00DB0C69"/>
    <w:rsid w:val="00DB151E"/>
    <w:rsid w:val="00DB1939"/>
    <w:rsid w:val="00DB1BE8"/>
    <w:rsid w:val="00DB2D37"/>
    <w:rsid w:val="00DB334B"/>
    <w:rsid w:val="00DB3498"/>
    <w:rsid w:val="00DB3ED1"/>
    <w:rsid w:val="00DB485F"/>
    <w:rsid w:val="00DB4D81"/>
    <w:rsid w:val="00DB4F67"/>
    <w:rsid w:val="00DB6170"/>
    <w:rsid w:val="00DB6685"/>
    <w:rsid w:val="00DB6801"/>
    <w:rsid w:val="00DB6A08"/>
    <w:rsid w:val="00DB72A4"/>
    <w:rsid w:val="00DB72C2"/>
    <w:rsid w:val="00DB7615"/>
    <w:rsid w:val="00DB7B43"/>
    <w:rsid w:val="00DC110B"/>
    <w:rsid w:val="00DC127C"/>
    <w:rsid w:val="00DC1835"/>
    <w:rsid w:val="00DC1A0F"/>
    <w:rsid w:val="00DC1A72"/>
    <w:rsid w:val="00DC2155"/>
    <w:rsid w:val="00DC22BC"/>
    <w:rsid w:val="00DC2483"/>
    <w:rsid w:val="00DC2824"/>
    <w:rsid w:val="00DC2D4A"/>
    <w:rsid w:val="00DC2D74"/>
    <w:rsid w:val="00DC3C7C"/>
    <w:rsid w:val="00DC3E55"/>
    <w:rsid w:val="00DC4144"/>
    <w:rsid w:val="00DC4258"/>
    <w:rsid w:val="00DC439A"/>
    <w:rsid w:val="00DC45AE"/>
    <w:rsid w:val="00DC4733"/>
    <w:rsid w:val="00DC4F22"/>
    <w:rsid w:val="00DC50E5"/>
    <w:rsid w:val="00DC5B40"/>
    <w:rsid w:val="00DC5EB8"/>
    <w:rsid w:val="00DC5F13"/>
    <w:rsid w:val="00DC6454"/>
    <w:rsid w:val="00DC64B3"/>
    <w:rsid w:val="00DC65D0"/>
    <w:rsid w:val="00DC6909"/>
    <w:rsid w:val="00DC6BDE"/>
    <w:rsid w:val="00DC6C5E"/>
    <w:rsid w:val="00DC708F"/>
    <w:rsid w:val="00DC72D9"/>
    <w:rsid w:val="00DC765A"/>
    <w:rsid w:val="00DC78CD"/>
    <w:rsid w:val="00DC791A"/>
    <w:rsid w:val="00DC799D"/>
    <w:rsid w:val="00DC7BB6"/>
    <w:rsid w:val="00DC7BE0"/>
    <w:rsid w:val="00DD08FA"/>
    <w:rsid w:val="00DD0B3C"/>
    <w:rsid w:val="00DD11D8"/>
    <w:rsid w:val="00DD130E"/>
    <w:rsid w:val="00DD2665"/>
    <w:rsid w:val="00DD381F"/>
    <w:rsid w:val="00DD3B43"/>
    <w:rsid w:val="00DD3DCF"/>
    <w:rsid w:val="00DD4216"/>
    <w:rsid w:val="00DD5E14"/>
    <w:rsid w:val="00DD5E73"/>
    <w:rsid w:val="00DD6868"/>
    <w:rsid w:val="00DD68D4"/>
    <w:rsid w:val="00DD6CB9"/>
    <w:rsid w:val="00DE0AFA"/>
    <w:rsid w:val="00DE0EAC"/>
    <w:rsid w:val="00DE18FA"/>
    <w:rsid w:val="00DE1937"/>
    <w:rsid w:val="00DE19E1"/>
    <w:rsid w:val="00DE1AC8"/>
    <w:rsid w:val="00DE22F2"/>
    <w:rsid w:val="00DE3C50"/>
    <w:rsid w:val="00DE3C6B"/>
    <w:rsid w:val="00DE3EDE"/>
    <w:rsid w:val="00DE42A2"/>
    <w:rsid w:val="00DE4CA9"/>
    <w:rsid w:val="00DE4ECF"/>
    <w:rsid w:val="00DE5028"/>
    <w:rsid w:val="00DE55B6"/>
    <w:rsid w:val="00DE59CD"/>
    <w:rsid w:val="00DE62F4"/>
    <w:rsid w:val="00DE6702"/>
    <w:rsid w:val="00DE6BA3"/>
    <w:rsid w:val="00DF0442"/>
    <w:rsid w:val="00DF058A"/>
    <w:rsid w:val="00DF0B33"/>
    <w:rsid w:val="00DF0D84"/>
    <w:rsid w:val="00DF0E03"/>
    <w:rsid w:val="00DF0FFF"/>
    <w:rsid w:val="00DF12ED"/>
    <w:rsid w:val="00DF1449"/>
    <w:rsid w:val="00DF16D6"/>
    <w:rsid w:val="00DF18C2"/>
    <w:rsid w:val="00DF2B1F"/>
    <w:rsid w:val="00DF2F16"/>
    <w:rsid w:val="00DF36F5"/>
    <w:rsid w:val="00DF3863"/>
    <w:rsid w:val="00DF4553"/>
    <w:rsid w:val="00DF5098"/>
    <w:rsid w:val="00DF551D"/>
    <w:rsid w:val="00DF562E"/>
    <w:rsid w:val="00DF58D4"/>
    <w:rsid w:val="00DF6508"/>
    <w:rsid w:val="00DF6887"/>
    <w:rsid w:val="00DF6DC3"/>
    <w:rsid w:val="00DF75EB"/>
    <w:rsid w:val="00DF770C"/>
    <w:rsid w:val="00DF7806"/>
    <w:rsid w:val="00DF78A0"/>
    <w:rsid w:val="00DF78DF"/>
    <w:rsid w:val="00E00234"/>
    <w:rsid w:val="00E002CC"/>
    <w:rsid w:val="00E00630"/>
    <w:rsid w:val="00E015C2"/>
    <w:rsid w:val="00E01806"/>
    <w:rsid w:val="00E01A43"/>
    <w:rsid w:val="00E01D44"/>
    <w:rsid w:val="00E02072"/>
    <w:rsid w:val="00E02767"/>
    <w:rsid w:val="00E02C08"/>
    <w:rsid w:val="00E02D97"/>
    <w:rsid w:val="00E03330"/>
    <w:rsid w:val="00E03392"/>
    <w:rsid w:val="00E0345E"/>
    <w:rsid w:val="00E0375F"/>
    <w:rsid w:val="00E038E4"/>
    <w:rsid w:val="00E03CB2"/>
    <w:rsid w:val="00E0432B"/>
    <w:rsid w:val="00E04A99"/>
    <w:rsid w:val="00E057F2"/>
    <w:rsid w:val="00E058A8"/>
    <w:rsid w:val="00E05D65"/>
    <w:rsid w:val="00E05D8B"/>
    <w:rsid w:val="00E06129"/>
    <w:rsid w:val="00E062F2"/>
    <w:rsid w:val="00E065E3"/>
    <w:rsid w:val="00E06605"/>
    <w:rsid w:val="00E0685A"/>
    <w:rsid w:val="00E06DEA"/>
    <w:rsid w:val="00E06F7A"/>
    <w:rsid w:val="00E07F45"/>
    <w:rsid w:val="00E10243"/>
    <w:rsid w:val="00E109BA"/>
    <w:rsid w:val="00E10A90"/>
    <w:rsid w:val="00E10C77"/>
    <w:rsid w:val="00E11356"/>
    <w:rsid w:val="00E1154A"/>
    <w:rsid w:val="00E1173B"/>
    <w:rsid w:val="00E11EE1"/>
    <w:rsid w:val="00E12506"/>
    <w:rsid w:val="00E12CC5"/>
    <w:rsid w:val="00E12F73"/>
    <w:rsid w:val="00E13107"/>
    <w:rsid w:val="00E13874"/>
    <w:rsid w:val="00E1387D"/>
    <w:rsid w:val="00E13DA1"/>
    <w:rsid w:val="00E142CC"/>
    <w:rsid w:val="00E145BE"/>
    <w:rsid w:val="00E145CD"/>
    <w:rsid w:val="00E147B5"/>
    <w:rsid w:val="00E148B4"/>
    <w:rsid w:val="00E14C29"/>
    <w:rsid w:val="00E14E51"/>
    <w:rsid w:val="00E14E6C"/>
    <w:rsid w:val="00E14F91"/>
    <w:rsid w:val="00E15296"/>
    <w:rsid w:val="00E15319"/>
    <w:rsid w:val="00E15726"/>
    <w:rsid w:val="00E1622E"/>
    <w:rsid w:val="00E16238"/>
    <w:rsid w:val="00E163E4"/>
    <w:rsid w:val="00E16491"/>
    <w:rsid w:val="00E165AE"/>
    <w:rsid w:val="00E16E58"/>
    <w:rsid w:val="00E170A6"/>
    <w:rsid w:val="00E204C4"/>
    <w:rsid w:val="00E2097C"/>
    <w:rsid w:val="00E20EC4"/>
    <w:rsid w:val="00E21635"/>
    <w:rsid w:val="00E21A43"/>
    <w:rsid w:val="00E21BA1"/>
    <w:rsid w:val="00E21BC8"/>
    <w:rsid w:val="00E21E25"/>
    <w:rsid w:val="00E237A6"/>
    <w:rsid w:val="00E23921"/>
    <w:rsid w:val="00E2418E"/>
    <w:rsid w:val="00E24612"/>
    <w:rsid w:val="00E2516C"/>
    <w:rsid w:val="00E25A10"/>
    <w:rsid w:val="00E25BAA"/>
    <w:rsid w:val="00E266FD"/>
    <w:rsid w:val="00E26C20"/>
    <w:rsid w:val="00E27A53"/>
    <w:rsid w:val="00E30036"/>
    <w:rsid w:val="00E30DB3"/>
    <w:rsid w:val="00E310DF"/>
    <w:rsid w:val="00E315E5"/>
    <w:rsid w:val="00E31ECA"/>
    <w:rsid w:val="00E31F11"/>
    <w:rsid w:val="00E32B4C"/>
    <w:rsid w:val="00E32D6F"/>
    <w:rsid w:val="00E3301E"/>
    <w:rsid w:val="00E330F2"/>
    <w:rsid w:val="00E338F1"/>
    <w:rsid w:val="00E3397F"/>
    <w:rsid w:val="00E34266"/>
    <w:rsid w:val="00E34390"/>
    <w:rsid w:val="00E351C8"/>
    <w:rsid w:val="00E352C7"/>
    <w:rsid w:val="00E35551"/>
    <w:rsid w:val="00E35567"/>
    <w:rsid w:val="00E355BD"/>
    <w:rsid w:val="00E35D42"/>
    <w:rsid w:val="00E36373"/>
    <w:rsid w:val="00E36974"/>
    <w:rsid w:val="00E36CA6"/>
    <w:rsid w:val="00E36D95"/>
    <w:rsid w:val="00E36EE5"/>
    <w:rsid w:val="00E37147"/>
    <w:rsid w:val="00E37AF8"/>
    <w:rsid w:val="00E40064"/>
    <w:rsid w:val="00E4038F"/>
    <w:rsid w:val="00E40529"/>
    <w:rsid w:val="00E40ACD"/>
    <w:rsid w:val="00E40E7A"/>
    <w:rsid w:val="00E41F67"/>
    <w:rsid w:val="00E4256C"/>
    <w:rsid w:val="00E42842"/>
    <w:rsid w:val="00E428A6"/>
    <w:rsid w:val="00E42953"/>
    <w:rsid w:val="00E42956"/>
    <w:rsid w:val="00E42EC4"/>
    <w:rsid w:val="00E43DAB"/>
    <w:rsid w:val="00E43FD4"/>
    <w:rsid w:val="00E444EE"/>
    <w:rsid w:val="00E44CC0"/>
    <w:rsid w:val="00E44D9A"/>
    <w:rsid w:val="00E44E7C"/>
    <w:rsid w:val="00E45413"/>
    <w:rsid w:val="00E4574F"/>
    <w:rsid w:val="00E45F0F"/>
    <w:rsid w:val="00E461BD"/>
    <w:rsid w:val="00E4634C"/>
    <w:rsid w:val="00E463AB"/>
    <w:rsid w:val="00E464F3"/>
    <w:rsid w:val="00E46848"/>
    <w:rsid w:val="00E46C39"/>
    <w:rsid w:val="00E47627"/>
    <w:rsid w:val="00E476E8"/>
    <w:rsid w:val="00E4771D"/>
    <w:rsid w:val="00E47A9E"/>
    <w:rsid w:val="00E47B93"/>
    <w:rsid w:val="00E47ECC"/>
    <w:rsid w:val="00E502C2"/>
    <w:rsid w:val="00E507F1"/>
    <w:rsid w:val="00E508D8"/>
    <w:rsid w:val="00E5094E"/>
    <w:rsid w:val="00E50991"/>
    <w:rsid w:val="00E50ABD"/>
    <w:rsid w:val="00E50EF3"/>
    <w:rsid w:val="00E51017"/>
    <w:rsid w:val="00E51BD2"/>
    <w:rsid w:val="00E52422"/>
    <w:rsid w:val="00E52998"/>
    <w:rsid w:val="00E52C42"/>
    <w:rsid w:val="00E52CB3"/>
    <w:rsid w:val="00E52F0F"/>
    <w:rsid w:val="00E53751"/>
    <w:rsid w:val="00E53865"/>
    <w:rsid w:val="00E53B56"/>
    <w:rsid w:val="00E541C2"/>
    <w:rsid w:val="00E54366"/>
    <w:rsid w:val="00E543B8"/>
    <w:rsid w:val="00E54469"/>
    <w:rsid w:val="00E5448D"/>
    <w:rsid w:val="00E548AD"/>
    <w:rsid w:val="00E54902"/>
    <w:rsid w:val="00E549DC"/>
    <w:rsid w:val="00E54AFF"/>
    <w:rsid w:val="00E54DF8"/>
    <w:rsid w:val="00E55154"/>
    <w:rsid w:val="00E55AC1"/>
    <w:rsid w:val="00E564FE"/>
    <w:rsid w:val="00E565AF"/>
    <w:rsid w:val="00E574A8"/>
    <w:rsid w:val="00E575BF"/>
    <w:rsid w:val="00E576FE"/>
    <w:rsid w:val="00E57D8E"/>
    <w:rsid w:val="00E57F89"/>
    <w:rsid w:val="00E6031D"/>
    <w:rsid w:val="00E605A6"/>
    <w:rsid w:val="00E60881"/>
    <w:rsid w:val="00E60A35"/>
    <w:rsid w:val="00E6214D"/>
    <w:rsid w:val="00E62868"/>
    <w:rsid w:val="00E62976"/>
    <w:rsid w:val="00E62D61"/>
    <w:rsid w:val="00E62DB2"/>
    <w:rsid w:val="00E63324"/>
    <w:rsid w:val="00E63528"/>
    <w:rsid w:val="00E63808"/>
    <w:rsid w:val="00E63824"/>
    <w:rsid w:val="00E63935"/>
    <w:rsid w:val="00E63F10"/>
    <w:rsid w:val="00E64385"/>
    <w:rsid w:val="00E6439F"/>
    <w:rsid w:val="00E64E08"/>
    <w:rsid w:val="00E6518E"/>
    <w:rsid w:val="00E65454"/>
    <w:rsid w:val="00E655FF"/>
    <w:rsid w:val="00E65928"/>
    <w:rsid w:val="00E660B5"/>
    <w:rsid w:val="00E66319"/>
    <w:rsid w:val="00E6636E"/>
    <w:rsid w:val="00E67215"/>
    <w:rsid w:val="00E67D2A"/>
    <w:rsid w:val="00E70022"/>
    <w:rsid w:val="00E700B4"/>
    <w:rsid w:val="00E70443"/>
    <w:rsid w:val="00E70E2E"/>
    <w:rsid w:val="00E70F23"/>
    <w:rsid w:val="00E712BF"/>
    <w:rsid w:val="00E71351"/>
    <w:rsid w:val="00E723F0"/>
    <w:rsid w:val="00E732AB"/>
    <w:rsid w:val="00E73FDC"/>
    <w:rsid w:val="00E7407C"/>
    <w:rsid w:val="00E74189"/>
    <w:rsid w:val="00E744B9"/>
    <w:rsid w:val="00E747FA"/>
    <w:rsid w:val="00E74E17"/>
    <w:rsid w:val="00E7510D"/>
    <w:rsid w:val="00E75776"/>
    <w:rsid w:val="00E75F1C"/>
    <w:rsid w:val="00E75F3C"/>
    <w:rsid w:val="00E764A1"/>
    <w:rsid w:val="00E76DC7"/>
    <w:rsid w:val="00E77204"/>
    <w:rsid w:val="00E77C2C"/>
    <w:rsid w:val="00E77DDD"/>
    <w:rsid w:val="00E802F5"/>
    <w:rsid w:val="00E80C0D"/>
    <w:rsid w:val="00E815C6"/>
    <w:rsid w:val="00E815DD"/>
    <w:rsid w:val="00E8165E"/>
    <w:rsid w:val="00E81700"/>
    <w:rsid w:val="00E81783"/>
    <w:rsid w:val="00E817AD"/>
    <w:rsid w:val="00E817EF"/>
    <w:rsid w:val="00E83539"/>
    <w:rsid w:val="00E840EA"/>
    <w:rsid w:val="00E84922"/>
    <w:rsid w:val="00E84B72"/>
    <w:rsid w:val="00E84D6B"/>
    <w:rsid w:val="00E84EAB"/>
    <w:rsid w:val="00E85646"/>
    <w:rsid w:val="00E85E77"/>
    <w:rsid w:val="00E8683D"/>
    <w:rsid w:val="00E8686C"/>
    <w:rsid w:val="00E86A6A"/>
    <w:rsid w:val="00E86CFD"/>
    <w:rsid w:val="00E86E23"/>
    <w:rsid w:val="00E87561"/>
    <w:rsid w:val="00E878F4"/>
    <w:rsid w:val="00E87E1A"/>
    <w:rsid w:val="00E87E32"/>
    <w:rsid w:val="00E90074"/>
    <w:rsid w:val="00E906C8"/>
    <w:rsid w:val="00E907F9"/>
    <w:rsid w:val="00E90DB9"/>
    <w:rsid w:val="00E90FD0"/>
    <w:rsid w:val="00E910DA"/>
    <w:rsid w:val="00E911D3"/>
    <w:rsid w:val="00E91586"/>
    <w:rsid w:val="00E916EF"/>
    <w:rsid w:val="00E91B4C"/>
    <w:rsid w:val="00E9231D"/>
    <w:rsid w:val="00E923C0"/>
    <w:rsid w:val="00E92569"/>
    <w:rsid w:val="00E92920"/>
    <w:rsid w:val="00E92D80"/>
    <w:rsid w:val="00E92DA9"/>
    <w:rsid w:val="00E92F1E"/>
    <w:rsid w:val="00E92F90"/>
    <w:rsid w:val="00E93E19"/>
    <w:rsid w:val="00E93F04"/>
    <w:rsid w:val="00E9402E"/>
    <w:rsid w:val="00E94B30"/>
    <w:rsid w:val="00E94CBD"/>
    <w:rsid w:val="00E9558E"/>
    <w:rsid w:val="00E95ECC"/>
    <w:rsid w:val="00E96312"/>
    <w:rsid w:val="00E963C6"/>
    <w:rsid w:val="00E9689C"/>
    <w:rsid w:val="00E96B30"/>
    <w:rsid w:val="00E9708E"/>
    <w:rsid w:val="00E97276"/>
    <w:rsid w:val="00E972FB"/>
    <w:rsid w:val="00E9733E"/>
    <w:rsid w:val="00E9749F"/>
    <w:rsid w:val="00E9784D"/>
    <w:rsid w:val="00E97B79"/>
    <w:rsid w:val="00EA0096"/>
    <w:rsid w:val="00EA0B54"/>
    <w:rsid w:val="00EA1168"/>
    <w:rsid w:val="00EA131B"/>
    <w:rsid w:val="00EA1758"/>
    <w:rsid w:val="00EA1A90"/>
    <w:rsid w:val="00EA20C8"/>
    <w:rsid w:val="00EA2221"/>
    <w:rsid w:val="00EA23E4"/>
    <w:rsid w:val="00EA25FA"/>
    <w:rsid w:val="00EA26C7"/>
    <w:rsid w:val="00EA27B2"/>
    <w:rsid w:val="00EA2FF1"/>
    <w:rsid w:val="00EA2FF3"/>
    <w:rsid w:val="00EA31A8"/>
    <w:rsid w:val="00EA3275"/>
    <w:rsid w:val="00EA3855"/>
    <w:rsid w:val="00EA38BF"/>
    <w:rsid w:val="00EA3D35"/>
    <w:rsid w:val="00EA5549"/>
    <w:rsid w:val="00EA65E9"/>
    <w:rsid w:val="00EA67BA"/>
    <w:rsid w:val="00EA68E9"/>
    <w:rsid w:val="00EA6A5D"/>
    <w:rsid w:val="00EA7388"/>
    <w:rsid w:val="00EA7E1B"/>
    <w:rsid w:val="00EA7E98"/>
    <w:rsid w:val="00EB0599"/>
    <w:rsid w:val="00EB0C04"/>
    <w:rsid w:val="00EB0DF7"/>
    <w:rsid w:val="00EB10BB"/>
    <w:rsid w:val="00EB1429"/>
    <w:rsid w:val="00EB17F8"/>
    <w:rsid w:val="00EB1F6A"/>
    <w:rsid w:val="00EB2152"/>
    <w:rsid w:val="00EB244C"/>
    <w:rsid w:val="00EB2570"/>
    <w:rsid w:val="00EB29DF"/>
    <w:rsid w:val="00EB2B03"/>
    <w:rsid w:val="00EB3A08"/>
    <w:rsid w:val="00EB3E30"/>
    <w:rsid w:val="00EB4118"/>
    <w:rsid w:val="00EB4EAE"/>
    <w:rsid w:val="00EB50A2"/>
    <w:rsid w:val="00EB53D1"/>
    <w:rsid w:val="00EB5423"/>
    <w:rsid w:val="00EB55E8"/>
    <w:rsid w:val="00EB586E"/>
    <w:rsid w:val="00EB594F"/>
    <w:rsid w:val="00EB6142"/>
    <w:rsid w:val="00EB634A"/>
    <w:rsid w:val="00EB6633"/>
    <w:rsid w:val="00EB7E38"/>
    <w:rsid w:val="00EC019C"/>
    <w:rsid w:val="00EC02E4"/>
    <w:rsid w:val="00EC0723"/>
    <w:rsid w:val="00EC0AC3"/>
    <w:rsid w:val="00EC0CC3"/>
    <w:rsid w:val="00EC0E34"/>
    <w:rsid w:val="00EC143A"/>
    <w:rsid w:val="00EC1495"/>
    <w:rsid w:val="00EC19B0"/>
    <w:rsid w:val="00EC1B9A"/>
    <w:rsid w:val="00EC1D3B"/>
    <w:rsid w:val="00EC1E15"/>
    <w:rsid w:val="00EC2035"/>
    <w:rsid w:val="00EC26DA"/>
    <w:rsid w:val="00EC2776"/>
    <w:rsid w:val="00EC2A54"/>
    <w:rsid w:val="00EC3065"/>
    <w:rsid w:val="00EC347E"/>
    <w:rsid w:val="00EC3492"/>
    <w:rsid w:val="00EC388A"/>
    <w:rsid w:val="00EC3C6A"/>
    <w:rsid w:val="00EC4188"/>
    <w:rsid w:val="00EC45B7"/>
    <w:rsid w:val="00EC497E"/>
    <w:rsid w:val="00EC499F"/>
    <w:rsid w:val="00EC5589"/>
    <w:rsid w:val="00EC5B95"/>
    <w:rsid w:val="00EC65B3"/>
    <w:rsid w:val="00EC7BBC"/>
    <w:rsid w:val="00EC7F01"/>
    <w:rsid w:val="00ED03E8"/>
    <w:rsid w:val="00ED0B3C"/>
    <w:rsid w:val="00ED1198"/>
    <w:rsid w:val="00ED2D24"/>
    <w:rsid w:val="00ED2FCD"/>
    <w:rsid w:val="00ED3414"/>
    <w:rsid w:val="00ED35D7"/>
    <w:rsid w:val="00ED3A7C"/>
    <w:rsid w:val="00ED3C41"/>
    <w:rsid w:val="00ED3E91"/>
    <w:rsid w:val="00ED414C"/>
    <w:rsid w:val="00ED4193"/>
    <w:rsid w:val="00ED4561"/>
    <w:rsid w:val="00ED48E5"/>
    <w:rsid w:val="00ED4EA4"/>
    <w:rsid w:val="00ED504F"/>
    <w:rsid w:val="00ED53D5"/>
    <w:rsid w:val="00ED6113"/>
    <w:rsid w:val="00ED6884"/>
    <w:rsid w:val="00ED6D52"/>
    <w:rsid w:val="00ED7C1A"/>
    <w:rsid w:val="00ED7E66"/>
    <w:rsid w:val="00EE0CA1"/>
    <w:rsid w:val="00EE165E"/>
    <w:rsid w:val="00EE1820"/>
    <w:rsid w:val="00EE18B1"/>
    <w:rsid w:val="00EE1D2E"/>
    <w:rsid w:val="00EE2203"/>
    <w:rsid w:val="00EE25F1"/>
    <w:rsid w:val="00EE2704"/>
    <w:rsid w:val="00EE28A6"/>
    <w:rsid w:val="00EE2CDB"/>
    <w:rsid w:val="00EE2F44"/>
    <w:rsid w:val="00EE3127"/>
    <w:rsid w:val="00EE32DD"/>
    <w:rsid w:val="00EE3CAC"/>
    <w:rsid w:val="00EE3E11"/>
    <w:rsid w:val="00EE4034"/>
    <w:rsid w:val="00EE4211"/>
    <w:rsid w:val="00EE4572"/>
    <w:rsid w:val="00EE4639"/>
    <w:rsid w:val="00EE468C"/>
    <w:rsid w:val="00EE47C2"/>
    <w:rsid w:val="00EE4E70"/>
    <w:rsid w:val="00EE4EA0"/>
    <w:rsid w:val="00EE5078"/>
    <w:rsid w:val="00EE5E26"/>
    <w:rsid w:val="00EE6393"/>
    <w:rsid w:val="00EE6BBB"/>
    <w:rsid w:val="00EE702A"/>
    <w:rsid w:val="00EE7B8F"/>
    <w:rsid w:val="00EE7D73"/>
    <w:rsid w:val="00EE7DF2"/>
    <w:rsid w:val="00EF0203"/>
    <w:rsid w:val="00EF030D"/>
    <w:rsid w:val="00EF08E1"/>
    <w:rsid w:val="00EF09FF"/>
    <w:rsid w:val="00EF0FB5"/>
    <w:rsid w:val="00EF1066"/>
    <w:rsid w:val="00EF1117"/>
    <w:rsid w:val="00EF11CD"/>
    <w:rsid w:val="00EF149B"/>
    <w:rsid w:val="00EF1878"/>
    <w:rsid w:val="00EF19A6"/>
    <w:rsid w:val="00EF1C5A"/>
    <w:rsid w:val="00EF207E"/>
    <w:rsid w:val="00EF26C4"/>
    <w:rsid w:val="00EF26CC"/>
    <w:rsid w:val="00EF2BFD"/>
    <w:rsid w:val="00EF31B3"/>
    <w:rsid w:val="00EF3429"/>
    <w:rsid w:val="00EF34AD"/>
    <w:rsid w:val="00EF354D"/>
    <w:rsid w:val="00EF35BC"/>
    <w:rsid w:val="00EF382D"/>
    <w:rsid w:val="00EF3BB5"/>
    <w:rsid w:val="00EF3F58"/>
    <w:rsid w:val="00EF48F9"/>
    <w:rsid w:val="00EF5001"/>
    <w:rsid w:val="00EF5324"/>
    <w:rsid w:val="00EF545C"/>
    <w:rsid w:val="00EF567D"/>
    <w:rsid w:val="00EF5734"/>
    <w:rsid w:val="00EF5919"/>
    <w:rsid w:val="00EF5AAC"/>
    <w:rsid w:val="00EF5CAC"/>
    <w:rsid w:val="00EF63EE"/>
    <w:rsid w:val="00EF6D82"/>
    <w:rsid w:val="00EF7BE6"/>
    <w:rsid w:val="00F000E8"/>
    <w:rsid w:val="00F00496"/>
    <w:rsid w:val="00F005FC"/>
    <w:rsid w:val="00F00B1E"/>
    <w:rsid w:val="00F00EE3"/>
    <w:rsid w:val="00F0166F"/>
    <w:rsid w:val="00F01829"/>
    <w:rsid w:val="00F0196E"/>
    <w:rsid w:val="00F019CD"/>
    <w:rsid w:val="00F0257B"/>
    <w:rsid w:val="00F029D5"/>
    <w:rsid w:val="00F02BB8"/>
    <w:rsid w:val="00F032F8"/>
    <w:rsid w:val="00F03FBB"/>
    <w:rsid w:val="00F049D7"/>
    <w:rsid w:val="00F05177"/>
    <w:rsid w:val="00F0522B"/>
    <w:rsid w:val="00F05925"/>
    <w:rsid w:val="00F05EF8"/>
    <w:rsid w:val="00F06A70"/>
    <w:rsid w:val="00F06A8C"/>
    <w:rsid w:val="00F06B4D"/>
    <w:rsid w:val="00F07785"/>
    <w:rsid w:val="00F07D2B"/>
    <w:rsid w:val="00F07DE9"/>
    <w:rsid w:val="00F07F11"/>
    <w:rsid w:val="00F1004A"/>
    <w:rsid w:val="00F10262"/>
    <w:rsid w:val="00F105B3"/>
    <w:rsid w:val="00F10977"/>
    <w:rsid w:val="00F109CA"/>
    <w:rsid w:val="00F10A8A"/>
    <w:rsid w:val="00F10C48"/>
    <w:rsid w:val="00F10F81"/>
    <w:rsid w:val="00F11184"/>
    <w:rsid w:val="00F111E8"/>
    <w:rsid w:val="00F11373"/>
    <w:rsid w:val="00F12141"/>
    <w:rsid w:val="00F12410"/>
    <w:rsid w:val="00F12C94"/>
    <w:rsid w:val="00F13150"/>
    <w:rsid w:val="00F1389D"/>
    <w:rsid w:val="00F13B1A"/>
    <w:rsid w:val="00F13C84"/>
    <w:rsid w:val="00F1450C"/>
    <w:rsid w:val="00F14987"/>
    <w:rsid w:val="00F14E57"/>
    <w:rsid w:val="00F150FA"/>
    <w:rsid w:val="00F1559D"/>
    <w:rsid w:val="00F15B9A"/>
    <w:rsid w:val="00F16057"/>
    <w:rsid w:val="00F16122"/>
    <w:rsid w:val="00F16207"/>
    <w:rsid w:val="00F16272"/>
    <w:rsid w:val="00F16EA9"/>
    <w:rsid w:val="00F17188"/>
    <w:rsid w:val="00F17542"/>
    <w:rsid w:val="00F176E7"/>
    <w:rsid w:val="00F17977"/>
    <w:rsid w:val="00F17B3A"/>
    <w:rsid w:val="00F17E82"/>
    <w:rsid w:val="00F17FA2"/>
    <w:rsid w:val="00F205E0"/>
    <w:rsid w:val="00F207BD"/>
    <w:rsid w:val="00F209EE"/>
    <w:rsid w:val="00F212F5"/>
    <w:rsid w:val="00F218D1"/>
    <w:rsid w:val="00F21939"/>
    <w:rsid w:val="00F21A2B"/>
    <w:rsid w:val="00F21C6F"/>
    <w:rsid w:val="00F23027"/>
    <w:rsid w:val="00F235B0"/>
    <w:rsid w:val="00F23E01"/>
    <w:rsid w:val="00F23E12"/>
    <w:rsid w:val="00F23F11"/>
    <w:rsid w:val="00F248DA"/>
    <w:rsid w:val="00F24D5A"/>
    <w:rsid w:val="00F24EA0"/>
    <w:rsid w:val="00F2502B"/>
    <w:rsid w:val="00F254F0"/>
    <w:rsid w:val="00F25687"/>
    <w:rsid w:val="00F2582F"/>
    <w:rsid w:val="00F25E21"/>
    <w:rsid w:val="00F25EDF"/>
    <w:rsid w:val="00F267E7"/>
    <w:rsid w:val="00F26DF2"/>
    <w:rsid w:val="00F26E12"/>
    <w:rsid w:val="00F274D8"/>
    <w:rsid w:val="00F27545"/>
    <w:rsid w:val="00F27BAC"/>
    <w:rsid w:val="00F27D08"/>
    <w:rsid w:val="00F303FC"/>
    <w:rsid w:val="00F30985"/>
    <w:rsid w:val="00F30A7B"/>
    <w:rsid w:val="00F31077"/>
    <w:rsid w:val="00F327D9"/>
    <w:rsid w:val="00F33213"/>
    <w:rsid w:val="00F3338D"/>
    <w:rsid w:val="00F3493D"/>
    <w:rsid w:val="00F34C07"/>
    <w:rsid w:val="00F35652"/>
    <w:rsid w:val="00F35A3E"/>
    <w:rsid w:val="00F35CCD"/>
    <w:rsid w:val="00F35E14"/>
    <w:rsid w:val="00F36BE2"/>
    <w:rsid w:val="00F36EA5"/>
    <w:rsid w:val="00F370C1"/>
    <w:rsid w:val="00F37329"/>
    <w:rsid w:val="00F37889"/>
    <w:rsid w:val="00F379F4"/>
    <w:rsid w:val="00F37CC7"/>
    <w:rsid w:val="00F37D6E"/>
    <w:rsid w:val="00F40652"/>
    <w:rsid w:val="00F4073B"/>
    <w:rsid w:val="00F40BB4"/>
    <w:rsid w:val="00F40CB2"/>
    <w:rsid w:val="00F415EB"/>
    <w:rsid w:val="00F41CAC"/>
    <w:rsid w:val="00F4219D"/>
    <w:rsid w:val="00F42506"/>
    <w:rsid w:val="00F4256C"/>
    <w:rsid w:val="00F429CF"/>
    <w:rsid w:val="00F429D1"/>
    <w:rsid w:val="00F4385A"/>
    <w:rsid w:val="00F43ADE"/>
    <w:rsid w:val="00F43EE5"/>
    <w:rsid w:val="00F43EF5"/>
    <w:rsid w:val="00F43F19"/>
    <w:rsid w:val="00F441A5"/>
    <w:rsid w:val="00F44C84"/>
    <w:rsid w:val="00F44FDA"/>
    <w:rsid w:val="00F45029"/>
    <w:rsid w:val="00F45076"/>
    <w:rsid w:val="00F45185"/>
    <w:rsid w:val="00F454F7"/>
    <w:rsid w:val="00F457F9"/>
    <w:rsid w:val="00F45AD1"/>
    <w:rsid w:val="00F4615B"/>
    <w:rsid w:val="00F46371"/>
    <w:rsid w:val="00F4646A"/>
    <w:rsid w:val="00F46586"/>
    <w:rsid w:val="00F4678E"/>
    <w:rsid w:val="00F46C4E"/>
    <w:rsid w:val="00F47273"/>
    <w:rsid w:val="00F47E48"/>
    <w:rsid w:val="00F5010A"/>
    <w:rsid w:val="00F501A7"/>
    <w:rsid w:val="00F50304"/>
    <w:rsid w:val="00F51631"/>
    <w:rsid w:val="00F51DF9"/>
    <w:rsid w:val="00F5203A"/>
    <w:rsid w:val="00F52506"/>
    <w:rsid w:val="00F53B20"/>
    <w:rsid w:val="00F548D9"/>
    <w:rsid w:val="00F54B6A"/>
    <w:rsid w:val="00F55375"/>
    <w:rsid w:val="00F5547A"/>
    <w:rsid w:val="00F55527"/>
    <w:rsid w:val="00F555E8"/>
    <w:rsid w:val="00F55715"/>
    <w:rsid w:val="00F55B1D"/>
    <w:rsid w:val="00F560CB"/>
    <w:rsid w:val="00F56169"/>
    <w:rsid w:val="00F5654A"/>
    <w:rsid w:val="00F56847"/>
    <w:rsid w:val="00F568C9"/>
    <w:rsid w:val="00F56AB0"/>
    <w:rsid w:val="00F56AB8"/>
    <w:rsid w:val="00F56D4D"/>
    <w:rsid w:val="00F5794F"/>
    <w:rsid w:val="00F60B32"/>
    <w:rsid w:val="00F6125C"/>
    <w:rsid w:val="00F61491"/>
    <w:rsid w:val="00F61D18"/>
    <w:rsid w:val="00F61F15"/>
    <w:rsid w:val="00F62185"/>
    <w:rsid w:val="00F621FD"/>
    <w:rsid w:val="00F62533"/>
    <w:rsid w:val="00F62604"/>
    <w:rsid w:val="00F62DB9"/>
    <w:rsid w:val="00F6320E"/>
    <w:rsid w:val="00F63E39"/>
    <w:rsid w:val="00F63F11"/>
    <w:rsid w:val="00F6444E"/>
    <w:rsid w:val="00F649F8"/>
    <w:rsid w:val="00F64E13"/>
    <w:rsid w:val="00F64FB7"/>
    <w:rsid w:val="00F65033"/>
    <w:rsid w:val="00F65610"/>
    <w:rsid w:val="00F657D8"/>
    <w:rsid w:val="00F6586E"/>
    <w:rsid w:val="00F65F03"/>
    <w:rsid w:val="00F66BCB"/>
    <w:rsid w:val="00F66E62"/>
    <w:rsid w:val="00F67731"/>
    <w:rsid w:val="00F6781B"/>
    <w:rsid w:val="00F67EC7"/>
    <w:rsid w:val="00F70B8D"/>
    <w:rsid w:val="00F70C6B"/>
    <w:rsid w:val="00F70D29"/>
    <w:rsid w:val="00F7172E"/>
    <w:rsid w:val="00F719A2"/>
    <w:rsid w:val="00F71ADF"/>
    <w:rsid w:val="00F71E6E"/>
    <w:rsid w:val="00F71E95"/>
    <w:rsid w:val="00F72373"/>
    <w:rsid w:val="00F73278"/>
    <w:rsid w:val="00F73B49"/>
    <w:rsid w:val="00F73F63"/>
    <w:rsid w:val="00F741D6"/>
    <w:rsid w:val="00F748DF"/>
    <w:rsid w:val="00F74C16"/>
    <w:rsid w:val="00F74C7E"/>
    <w:rsid w:val="00F74E67"/>
    <w:rsid w:val="00F750CF"/>
    <w:rsid w:val="00F7620C"/>
    <w:rsid w:val="00F77A6C"/>
    <w:rsid w:val="00F77E75"/>
    <w:rsid w:val="00F77ED7"/>
    <w:rsid w:val="00F8015B"/>
    <w:rsid w:val="00F801FA"/>
    <w:rsid w:val="00F805C3"/>
    <w:rsid w:val="00F81035"/>
    <w:rsid w:val="00F815D6"/>
    <w:rsid w:val="00F8175D"/>
    <w:rsid w:val="00F8185C"/>
    <w:rsid w:val="00F81A76"/>
    <w:rsid w:val="00F82CA4"/>
    <w:rsid w:val="00F82E04"/>
    <w:rsid w:val="00F82F44"/>
    <w:rsid w:val="00F83BD9"/>
    <w:rsid w:val="00F83C31"/>
    <w:rsid w:val="00F83D10"/>
    <w:rsid w:val="00F83EAE"/>
    <w:rsid w:val="00F83FDB"/>
    <w:rsid w:val="00F84399"/>
    <w:rsid w:val="00F84612"/>
    <w:rsid w:val="00F84EFB"/>
    <w:rsid w:val="00F85810"/>
    <w:rsid w:val="00F858FC"/>
    <w:rsid w:val="00F85958"/>
    <w:rsid w:val="00F859AD"/>
    <w:rsid w:val="00F85F63"/>
    <w:rsid w:val="00F864F8"/>
    <w:rsid w:val="00F8650C"/>
    <w:rsid w:val="00F867E5"/>
    <w:rsid w:val="00F86AC8"/>
    <w:rsid w:val="00F86B69"/>
    <w:rsid w:val="00F86CEE"/>
    <w:rsid w:val="00F86EFD"/>
    <w:rsid w:val="00F87238"/>
    <w:rsid w:val="00F873FD"/>
    <w:rsid w:val="00F87A02"/>
    <w:rsid w:val="00F87EFA"/>
    <w:rsid w:val="00F9017E"/>
    <w:rsid w:val="00F903DA"/>
    <w:rsid w:val="00F90D28"/>
    <w:rsid w:val="00F91096"/>
    <w:rsid w:val="00F91623"/>
    <w:rsid w:val="00F91840"/>
    <w:rsid w:val="00F91BBE"/>
    <w:rsid w:val="00F91CA7"/>
    <w:rsid w:val="00F9253E"/>
    <w:rsid w:val="00F92674"/>
    <w:rsid w:val="00F926D1"/>
    <w:rsid w:val="00F92AC4"/>
    <w:rsid w:val="00F92CC7"/>
    <w:rsid w:val="00F92F40"/>
    <w:rsid w:val="00F92FD3"/>
    <w:rsid w:val="00F9451B"/>
    <w:rsid w:val="00F946DD"/>
    <w:rsid w:val="00F94715"/>
    <w:rsid w:val="00F94749"/>
    <w:rsid w:val="00F94891"/>
    <w:rsid w:val="00F94A5A"/>
    <w:rsid w:val="00F94D1D"/>
    <w:rsid w:val="00F9518C"/>
    <w:rsid w:val="00F9536A"/>
    <w:rsid w:val="00F953D3"/>
    <w:rsid w:val="00F95798"/>
    <w:rsid w:val="00F95C8E"/>
    <w:rsid w:val="00F96385"/>
    <w:rsid w:val="00F96B9A"/>
    <w:rsid w:val="00F96DA2"/>
    <w:rsid w:val="00F973D7"/>
    <w:rsid w:val="00F978C1"/>
    <w:rsid w:val="00F97CD0"/>
    <w:rsid w:val="00FA0420"/>
    <w:rsid w:val="00FA05BC"/>
    <w:rsid w:val="00FA0742"/>
    <w:rsid w:val="00FA11C2"/>
    <w:rsid w:val="00FA1581"/>
    <w:rsid w:val="00FA1773"/>
    <w:rsid w:val="00FA2E80"/>
    <w:rsid w:val="00FA3488"/>
    <w:rsid w:val="00FA3516"/>
    <w:rsid w:val="00FA3D55"/>
    <w:rsid w:val="00FA4192"/>
    <w:rsid w:val="00FA43A4"/>
    <w:rsid w:val="00FA50B8"/>
    <w:rsid w:val="00FA5B81"/>
    <w:rsid w:val="00FA74DD"/>
    <w:rsid w:val="00FA795F"/>
    <w:rsid w:val="00FB0431"/>
    <w:rsid w:val="00FB079D"/>
    <w:rsid w:val="00FB0CA5"/>
    <w:rsid w:val="00FB1087"/>
    <w:rsid w:val="00FB10C9"/>
    <w:rsid w:val="00FB10FF"/>
    <w:rsid w:val="00FB1379"/>
    <w:rsid w:val="00FB1941"/>
    <w:rsid w:val="00FB248D"/>
    <w:rsid w:val="00FB2D7D"/>
    <w:rsid w:val="00FB2E41"/>
    <w:rsid w:val="00FB2EFB"/>
    <w:rsid w:val="00FB3080"/>
    <w:rsid w:val="00FB326C"/>
    <w:rsid w:val="00FB3279"/>
    <w:rsid w:val="00FB38A6"/>
    <w:rsid w:val="00FB3A22"/>
    <w:rsid w:val="00FB3EB4"/>
    <w:rsid w:val="00FB46A0"/>
    <w:rsid w:val="00FB476A"/>
    <w:rsid w:val="00FB4D22"/>
    <w:rsid w:val="00FB51BE"/>
    <w:rsid w:val="00FB528A"/>
    <w:rsid w:val="00FB5838"/>
    <w:rsid w:val="00FB58BC"/>
    <w:rsid w:val="00FB5E74"/>
    <w:rsid w:val="00FB6007"/>
    <w:rsid w:val="00FB606E"/>
    <w:rsid w:val="00FB6085"/>
    <w:rsid w:val="00FB66FE"/>
    <w:rsid w:val="00FB6803"/>
    <w:rsid w:val="00FB7757"/>
    <w:rsid w:val="00FB7801"/>
    <w:rsid w:val="00FB7E35"/>
    <w:rsid w:val="00FC01EF"/>
    <w:rsid w:val="00FC02F1"/>
    <w:rsid w:val="00FC043C"/>
    <w:rsid w:val="00FC09CB"/>
    <w:rsid w:val="00FC0CFD"/>
    <w:rsid w:val="00FC1047"/>
    <w:rsid w:val="00FC120C"/>
    <w:rsid w:val="00FC183F"/>
    <w:rsid w:val="00FC1CE2"/>
    <w:rsid w:val="00FC1D96"/>
    <w:rsid w:val="00FC2311"/>
    <w:rsid w:val="00FC24D2"/>
    <w:rsid w:val="00FC28BA"/>
    <w:rsid w:val="00FC2CDF"/>
    <w:rsid w:val="00FC3299"/>
    <w:rsid w:val="00FC38AA"/>
    <w:rsid w:val="00FC3E7C"/>
    <w:rsid w:val="00FC40DA"/>
    <w:rsid w:val="00FC4142"/>
    <w:rsid w:val="00FC4350"/>
    <w:rsid w:val="00FC46DE"/>
    <w:rsid w:val="00FC49DD"/>
    <w:rsid w:val="00FC4BB7"/>
    <w:rsid w:val="00FC4D9D"/>
    <w:rsid w:val="00FC4EC7"/>
    <w:rsid w:val="00FC5803"/>
    <w:rsid w:val="00FC5966"/>
    <w:rsid w:val="00FC5A72"/>
    <w:rsid w:val="00FC5FFC"/>
    <w:rsid w:val="00FC6112"/>
    <w:rsid w:val="00FC6658"/>
    <w:rsid w:val="00FC66B9"/>
    <w:rsid w:val="00FC6CEA"/>
    <w:rsid w:val="00FC6D58"/>
    <w:rsid w:val="00FC7BED"/>
    <w:rsid w:val="00FD01C9"/>
    <w:rsid w:val="00FD03BD"/>
    <w:rsid w:val="00FD042F"/>
    <w:rsid w:val="00FD0617"/>
    <w:rsid w:val="00FD06E8"/>
    <w:rsid w:val="00FD0D5C"/>
    <w:rsid w:val="00FD0FCC"/>
    <w:rsid w:val="00FD1552"/>
    <w:rsid w:val="00FD2CD3"/>
    <w:rsid w:val="00FD32BA"/>
    <w:rsid w:val="00FD35E3"/>
    <w:rsid w:val="00FD408F"/>
    <w:rsid w:val="00FD4639"/>
    <w:rsid w:val="00FD4D07"/>
    <w:rsid w:val="00FD4F6F"/>
    <w:rsid w:val="00FD5267"/>
    <w:rsid w:val="00FD571F"/>
    <w:rsid w:val="00FD6138"/>
    <w:rsid w:val="00FD626B"/>
    <w:rsid w:val="00FD62CA"/>
    <w:rsid w:val="00FD6622"/>
    <w:rsid w:val="00FD7D57"/>
    <w:rsid w:val="00FD7F67"/>
    <w:rsid w:val="00FE010B"/>
    <w:rsid w:val="00FE0C72"/>
    <w:rsid w:val="00FE1302"/>
    <w:rsid w:val="00FE1C31"/>
    <w:rsid w:val="00FE2650"/>
    <w:rsid w:val="00FE38E4"/>
    <w:rsid w:val="00FE3B0D"/>
    <w:rsid w:val="00FE3C10"/>
    <w:rsid w:val="00FE4249"/>
    <w:rsid w:val="00FE477B"/>
    <w:rsid w:val="00FE49BD"/>
    <w:rsid w:val="00FE56E9"/>
    <w:rsid w:val="00FE5C84"/>
    <w:rsid w:val="00FE62CB"/>
    <w:rsid w:val="00FE6396"/>
    <w:rsid w:val="00FE669B"/>
    <w:rsid w:val="00FE6AA1"/>
    <w:rsid w:val="00FE6B83"/>
    <w:rsid w:val="00FE6E07"/>
    <w:rsid w:val="00FE714E"/>
    <w:rsid w:val="00FE7441"/>
    <w:rsid w:val="00FE77A2"/>
    <w:rsid w:val="00FE7837"/>
    <w:rsid w:val="00FF00F5"/>
    <w:rsid w:val="00FF0647"/>
    <w:rsid w:val="00FF0AAD"/>
    <w:rsid w:val="00FF16BD"/>
    <w:rsid w:val="00FF186A"/>
    <w:rsid w:val="00FF189B"/>
    <w:rsid w:val="00FF1B14"/>
    <w:rsid w:val="00FF2264"/>
    <w:rsid w:val="00FF2DE2"/>
    <w:rsid w:val="00FF35E6"/>
    <w:rsid w:val="00FF390F"/>
    <w:rsid w:val="00FF3BA6"/>
    <w:rsid w:val="00FF3D49"/>
    <w:rsid w:val="00FF3FDD"/>
    <w:rsid w:val="00FF4061"/>
    <w:rsid w:val="00FF415B"/>
    <w:rsid w:val="00FF4623"/>
    <w:rsid w:val="00FF4BA2"/>
    <w:rsid w:val="00FF5000"/>
    <w:rsid w:val="00FF511D"/>
    <w:rsid w:val="00FF54C4"/>
    <w:rsid w:val="00FF5D78"/>
    <w:rsid w:val="00FF6BC1"/>
    <w:rsid w:val="00FF6C0A"/>
    <w:rsid w:val="00FF711B"/>
    <w:rsid w:val="00FF724C"/>
    <w:rsid w:val="00FF73B5"/>
    <w:rsid w:val="00FF7B4E"/>
    <w:rsid w:val="00FF7D94"/>
    <w:rsid w:val="00FF7DC4"/>
    <w:rsid w:val="00FF7FE6"/>
    <w:rsid w:val="1BAE3715"/>
    <w:rsid w:val="40A50722"/>
    <w:rsid w:val="6FBCBD9F"/>
    <w:rsid w:val="775BA5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ADAD0"/>
  <w15:docId w15:val="{4EE566F4-849D-47FB-AE83-A20CD386F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cs="Times New Roman" w:asciiTheme="minorHAnsi" w:hAnsiTheme="minorHAnsi" w:eastAsiaTheme="minorHAnsi"/>
        <w:kern w:val="24"/>
        <w:sz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qFormat="1"/>
    <w:lsdException w:name="List Bullet 3" w:uiPriority="36" w:semiHidden="1" w:unhideWhenUsed="1" w:qFormat="1"/>
    <w:lsdException w:name="List Bullet 4" w:uiPriority="36" w:semiHidden="1" w:unhideWhenUsed="1" w:qFormat="1"/>
    <w:lsdException w:name="List Bullet 5" w:uiPriority="36"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uiPriority="0"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spacing w:after="180" w:line="264" w:lineRule="auto"/>
    </w:pPr>
    <w:rPr>
      <w:lang w:val="fr-FR"/>
    </w:rPr>
  </w:style>
  <w:style w:type="paragraph" w:styleId="Titre1">
    <w:name w:val="heading 1"/>
    <w:basedOn w:val="Normal"/>
    <w:next w:val="Normal"/>
    <w:link w:val="Titre1C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Titre2">
    <w:name w:val="heading 2"/>
    <w:aliases w:val="l2,Titre 21,t2.T2,H2,Chapter Number/Appendix Letter,chn,Titre niveau 2,Titre 2 - RAO,Specf Titre 2,t2,heading 2,Contrat 2,Ctt,t2.T2.Titre 2,TITRE 2,Titre 2ed,Heading 2 Hidden,Arial 12 Fett Kursiv,Heading EMC-2,Premier sous-titre,h2,H21,Heading2"/>
    <w:basedOn w:val="Normal"/>
    <w:next w:val="Normal"/>
    <w:link w:val="Titre2Car"/>
    <w:uiPriority w:val="9"/>
    <w:unhideWhenUsed/>
    <w:qFormat/>
    <w:pPr>
      <w:spacing w:before="240" w:after="80"/>
      <w:outlineLvl w:val="1"/>
    </w:pPr>
    <w:rPr>
      <w:b/>
      <w:color w:val="94B6D2" w:themeColor="accent1"/>
      <w:spacing w:val="20"/>
      <w:sz w:val="28"/>
      <w:szCs w:val="28"/>
    </w:rPr>
  </w:style>
  <w:style w:type="paragraph" w:styleId="Titre3">
    <w:name w:val="heading 3"/>
    <w:basedOn w:val="Normal"/>
    <w:next w:val="Normal"/>
    <w:link w:val="Titre3Car"/>
    <w:unhideWhenUsed/>
    <w:qFormat/>
    <w:pPr>
      <w:spacing w:before="240" w:after="60"/>
      <w:outlineLvl w:val="2"/>
    </w:pPr>
    <w:rPr>
      <w:b/>
      <w:color w:val="000000" w:themeColor="text1"/>
      <w:spacing w:val="10"/>
      <w:szCs w:val="24"/>
    </w:rPr>
  </w:style>
  <w:style w:type="paragraph" w:styleId="Titre4">
    <w:name w:val="heading 4"/>
    <w:basedOn w:val="Normal"/>
    <w:next w:val="Normal"/>
    <w:link w:val="Titre4Car"/>
    <w:uiPriority w:val="9"/>
    <w:unhideWhenUsed/>
    <w:qFormat/>
    <w:pPr>
      <w:spacing w:before="240" w:after="0"/>
      <w:outlineLvl w:val="3"/>
    </w:pPr>
    <w:rPr>
      <w:caps/>
      <w:spacing w:val="14"/>
      <w:sz w:val="22"/>
      <w:szCs w:val="22"/>
    </w:rPr>
  </w:style>
  <w:style w:type="paragraph" w:styleId="Titre5">
    <w:name w:val="heading 5"/>
    <w:basedOn w:val="Normal"/>
    <w:next w:val="Normal"/>
    <w:link w:val="Titre5Car"/>
    <w:uiPriority w:val="9"/>
    <w:semiHidden/>
    <w:unhideWhenUsed/>
    <w:qFormat/>
    <w:pPr>
      <w:spacing w:before="200" w:after="0"/>
      <w:outlineLvl w:val="4"/>
    </w:pPr>
    <w:rPr>
      <w:b/>
      <w:color w:val="775F55" w:themeColor="text2"/>
      <w:spacing w:val="10"/>
      <w:szCs w:val="26"/>
    </w:rPr>
  </w:style>
  <w:style w:type="paragraph" w:styleId="Titre6">
    <w:name w:val="heading 6"/>
    <w:basedOn w:val="Normal"/>
    <w:next w:val="Normal"/>
    <w:link w:val="Titre6Car"/>
    <w:uiPriority w:val="9"/>
    <w:semiHidden/>
    <w:unhideWhenUsed/>
    <w:qFormat/>
    <w:pPr>
      <w:spacing w:after="0"/>
      <w:outlineLvl w:val="5"/>
    </w:pPr>
    <w:rPr>
      <w:b/>
      <w:color w:val="DD8047" w:themeColor="accent2"/>
      <w:spacing w:val="10"/>
    </w:rPr>
  </w:style>
  <w:style w:type="paragraph" w:styleId="Titre7">
    <w:name w:val="heading 7"/>
    <w:basedOn w:val="Normal"/>
    <w:next w:val="Normal"/>
    <w:link w:val="Titre7Car"/>
    <w:uiPriority w:val="9"/>
    <w:semiHidden/>
    <w:unhideWhenUsed/>
    <w:qFormat/>
    <w:pPr>
      <w:spacing w:after="0"/>
      <w:outlineLvl w:val="6"/>
    </w:pPr>
    <w:rPr>
      <w:smallCaps/>
      <w:color w:val="000000" w:themeColor="text1"/>
      <w:spacing w:val="10"/>
    </w:rPr>
  </w:style>
  <w:style w:type="paragraph" w:styleId="Titre8">
    <w:name w:val="heading 8"/>
    <w:basedOn w:val="Normal"/>
    <w:next w:val="Normal"/>
    <w:link w:val="Titre8Car"/>
    <w:uiPriority w:val="9"/>
    <w:semiHidden/>
    <w:unhideWhenUsed/>
    <w:qFormat/>
    <w:pPr>
      <w:spacing w:after="0"/>
      <w:outlineLvl w:val="7"/>
    </w:pPr>
    <w:rPr>
      <w:b/>
      <w:i/>
      <w:color w:val="94B6D2" w:themeColor="accent1"/>
      <w:spacing w:val="10"/>
      <w:sz w:val="24"/>
    </w:rPr>
  </w:style>
  <w:style w:type="paragraph" w:styleId="Titre9">
    <w:name w:val="heading 9"/>
    <w:basedOn w:val="Normal"/>
    <w:next w:val="Normal"/>
    <w:link w:val="Titre9Car"/>
    <w:uiPriority w:val="9"/>
    <w:semiHidden/>
    <w:unhideWhenUsed/>
    <w:qFormat/>
    <w:pPr>
      <w:spacing w:after="0"/>
      <w:outlineLvl w:val="8"/>
    </w:pPr>
    <w:rPr>
      <w:b/>
      <w:caps/>
      <w:color w:val="A5AB81" w:themeColor="accent3"/>
      <w:spacing w:val="40"/>
      <w:sz w:val="20"/>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link w:val="Titre1"/>
    <w:uiPriority w:val="9"/>
    <w:rPr>
      <w:rFonts w:cs="Times New Roman" w:asciiTheme="majorHAnsi" w:hAnsiTheme="majorHAnsi"/>
      <w:caps/>
      <w:color w:val="775F55" w:themeColor="text2"/>
      <w:sz w:val="32"/>
      <w:szCs w:val="32"/>
    </w:rPr>
  </w:style>
  <w:style w:type="character" w:styleId="Titre2Car" w:customStyle="1">
    <w:name w:val="Titre 2 Car"/>
    <w:aliases w:val="l2 Car,Titre 21 Car,t2.T2 Car,H2 Car,Chapter Number/Appendix Letter Car,chn Car,Titre niveau 2 Car,Titre 2 - RAO Car,Specf Titre 2 Car,t2 Car,heading 2 Car,Contrat 2 Car,Ctt Car,t2.T2.Titre 2 Car,TITRE 2 Car,Titre 2ed Car,Heading EMC-2 Car"/>
    <w:basedOn w:val="Policepardfaut"/>
    <w:link w:val="Titre2"/>
    <w:uiPriority w:val="9"/>
    <w:rPr>
      <w:rFonts w:cs="Times New Roman"/>
      <w:b/>
      <w:color w:val="94B6D2" w:themeColor="accent1"/>
      <w:spacing w:val="20"/>
      <w:sz w:val="28"/>
      <w:szCs w:val="28"/>
    </w:rPr>
  </w:style>
  <w:style w:type="character" w:styleId="Titre3Car" w:customStyle="1">
    <w:name w:val="Titre 3 Car"/>
    <w:basedOn w:val="Policepardfaut"/>
    <w:link w:val="Titre3"/>
    <w:uiPriority w:val="9"/>
    <w:rPr>
      <w:rFonts w:cs="Times New Roman"/>
      <w:b/>
      <w:color w:val="000000" w:themeColor="text1"/>
      <w:spacing w:val="10"/>
      <w:sz w:val="23"/>
      <w:szCs w:val="23"/>
    </w:rPr>
  </w:style>
  <w:style w:type="paragraph" w:styleId="Pieddepage">
    <w:name w:val="footer"/>
    <w:basedOn w:val="Normal"/>
    <w:link w:val="PieddepageCar"/>
    <w:uiPriority w:val="99"/>
    <w:unhideWhenUsed/>
    <w:pPr>
      <w:tabs>
        <w:tab w:val="center" w:pos="4320"/>
        <w:tab w:val="right" w:pos="8640"/>
      </w:tabs>
    </w:pPr>
  </w:style>
  <w:style w:type="character" w:styleId="PieddepageCar" w:customStyle="1">
    <w:name w:val="Pied de page Car"/>
    <w:basedOn w:val="Policepardfaut"/>
    <w:link w:val="Pieddepage"/>
    <w:uiPriority w:val="99"/>
    <w:rPr>
      <w:rFonts w:cs="Times New Roman"/>
      <w:sz w:val="23"/>
      <w:szCs w:val="23"/>
    </w:rPr>
  </w:style>
  <w:style w:type="paragraph" w:styleId="En-tte">
    <w:name w:val="header"/>
    <w:basedOn w:val="Normal"/>
    <w:link w:val="En-tteCar"/>
    <w:uiPriority w:val="99"/>
    <w:unhideWhenUsed/>
    <w:pPr>
      <w:tabs>
        <w:tab w:val="center" w:pos="4320"/>
        <w:tab w:val="right" w:pos="8640"/>
      </w:tabs>
    </w:pPr>
  </w:style>
  <w:style w:type="character" w:styleId="En-tteCar" w:customStyle="1">
    <w:name w:val="En-tête Car"/>
    <w:basedOn w:val="Policepardfaut"/>
    <w:link w:val="En-tte"/>
    <w:uiPriority w:val="99"/>
    <w:rPr>
      <w:rFonts w:cs="Times New Roman"/>
      <w:sz w:val="23"/>
      <w:szCs w:val="23"/>
    </w:rPr>
  </w:style>
  <w:style w:type="paragraph" w:styleId="Citationintense">
    <w:name w:val="Intense Quote"/>
    <w:basedOn w:val="Normal"/>
    <w:link w:val="CitationintenseCar"/>
    <w:uiPriority w:val="30"/>
    <w:qFormat/>
    <w:pPr>
      <w:pBdr>
        <w:top w:val="double" w:color="DD8047" w:themeColor="accent2" w:sz="12" w:space="10"/>
        <w:left w:val="double" w:color="DD8047" w:themeColor="accent2" w:sz="12" w:space="10"/>
        <w:bottom w:val="double" w:color="DD8047" w:themeColor="accent2" w:sz="12" w:space="10"/>
        <w:right w:val="double" w:color="DD8047" w:themeColor="accent2" w:sz="12" w:space="10"/>
      </w:pBdr>
      <w:shd w:val="clear" w:color="auto" w:fill="FFFFFF" w:themeFill="background1"/>
      <w:spacing w:before="300" w:after="300"/>
      <w:ind w:left="720" w:right="720"/>
      <w:contextualSpacing/>
    </w:pPr>
    <w:rPr>
      <w:b/>
      <w:color w:val="DD8047" w:themeColor="accent2"/>
    </w:rPr>
  </w:style>
  <w:style w:type="character" w:styleId="CitationintenseCar" w:customStyle="1">
    <w:name w:val="Citation intense Car"/>
    <w:basedOn w:val="Policepardfaut"/>
    <w:link w:val="Citationintense"/>
    <w:uiPriority w:val="30"/>
    <w:rPr>
      <w:rFonts w:cs="Times New Roman"/>
      <w:b/>
      <w:color w:val="DD8047" w:themeColor="accent2"/>
      <w:sz w:val="23"/>
      <w:szCs w:val="23"/>
      <w:shd w:val="clear" w:color="auto" w:fill="FFFFFF" w:themeFill="background1"/>
    </w:rPr>
  </w:style>
  <w:style w:type="paragraph" w:styleId="Sous-titre">
    <w:name w:val="Subtitle"/>
    <w:basedOn w:val="Normal"/>
    <w:link w:val="Sous-titreCar"/>
    <w:qFormat/>
    <w:pPr>
      <w:spacing w:after="720" w:line="240" w:lineRule="auto"/>
    </w:pPr>
    <w:rPr>
      <w:rFonts w:asciiTheme="majorHAnsi" w:hAnsiTheme="majorHAnsi"/>
      <w:b/>
      <w:caps/>
      <w:color w:val="DD8047" w:themeColor="accent2"/>
      <w:spacing w:val="50"/>
      <w:sz w:val="24"/>
      <w:szCs w:val="24"/>
    </w:rPr>
  </w:style>
  <w:style w:type="character" w:styleId="Sous-titreCar" w:customStyle="1">
    <w:name w:val="Sous-titre Car"/>
    <w:basedOn w:val="Policepardfaut"/>
    <w:link w:val="Sous-titre"/>
    <w:rPr>
      <w:rFonts w:cs="Times New Roman" w:asciiTheme="majorHAnsi" w:hAnsiTheme="majorHAnsi"/>
      <w:b/>
      <w:caps/>
      <w:color w:val="DD8047" w:themeColor="accent2"/>
      <w:spacing w:val="50"/>
      <w:sz w:val="24"/>
    </w:rPr>
  </w:style>
  <w:style w:type="paragraph" w:styleId="Titre">
    <w:name w:val="Title"/>
    <w:basedOn w:val="Normal"/>
    <w:link w:val="TitreCar"/>
    <w:uiPriority w:val="10"/>
    <w:qFormat/>
    <w:pPr>
      <w:spacing w:after="0" w:line="240" w:lineRule="auto"/>
    </w:pPr>
    <w:rPr>
      <w:color w:val="775F55" w:themeColor="text2"/>
      <w:sz w:val="72"/>
      <w:szCs w:val="72"/>
    </w:rPr>
  </w:style>
  <w:style w:type="character" w:styleId="TitreCar" w:customStyle="1">
    <w:name w:val="Titre Car"/>
    <w:basedOn w:val="Policepardfaut"/>
    <w:link w:val="Titre"/>
    <w:uiPriority w:val="10"/>
    <w:rPr>
      <w:rFonts w:cs="Times New Roman"/>
      <w:color w:val="775F55" w:themeColor="text2"/>
      <w:sz w:val="72"/>
      <w:szCs w:val="72"/>
    </w:rPr>
  </w:style>
  <w:style w:type="paragraph" w:styleId="Textedebulles">
    <w:name w:val="Balloon Text"/>
    <w:basedOn w:val="Normal"/>
    <w:link w:val="TextedebullesCar"/>
    <w:uiPriority w:val="99"/>
    <w:unhideWhenUsed/>
    <w:rPr>
      <w:rFonts w:ascii="Tahoma" w:hAnsi="Tahoma" w:cs="Tahoma"/>
      <w:sz w:val="16"/>
      <w:szCs w:val="16"/>
    </w:rPr>
  </w:style>
  <w:style w:type="character" w:styleId="TextedebullesCar" w:customStyle="1">
    <w:name w:val="Texte de bulles Car"/>
    <w:basedOn w:val="Policepardfaut"/>
    <w:link w:val="Textedebulles"/>
    <w:uiPriority w:val="99"/>
    <w:rPr>
      <w:rFonts w:ascii="Tahoma" w:hAnsi="Tahoma" w:cs="Tahoma"/>
      <w:sz w:val="16"/>
      <w:szCs w:val="16"/>
    </w:rPr>
  </w:style>
  <w:style w:type="character" w:styleId="Titredulivre">
    <w:name w:val="Book Title"/>
    <w:basedOn w:val="Policepardfaut"/>
    <w:uiPriority w:val="33"/>
    <w:qFormat/>
    <w:rPr>
      <w:rFonts w:cs="Times New Roman" w:asciiTheme="minorHAnsi" w:hAnsiTheme="minorHAnsi"/>
      <w:i/>
      <w:color w:val="775F55" w:themeColor="text2"/>
      <w:sz w:val="23"/>
      <w:szCs w:val="23"/>
    </w:rPr>
  </w:style>
  <w:style w:type="paragraph" w:styleId="Lgende">
    <w:name w:val="caption"/>
    <w:basedOn w:val="Normal"/>
    <w:next w:val="Normal"/>
    <w:uiPriority w:val="35"/>
    <w:unhideWhenUsed/>
    <w:rPr>
      <w:b/>
      <w:bCs/>
      <w:caps/>
      <w:sz w:val="16"/>
      <w:szCs w:val="16"/>
    </w:rPr>
  </w:style>
  <w:style w:type="character" w:styleId="Accentuation">
    <w:name w:val="Emphasis"/>
    <w:qFormat/>
    <w:rPr>
      <w:rFonts w:asciiTheme="minorHAnsi" w:hAnsiTheme="minorHAnsi"/>
      <w:b/>
      <w:i/>
      <w:color w:val="775F55" w:themeColor="text2"/>
      <w:spacing w:val="10"/>
      <w:sz w:val="23"/>
    </w:rPr>
  </w:style>
  <w:style w:type="character" w:styleId="Titre4Car" w:customStyle="1">
    <w:name w:val="Titre 4 Car"/>
    <w:basedOn w:val="Policepardfaut"/>
    <w:link w:val="Titre4"/>
    <w:uiPriority w:val="9"/>
    <w:rPr>
      <w:rFonts w:cs="Times New Roman"/>
      <w:caps/>
      <w:spacing w:val="14"/>
    </w:rPr>
  </w:style>
  <w:style w:type="character" w:styleId="Titre5Car" w:customStyle="1">
    <w:name w:val="Titre 5 Car"/>
    <w:basedOn w:val="Policepardfaut"/>
    <w:link w:val="Titre5"/>
    <w:uiPriority w:val="9"/>
    <w:semiHidden/>
    <w:rPr>
      <w:rFonts w:cs="Times New Roman"/>
      <w:b/>
      <w:color w:val="775F55" w:themeColor="text2"/>
      <w:spacing w:val="10"/>
      <w:sz w:val="23"/>
      <w:szCs w:val="23"/>
    </w:rPr>
  </w:style>
  <w:style w:type="character" w:styleId="Titre6Car" w:customStyle="1">
    <w:name w:val="Titre 6 Car"/>
    <w:basedOn w:val="Policepardfaut"/>
    <w:link w:val="Titre6"/>
    <w:uiPriority w:val="9"/>
    <w:semiHidden/>
    <w:rPr>
      <w:rFonts w:cs="Times New Roman"/>
      <w:b/>
      <w:color w:val="DD8047" w:themeColor="accent2"/>
      <w:spacing w:val="10"/>
      <w:sz w:val="23"/>
      <w:szCs w:val="23"/>
    </w:rPr>
  </w:style>
  <w:style w:type="character" w:styleId="Titre7Car" w:customStyle="1">
    <w:name w:val="Titre 7 Car"/>
    <w:basedOn w:val="Policepardfaut"/>
    <w:link w:val="Titre7"/>
    <w:uiPriority w:val="9"/>
    <w:semiHidden/>
    <w:rPr>
      <w:rFonts w:cs="Times New Roman"/>
      <w:smallCaps/>
      <w:color w:val="000000" w:themeColor="text1"/>
      <w:spacing w:val="10"/>
      <w:sz w:val="23"/>
      <w:szCs w:val="23"/>
    </w:rPr>
  </w:style>
  <w:style w:type="character" w:styleId="Titre8Car" w:customStyle="1">
    <w:name w:val="Titre 8 Car"/>
    <w:basedOn w:val="Policepardfaut"/>
    <w:link w:val="Titre8"/>
    <w:uiPriority w:val="9"/>
    <w:semiHidden/>
    <w:rPr>
      <w:rFonts w:cs="Times New Roman"/>
      <w:b/>
      <w:i/>
      <w:color w:val="94B6D2" w:themeColor="accent1"/>
      <w:spacing w:val="10"/>
      <w:sz w:val="24"/>
      <w:szCs w:val="24"/>
    </w:rPr>
  </w:style>
  <w:style w:type="character" w:styleId="Titre9Car" w:customStyle="1">
    <w:name w:val="Titre 9 Car"/>
    <w:basedOn w:val="Policepardfaut"/>
    <w:link w:val="Titre9"/>
    <w:uiPriority w:val="9"/>
    <w:semiHidden/>
    <w:rPr>
      <w:rFonts w:cs="Times New Roman"/>
      <w:b/>
      <w:caps/>
      <w:color w:val="A5AB81" w:themeColor="accent3"/>
      <w:spacing w:val="40"/>
      <w:sz w:val="20"/>
      <w:szCs w:val="20"/>
    </w:rPr>
  </w:style>
  <w:style w:type="character" w:styleId="Lienhypertexte">
    <w:name w:val="Hyperlink"/>
    <w:basedOn w:val="Policepardfaut"/>
    <w:uiPriority w:val="99"/>
    <w:unhideWhenUsed/>
    <w:rPr>
      <w:color w:val="F7B615" w:themeColor="hyperlink"/>
      <w:u w:val="single"/>
    </w:rPr>
  </w:style>
  <w:style w:type="character" w:styleId="Emphaseintense">
    <w:name w:val="Intense Emphasis"/>
    <w:basedOn w:val="Policepardfaut"/>
    <w:uiPriority w:val="21"/>
    <w:qFormat/>
    <w:rPr>
      <w:rFonts w:asciiTheme="minorHAnsi" w:hAnsiTheme="minorHAnsi"/>
      <w:b/>
      <w:dstrike w:val="0"/>
      <w:color w:val="DD8047" w:themeColor="accent2"/>
      <w:spacing w:val="10"/>
      <w:w w:val="100"/>
      <w:kern w:val="0"/>
      <w:position w:val="0"/>
      <w:sz w:val="23"/>
      <w:vertAlign w:val="baseline"/>
    </w:rPr>
  </w:style>
  <w:style w:type="character" w:styleId="Rfrenceintense">
    <w:name w:val="Intense Reference"/>
    <w:basedOn w:val="Policepardfaut"/>
    <w:uiPriority w:val="32"/>
    <w:qFormat/>
    <w:rPr>
      <w:rFonts w:asciiTheme="minorHAnsi" w:hAnsiTheme="minorHAnsi"/>
      <w:b/>
      <w:caps/>
      <w:color w:val="94B6D2" w:themeColor="accent1"/>
      <w:spacing w:val="10"/>
      <w:w w:val="100"/>
      <w:position w:val="0"/>
      <w:sz w:val="20"/>
      <w:szCs w:val="20"/>
      <w:u w:val="single" w:color="94B6D2" w:themeColor="accent1"/>
      <w:bdr w:val="none" w:color="auto" w:sz="0" w:space="0"/>
    </w:rPr>
  </w:style>
  <w:style w:type="paragraph" w:styleId="Liste">
    <w:name w:val="List"/>
    <w:basedOn w:val="Normal"/>
    <w:uiPriority w:val="99"/>
    <w:semiHidden/>
    <w:unhideWhenUsed/>
    <w:pPr>
      <w:ind w:left="360" w:hanging="360"/>
    </w:pPr>
  </w:style>
  <w:style w:type="paragraph" w:styleId="Liste2">
    <w:name w:val="List 2"/>
    <w:basedOn w:val="Normal"/>
    <w:uiPriority w:val="99"/>
    <w:semiHidden/>
    <w:unhideWhenUsed/>
    <w:pPr>
      <w:ind w:left="720" w:hanging="360"/>
    </w:pPr>
  </w:style>
  <w:style w:type="paragraph" w:styleId="Listepuces">
    <w:name w:val="List Bullet"/>
    <w:basedOn w:val="Normal"/>
    <w:uiPriority w:val="99"/>
    <w:unhideWhenUsed/>
    <w:qFormat/>
    <w:pPr>
      <w:numPr>
        <w:numId w:val="2"/>
      </w:numPr>
    </w:pPr>
    <w:rPr>
      <w:sz w:val="24"/>
    </w:rPr>
  </w:style>
  <w:style w:type="paragraph" w:styleId="Listepuces2">
    <w:name w:val="List Bullet 2"/>
    <w:basedOn w:val="Normal"/>
    <w:unhideWhenUsed/>
    <w:qFormat/>
    <w:pPr>
      <w:numPr>
        <w:numId w:val="3"/>
      </w:numPr>
    </w:pPr>
    <w:rPr>
      <w:color w:val="94B6D2" w:themeColor="accent1"/>
    </w:rPr>
  </w:style>
  <w:style w:type="paragraph" w:styleId="Listepuces3">
    <w:name w:val="List Bullet 3"/>
    <w:basedOn w:val="Normal"/>
    <w:uiPriority w:val="36"/>
    <w:unhideWhenUsed/>
    <w:qFormat/>
    <w:pPr>
      <w:numPr>
        <w:numId w:val="4"/>
      </w:numPr>
    </w:pPr>
    <w:rPr>
      <w:color w:val="DD8047" w:themeColor="accent2"/>
    </w:rPr>
  </w:style>
  <w:style w:type="paragraph" w:styleId="Listepuces4">
    <w:name w:val="List Bullet 4"/>
    <w:basedOn w:val="Normal"/>
    <w:uiPriority w:val="36"/>
    <w:unhideWhenUsed/>
    <w:qFormat/>
    <w:pPr>
      <w:numPr>
        <w:numId w:val="5"/>
      </w:numPr>
    </w:pPr>
    <w:rPr>
      <w:caps/>
      <w:spacing w:val="4"/>
    </w:rPr>
  </w:style>
  <w:style w:type="paragraph" w:styleId="Listepuces5">
    <w:name w:val="List Bullet 5"/>
    <w:basedOn w:val="Normal"/>
    <w:uiPriority w:val="36"/>
    <w:unhideWhenUsed/>
    <w:qFormat/>
    <w:pPr>
      <w:numPr>
        <w:numId w:val="6"/>
      </w:numPr>
    </w:pPr>
  </w:style>
  <w:style w:type="paragraph" w:styleId="Paragraphedeliste">
    <w:name w:val="List Paragraph"/>
    <w:aliases w:val="Puces,Paragraphe de liste 2,Puce focus,Contact,6 pt paragraphe carré,calia titre 3,texte de base,Tab n1,Legende,Paragraphe,Normal bullet 2,List Paragraph1,Bullet point_CMN,PADE_liste,normal,Listes,Paragraph,lp1"/>
    <w:basedOn w:val="Normal"/>
    <w:link w:val="ParagraphedelisteCar"/>
    <w:uiPriority w:val="34"/>
    <w:unhideWhenUsed/>
    <w:qFormat/>
    <w:pPr>
      <w:ind w:left="720"/>
      <w:contextualSpacing/>
    </w:pPr>
  </w:style>
  <w:style w:type="numbering" w:styleId="Styledelistecentral" w:customStyle="1">
    <w:name w:val="Style de liste central"/>
    <w:uiPriority w:val="99"/>
    <w:pPr>
      <w:numPr>
        <w:numId w:val="1"/>
      </w:numPr>
    </w:pPr>
  </w:style>
  <w:style w:type="paragraph" w:styleId="Sansinterligne">
    <w:name w:val="No Spacing"/>
    <w:basedOn w:val="Normal"/>
    <w:link w:val="SansinterligneCar"/>
    <w:uiPriority w:val="1"/>
    <w:qFormat/>
    <w:pPr>
      <w:spacing w:after="0" w:line="240" w:lineRule="auto"/>
    </w:pPr>
  </w:style>
  <w:style w:type="character" w:styleId="Textedelespacerserv">
    <w:name w:val="Placeholder Text"/>
    <w:basedOn w:val="Policepardfaut"/>
    <w:uiPriority w:val="99"/>
    <w:unhideWhenUsed/>
    <w:rPr>
      <w:color w:val="808080"/>
    </w:rPr>
  </w:style>
  <w:style w:type="paragraph" w:styleId="Citation">
    <w:name w:val="Quote"/>
    <w:basedOn w:val="Normal"/>
    <w:link w:val="CitationCar"/>
    <w:uiPriority w:val="29"/>
    <w:qFormat/>
    <w:rPr>
      <w:i/>
      <w:smallCaps/>
      <w:color w:val="775F55" w:themeColor="text2"/>
      <w:spacing w:val="6"/>
    </w:rPr>
  </w:style>
  <w:style w:type="character" w:styleId="CitationCar" w:customStyle="1">
    <w:name w:val="Citation Car"/>
    <w:basedOn w:val="Policepardfaut"/>
    <w:link w:val="Citation"/>
    <w:uiPriority w:val="29"/>
    <w:rPr>
      <w:rFonts w:cs="Times New Roman"/>
      <w:i/>
      <w:smallCaps/>
      <w:color w:val="775F55" w:themeColor="text2"/>
      <w:spacing w:val="6"/>
      <w:sz w:val="23"/>
      <w:szCs w:val="23"/>
    </w:rPr>
  </w:style>
  <w:style w:type="character" w:styleId="lev">
    <w:name w:val="Strong"/>
    <w:uiPriority w:val="22"/>
    <w:qFormat/>
    <w:rPr>
      <w:rFonts w:asciiTheme="minorHAnsi" w:hAnsiTheme="minorHAnsi"/>
      <w:b/>
      <w:color w:val="DD8047" w:themeColor="accent2"/>
    </w:rPr>
  </w:style>
  <w:style w:type="character" w:styleId="Emphaseple">
    <w:name w:val="Subtle Emphasis"/>
    <w:basedOn w:val="Policepardfaut"/>
    <w:uiPriority w:val="19"/>
    <w:qFormat/>
    <w:rPr>
      <w:rFonts w:asciiTheme="minorHAnsi" w:hAnsiTheme="minorHAnsi"/>
      <w:i/>
      <w:sz w:val="23"/>
    </w:rPr>
  </w:style>
  <w:style w:type="character" w:styleId="Rfrenceple">
    <w:name w:val="Subtle Reference"/>
    <w:basedOn w:val="Policepardfaut"/>
    <w:uiPriority w:val="31"/>
    <w:qFormat/>
    <w:rPr>
      <w:rFonts w:asciiTheme="minorHAnsi" w:hAnsiTheme="minorHAnsi"/>
      <w:b/>
      <w:i/>
      <w:color w:val="775F55" w:themeColor="text2"/>
      <w:sz w:val="23"/>
    </w:rPr>
  </w:style>
  <w:style w:type="table" w:styleId="Grilledutableau">
    <w:name w:val="Table Grid"/>
    <w:basedOn w:val="TableauNormal"/>
    <w:uiPriority w:val="39"/>
    <w:pPr>
      <w:spacing w:after="0" w:line="240" w:lineRule="auto"/>
    </w:pPr>
    <w:rPr>
      <w:rFonts w:cstheme="minorBidi"/>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desrfrencesjuridiques">
    <w:name w:val="table of authorities"/>
    <w:basedOn w:val="Normal"/>
    <w:next w:val="Normal"/>
    <w:uiPriority w:val="99"/>
    <w:semiHidden/>
    <w:unhideWhenUsed/>
    <w:pPr>
      <w:ind w:left="220" w:hanging="220"/>
    </w:pPr>
  </w:style>
  <w:style w:type="paragraph" w:styleId="TM1">
    <w:name w:val="toc 1"/>
    <w:basedOn w:val="Normal"/>
    <w:next w:val="Normal"/>
    <w:autoRedefine/>
    <w:uiPriority w:val="99"/>
    <w:semiHidden/>
    <w:unhideWhenUsed/>
    <w:pPr>
      <w:tabs>
        <w:tab w:val="right" w:leader="dot" w:pos="8630"/>
      </w:tabs>
      <w:spacing w:before="180" w:after="40" w:line="240" w:lineRule="auto"/>
    </w:pPr>
    <w:rPr>
      <w:b/>
      <w:caps/>
      <w:color w:val="775F55" w:themeColor="text2"/>
    </w:rPr>
  </w:style>
  <w:style w:type="paragraph" w:styleId="TM2">
    <w:name w:val="toc 2"/>
    <w:basedOn w:val="Normal"/>
    <w:next w:val="Normal"/>
    <w:autoRedefine/>
    <w:uiPriority w:val="99"/>
    <w:semiHidden/>
    <w:unhideWhenUsed/>
    <w:pPr>
      <w:tabs>
        <w:tab w:val="right" w:leader="dot" w:pos="8630"/>
      </w:tabs>
      <w:spacing w:after="40" w:line="240" w:lineRule="auto"/>
      <w:ind w:left="144"/>
    </w:pPr>
  </w:style>
  <w:style w:type="paragraph" w:styleId="TM3">
    <w:name w:val="toc 3"/>
    <w:basedOn w:val="Normal"/>
    <w:next w:val="Normal"/>
    <w:autoRedefine/>
    <w:uiPriority w:val="99"/>
    <w:semiHidden/>
    <w:unhideWhenUsed/>
    <w:qFormat/>
    <w:pPr>
      <w:tabs>
        <w:tab w:val="right" w:leader="dot" w:pos="8630"/>
      </w:tabs>
      <w:spacing w:after="40" w:line="240" w:lineRule="auto"/>
      <w:ind w:left="288"/>
    </w:pPr>
  </w:style>
  <w:style w:type="paragraph" w:styleId="TM4">
    <w:name w:val="toc 4"/>
    <w:basedOn w:val="Normal"/>
    <w:next w:val="Normal"/>
    <w:autoRedefine/>
    <w:uiPriority w:val="99"/>
    <w:semiHidden/>
    <w:unhideWhenUsed/>
    <w:qFormat/>
    <w:pPr>
      <w:tabs>
        <w:tab w:val="right" w:leader="dot" w:pos="8630"/>
      </w:tabs>
      <w:spacing w:after="40" w:line="240" w:lineRule="auto"/>
      <w:ind w:left="432"/>
    </w:pPr>
  </w:style>
  <w:style w:type="paragraph" w:styleId="TM5">
    <w:name w:val="toc 5"/>
    <w:basedOn w:val="Normal"/>
    <w:next w:val="Normal"/>
    <w:autoRedefine/>
    <w:uiPriority w:val="99"/>
    <w:semiHidden/>
    <w:unhideWhenUsed/>
    <w:qFormat/>
    <w:pPr>
      <w:tabs>
        <w:tab w:val="right" w:leader="dot" w:pos="8630"/>
      </w:tabs>
      <w:spacing w:after="40" w:line="240" w:lineRule="auto"/>
      <w:ind w:left="576"/>
    </w:pPr>
  </w:style>
  <w:style w:type="paragraph" w:styleId="TM6">
    <w:name w:val="toc 6"/>
    <w:basedOn w:val="Normal"/>
    <w:next w:val="Normal"/>
    <w:autoRedefine/>
    <w:uiPriority w:val="99"/>
    <w:semiHidden/>
    <w:unhideWhenUsed/>
    <w:qFormat/>
    <w:pPr>
      <w:tabs>
        <w:tab w:val="right" w:leader="dot" w:pos="8630"/>
      </w:tabs>
      <w:spacing w:after="40" w:line="240" w:lineRule="auto"/>
      <w:ind w:left="720"/>
    </w:pPr>
  </w:style>
  <w:style w:type="paragraph" w:styleId="TM7">
    <w:name w:val="toc 7"/>
    <w:basedOn w:val="Normal"/>
    <w:next w:val="Normal"/>
    <w:autoRedefine/>
    <w:uiPriority w:val="99"/>
    <w:semiHidden/>
    <w:unhideWhenUsed/>
    <w:qFormat/>
    <w:pPr>
      <w:tabs>
        <w:tab w:val="right" w:leader="dot" w:pos="8630"/>
      </w:tabs>
      <w:spacing w:after="40" w:line="240" w:lineRule="auto"/>
      <w:ind w:left="864"/>
    </w:pPr>
  </w:style>
  <w:style w:type="paragraph" w:styleId="TM8">
    <w:name w:val="toc 8"/>
    <w:basedOn w:val="Normal"/>
    <w:next w:val="Normal"/>
    <w:autoRedefine/>
    <w:uiPriority w:val="99"/>
    <w:semiHidden/>
    <w:unhideWhenUsed/>
    <w:qFormat/>
    <w:pPr>
      <w:tabs>
        <w:tab w:val="right" w:leader="dot" w:pos="8630"/>
      </w:tabs>
      <w:spacing w:after="40" w:line="240" w:lineRule="auto"/>
      <w:ind w:left="1008"/>
    </w:pPr>
  </w:style>
  <w:style w:type="paragraph" w:styleId="TM9">
    <w:name w:val="toc 9"/>
    <w:basedOn w:val="Normal"/>
    <w:next w:val="Normal"/>
    <w:autoRedefine/>
    <w:uiPriority w:val="99"/>
    <w:semiHidden/>
    <w:unhideWhenUsed/>
    <w:qFormat/>
    <w:pPr>
      <w:tabs>
        <w:tab w:val="right" w:leader="dot" w:pos="8630"/>
      </w:tabs>
      <w:spacing w:after="40" w:line="240" w:lineRule="auto"/>
      <w:ind w:left="1152"/>
    </w:pPr>
  </w:style>
  <w:style w:type="paragraph" w:styleId="Catgorie" w:customStyle="1">
    <w:name w:val="Catégorie"/>
    <w:basedOn w:val="Normal"/>
    <w:uiPriority w:val="49"/>
    <w:pPr>
      <w:spacing w:after="0"/>
    </w:pPr>
    <w:rPr>
      <w:b/>
      <w:sz w:val="24"/>
      <w:szCs w:val="24"/>
    </w:rPr>
  </w:style>
  <w:style w:type="paragraph" w:styleId="Nomdelasocit" w:customStyle="1">
    <w:name w:val="Nom de la société"/>
    <w:basedOn w:val="Normal"/>
    <w:uiPriority w:val="49"/>
    <w:pPr>
      <w:spacing w:after="0"/>
    </w:pPr>
    <w:rPr>
      <w:rFonts w:cstheme="minorBidi"/>
      <w:sz w:val="36"/>
      <w:szCs w:val="36"/>
    </w:rPr>
  </w:style>
  <w:style w:type="paragraph" w:styleId="Pieddepagepaire" w:customStyle="1">
    <w:name w:val="Pied de page paire"/>
    <w:basedOn w:val="Normal"/>
    <w:unhideWhenUsed/>
    <w:qFormat/>
    <w:pPr>
      <w:pBdr>
        <w:top w:val="single" w:color="94B6D2" w:themeColor="accent1" w:sz="4" w:space="1"/>
      </w:pBdr>
    </w:pPr>
    <w:rPr>
      <w:color w:val="775F55" w:themeColor="text2"/>
      <w:sz w:val="20"/>
    </w:rPr>
  </w:style>
  <w:style w:type="paragraph" w:styleId="Pieddepageimpaire" w:customStyle="1">
    <w:name w:val="Pied de page impaire"/>
    <w:basedOn w:val="Normal"/>
    <w:unhideWhenUsed/>
    <w:qFormat/>
    <w:pPr>
      <w:pBdr>
        <w:top w:val="single" w:color="94B6D2" w:themeColor="accent1" w:sz="4" w:space="1"/>
      </w:pBdr>
      <w:jc w:val="right"/>
    </w:pPr>
    <w:rPr>
      <w:color w:val="775F55" w:themeColor="text2"/>
      <w:sz w:val="20"/>
    </w:rPr>
  </w:style>
  <w:style w:type="paragraph" w:styleId="En-ttedepagepaire" w:customStyle="1">
    <w:name w:val="En-tête de page paire"/>
    <w:basedOn w:val="Normal"/>
    <w:unhideWhenUsed/>
    <w:qFormat/>
    <w:pPr>
      <w:pBdr>
        <w:bottom w:val="single" w:color="94B6D2" w:themeColor="accent1" w:sz="4" w:space="1"/>
      </w:pBdr>
      <w:spacing w:after="0" w:line="240" w:lineRule="auto"/>
    </w:pPr>
    <w:rPr>
      <w:rFonts w:eastAsia="Times New Roman"/>
      <w:b/>
      <w:color w:val="775F55" w:themeColor="text2"/>
      <w:sz w:val="20"/>
    </w:rPr>
  </w:style>
  <w:style w:type="paragraph" w:styleId="En-ttedepageimpaire" w:customStyle="1">
    <w:name w:val="En-tête de page impaire"/>
    <w:basedOn w:val="Normal"/>
    <w:unhideWhenUsed/>
    <w:qFormat/>
    <w:pPr>
      <w:pBdr>
        <w:bottom w:val="single" w:color="94B6D2" w:themeColor="accent1" w:sz="4" w:space="1"/>
      </w:pBdr>
      <w:spacing w:after="0" w:line="240" w:lineRule="auto"/>
      <w:jc w:val="right"/>
    </w:pPr>
    <w:rPr>
      <w:rFonts w:eastAsia="Times New Roman"/>
      <w:b/>
      <w:color w:val="775F55" w:themeColor="text2"/>
      <w:sz w:val="20"/>
    </w:rPr>
  </w:style>
  <w:style w:type="paragraph" w:styleId="Sansinterligne1" w:customStyle="1">
    <w:name w:val="Sans interligne1"/>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672E96"/>
    <w:pPr>
      <w:spacing w:before="100" w:beforeAutospacing="1" w:after="100" w:afterAutospacing="1" w:line="240" w:lineRule="auto"/>
    </w:pPr>
    <w:rPr>
      <w:rFonts w:ascii="Times New Roman" w:hAnsi="Times New Roman" w:eastAsia="Times New Roman"/>
      <w:kern w:val="0"/>
      <w:sz w:val="24"/>
      <w:szCs w:val="24"/>
      <w14:ligatures w14:val="none"/>
    </w:rPr>
  </w:style>
  <w:style w:type="character" w:styleId="apple-converted-space" w:customStyle="1">
    <w:name w:val="apple-converted-space"/>
    <w:basedOn w:val="Policepardfaut"/>
    <w:rsid w:val="00672E96"/>
  </w:style>
  <w:style w:type="paragraph" w:styleId="msonormal0" w:customStyle="1">
    <w:name w:val="msonormal"/>
    <w:basedOn w:val="Normal"/>
    <w:rsid w:val="002E7A2B"/>
    <w:pPr>
      <w:spacing w:before="100" w:beforeAutospacing="1" w:after="100" w:afterAutospacing="1" w:line="240" w:lineRule="auto"/>
    </w:pPr>
    <w:rPr>
      <w:rFonts w:ascii="Times New Roman" w:hAnsi="Times New Roman" w:eastAsia="Times New Roman"/>
      <w:kern w:val="0"/>
      <w:sz w:val="24"/>
      <w:szCs w:val="24"/>
      <w14:ligatures w14:val="none"/>
    </w:rPr>
  </w:style>
  <w:style w:type="character" w:styleId="Lienhypertextesuivivisit">
    <w:name w:val="FollowedHyperlink"/>
    <w:basedOn w:val="Policepardfaut"/>
    <w:uiPriority w:val="99"/>
    <w:semiHidden/>
    <w:unhideWhenUsed/>
    <w:rsid w:val="002E7A2B"/>
    <w:rPr>
      <w:color w:val="800080"/>
      <w:u w:val="single"/>
    </w:rPr>
  </w:style>
  <w:style w:type="character" w:styleId="Mention1" w:customStyle="1">
    <w:name w:val="Mention1"/>
    <w:basedOn w:val="Policepardfaut"/>
    <w:uiPriority w:val="99"/>
    <w:semiHidden/>
    <w:unhideWhenUsed/>
    <w:rsid w:val="00ED0B3C"/>
    <w:rPr>
      <w:color w:val="2B579A"/>
      <w:shd w:val="clear" w:color="auto" w:fill="E6E6E6"/>
    </w:rPr>
  </w:style>
  <w:style w:type="character" w:styleId="ParagraphedelisteCar" w:customStyle="1">
    <w:name w:val="Paragraphe de liste Car"/>
    <w:aliases w:val="Puces Car,Paragraphe de liste 2 Car,Puce focus Car,Contact Car,6 pt paragraphe carré Car,calia titre 3 Car,texte de base Car,Tab n1 Car,Legende Car,Paragraphe Car,Normal bullet 2 Car,List Paragraph1 Car,Bullet point_CMN Car"/>
    <w:link w:val="Paragraphedeliste"/>
    <w:uiPriority w:val="34"/>
    <w:rsid w:val="00137AE8"/>
    <w:rPr>
      <w:lang w:val="fr-FR"/>
    </w:rPr>
  </w:style>
  <w:style w:type="character" w:styleId="Mentionnonrsolue1" w:customStyle="1">
    <w:name w:val="Mention non résolue1"/>
    <w:basedOn w:val="Policepardfaut"/>
    <w:uiPriority w:val="99"/>
    <w:semiHidden/>
    <w:unhideWhenUsed/>
    <w:rsid w:val="0044241F"/>
    <w:rPr>
      <w:color w:val="808080"/>
      <w:shd w:val="clear" w:color="auto" w:fill="E6E6E6"/>
    </w:rPr>
  </w:style>
  <w:style w:type="paragraph" w:styleId="Retraitcorpsdetexte">
    <w:name w:val="Body Text Indent"/>
    <w:basedOn w:val="Normal"/>
    <w:link w:val="RetraitcorpsdetexteCar"/>
    <w:uiPriority w:val="99"/>
    <w:unhideWhenUsed/>
    <w:rsid w:val="00B04494"/>
    <w:pPr>
      <w:spacing w:after="0" w:line="240" w:lineRule="auto"/>
      <w:ind w:left="708"/>
    </w:pPr>
    <w:rPr>
      <w:rFonts w:ascii="Times New Roman" w:hAnsi="Times New Roman" w:eastAsia="Times New Roman"/>
      <w:kern w:val="0"/>
      <w:sz w:val="52"/>
      <w:szCs w:val="52"/>
      <w:lang w:eastAsia="fr-FR"/>
      <w14:ligatures w14:val="none"/>
    </w:rPr>
  </w:style>
  <w:style w:type="character" w:styleId="RetraitcorpsdetexteCar" w:customStyle="1">
    <w:name w:val="Retrait corps de texte Car"/>
    <w:basedOn w:val="Policepardfaut"/>
    <w:link w:val="Retraitcorpsdetexte"/>
    <w:uiPriority w:val="99"/>
    <w:rsid w:val="00B04494"/>
    <w:rPr>
      <w:rFonts w:ascii="Times New Roman" w:hAnsi="Times New Roman" w:eastAsia="Times New Roman"/>
      <w:kern w:val="0"/>
      <w:sz w:val="52"/>
      <w:szCs w:val="52"/>
      <w:lang w:val="fr-FR" w:eastAsia="fr-FR"/>
      <w14:ligatures w14:val="none"/>
    </w:rPr>
  </w:style>
  <w:style w:type="character" w:styleId="TextedebullesCar1" w:customStyle="1">
    <w:name w:val="Texte de bulles Car1"/>
    <w:basedOn w:val="Policepardfaut"/>
    <w:uiPriority w:val="99"/>
    <w:rsid w:val="00B04494"/>
    <w:rPr>
      <w:rFonts w:ascii="Tahoma" w:hAnsi="Tahoma" w:eastAsia="Times New Roman" w:cs="Tahoma"/>
      <w:sz w:val="16"/>
      <w:szCs w:val="16"/>
    </w:rPr>
  </w:style>
  <w:style w:type="paragraph" w:styleId="Corpsdetexte2">
    <w:name w:val="Body Text 2"/>
    <w:basedOn w:val="Normal"/>
    <w:link w:val="Corpsdetexte2Car"/>
    <w:unhideWhenUsed/>
    <w:rsid w:val="00B04494"/>
    <w:pPr>
      <w:spacing w:after="120" w:line="480" w:lineRule="auto"/>
    </w:pPr>
    <w:rPr>
      <w:rFonts w:ascii="Times New Roman" w:hAnsi="Times New Roman" w:eastAsia="Times New Roman"/>
      <w:kern w:val="0"/>
      <w:sz w:val="20"/>
      <w14:ligatures w14:val="none"/>
    </w:rPr>
  </w:style>
  <w:style w:type="character" w:styleId="Corpsdetexte2Car" w:customStyle="1">
    <w:name w:val="Corps de texte 2 Car"/>
    <w:basedOn w:val="Policepardfaut"/>
    <w:link w:val="Corpsdetexte2"/>
    <w:rsid w:val="00B04494"/>
    <w:rPr>
      <w:rFonts w:ascii="Times New Roman" w:hAnsi="Times New Roman" w:eastAsia="Times New Roman"/>
      <w:kern w:val="0"/>
      <w:sz w:val="20"/>
      <w:lang w:val="fr-FR"/>
      <w14:ligatures w14:val="none"/>
    </w:rPr>
  </w:style>
  <w:style w:type="paragraph" w:styleId="Corpsdetexte3">
    <w:name w:val="Body Text 3"/>
    <w:basedOn w:val="Normal"/>
    <w:link w:val="Corpsdetexte3Car"/>
    <w:rsid w:val="00B04494"/>
    <w:pPr>
      <w:spacing w:after="120" w:line="240" w:lineRule="auto"/>
    </w:pPr>
    <w:rPr>
      <w:rFonts w:ascii="Times New Roman" w:hAnsi="Times New Roman" w:eastAsia="Times New Roman"/>
      <w:kern w:val="0"/>
      <w:sz w:val="16"/>
      <w:szCs w:val="16"/>
      <w:lang w:eastAsia="fr-FR"/>
      <w14:ligatures w14:val="none"/>
    </w:rPr>
  </w:style>
  <w:style w:type="character" w:styleId="Corpsdetexte3Car" w:customStyle="1">
    <w:name w:val="Corps de texte 3 Car"/>
    <w:basedOn w:val="Policepardfaut"/>
    <w:link w:val="Corpsdetexte3"/>
    <w:rsid w:val="00B04494"/>
    <w:rPr>
      <w:rFonts w:ascii="Times New Roman" w:hAnsi="Times New Roman" w:eastAsia="Times New Roman"/>
      <w:kern w:val="0"/>
      <w:sz w:val="16"/>
      <w:szCs w:val="16"/>
      <w:lang w:val="fr-FR" w:eastAsia="fr-FR"/>
      <w14:ligatures w14:val="none"/>
    </w:rPr>
  </w:style>
  <w:style w:type="paragraph" w:styleId="pb1body1" w:customStyle="1">
    <w:name w:val="pb1_body1"/>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ptctablecap" w:customStyle="1">
    <w:name w:val="ptc_tablecap"/>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ptftablefootnote" w:customStyle="1">
    <w:name w:val="ptf_tablefootnote"/>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Corpsdetexte">
    <w:name w:val="Body Text"/>
    <w:basedOn w:val="Normal"/>
    <w:link w:val="CorpsdetexteCar"/>
    <w:uiPriority w:val="99"/>
    <w:unhideWhenUsed/>
    <w:rsid w:val="00B04494"/>
    <w:pPr>
      <w:spacing w:after="120" w:line="240" w:lineRule="auto"/>
    </w:pPr>
    <w:rPr>
      <w:rFonts w:ascii="Times New Roman" w:hAnsi="Times New Roman" w:eastAsia="Times New Roman"/>
      <w:kern w:val="0"/>
      <w:sz w:val="20"/>
      <w14:ligatures w14:val="none"/>
    </w:rPr>
  </w:style>
  <w:style w:type="character" w:styleId="CorpsdetexteCar" w:customStyle="1">
    <w:name w:val="Corps de texte Car"/>
    <w:basedOn w:val="Policepardfaut"/>
    <w:link w:val="Corpsdetexte"/>
    <w:uiPriority w:val="99"/>
    <w:rsid w:val="00B04494"/>
    <w:rPr>
      <w:rFonts w:ascii="Times New Roman" w:hAnsi="Times New Roman" w:eastAsia="Times New Roman"/>
      <w:kern w:val="0"/>
      <w:sz w:val="20"/>
      <w:lang w:val="fr-FR"/>
      <w14:ligatures w14:val="none"/>
    </w:rPr>
  </w:style>
  <w:style w:type="character" w:styleId="Numrodepage">
    <w:name w:val="page number"/>
    <w:basedOn w:val="Policepardfaut"/>
    <w:rsid w:val="00B04494"/>
  </w:style>
  <w:style w:type="character" w:styleId="apple-style-span" w:customStyle="1">
    <w:name w:val="apple-style-span"/>
    <w:basedOn w:val="Policepardfaut"/>
    <w:rsid w:val="00B04494"/>
  </w:style>
  <w:style w:type="character" w:styleId="yui-dt-label" w:customStyle="1">
    <w:name w:val="yui-dt-label"/>
    <w:basedOn w:val="Policepardfaut"/>
    <w:rsid w:val="00B04494"/>
  </w:style>
  <w:style w:type="paragraph" w:styleId="Annexetableau" w:customStyle="1">
    <w:name w:val="Annexe tableau"/>
    <w:basedOn w:val="Normal"/>
    <w:rsid w:val="00B04494"/>
    <w:pPr>
      <w:spacing w:before="60" w:after="0" w:line="240" w:lineRule="auto"/>
      <w:ind w:left="57"/>
      <w:jc w:val="both"/>
    </w:pPr>
    <w:rPr>
      <w:rFonts w:ascii="Arial" w:hAnsi="Arial" w:eastAsia="Times New Roman" w:cs="Arial"/>
      <w:kern w:val="0"/>
      <w:sz w:val="20"/>
      <w:lang w:val="en-GB" w:eastAsia="fr-FR"/>
      <w14:ligatures w14:val="none"/>
    </w:rPr>
  </w:style>
  <w:style w:type="paragraph" w:styleId="AnnexeSStitre" w:customStyle="1">
    <w:name w:val="Annexe SS titre"/>
    <w:basedOn w:val="Normal"/>
    <w:rsid w:val="00B04494"/>
    <w:pPr>
      <w:tabs>
        <w:tab w:val="left" w:pos="1260"/>
      </w:tabs>
      <w:spacing w:before="60" w:after="120" w:line="240" w:lineRule="auto"/>
      <w:ind w:left="1080" w:hanging="178"/>
      <w:jc w:val="both"/>
    </w:pPr>
    <w:rPr>
      <w:rFonts w:ascii="Arial" w:hAnsi="Arial" w:eastAsia="Times New Roman" w:cs="Arial"/>
      <w:b/>
      <w:bCs/>
      <w:kern w:val="0"/>
      <w:sz w:val="20"/>
      <w:lang w:val="en-GB" w:eastAsia="fr-FR"/>
      <w14:ligatures w14:val="none"/>
    </w:rPr>
  </w:style>
  <w:style w:type="paragraph" w:styleId="quoteauthor" w:customStyle="1">
    <w:name w:val="quote_author"/>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body" w:customStyle="1">
    <w:name w:val="body"/>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yshortcuts" w:customStyle="1">
    <w:name w:val="yshortcuts"/>
    <w:basedOn w:val="Policepardfaut"/>
    <w:rsid w:val="00B04494"/>
  </w:style>
  <w:style w:type="paragraph" w:styleId="Listetirets1" w:customStyle="1">
    <w:name w:val="Liste à tirets 1"/>
    <w:basedOn w:val="Normal"/>
    <w:rsid w:val="00B04494"/>
    <w:pPr>
      <w:numPr>
        <w:numId w:val="7"/>
      </w:numPr>
      <w:spacing w:before="60" w:after="0" w:line="240" w:lineRule="auto"/>
      <w:jc w:val="both"/>
    </w:pPr>
    <w:rPr>
      <w:rFonts w:ascii="Arial" w:hAnsi="Arial" w:eastAsia="Times New Roman" w:cs="Arial"/>
      <w:bCs/>
      <w:kern w:val="0"/>
      <w:sz w:val="20"/>
      <w:lang w:eastAsia="fr-FR"/>
      <w14:ligatures w14:val="none"/>
    </w:rPr>
  </w:style>
  <w:style w:type="paragraph" w:styleId="EspaceAvant" w:customStyle="1">
    <w:name w:val="Espace Avant"/>
    <w:basedOn w:val="Normal"/>
    <w:next w:val="Normal"/>
    <w:rsid w:val="00B04494"/>
    <w:pPr>
      <w:spacing w:before="180" w:after="0" w:line="240" w:lineRule="auto"/>
      <w:ind w:left="709"/>
      <w:jc w:val="both"/>
    </w:pPr>
    <w:rPr>
      <w:rFonts w:ascii="Arial" w:hAnsi="Arial" w:eastAsia="Times New Roman" w:cs="Arial"/>
      <w:kern w:val="0"/>
      <w:sz w:val="20"/>
      <w:lang w:eastAsia="fr-FR"/>
      <w14:ligatures w14:val="none"/>
    </w:rPr>
  </w:style>
  <w:style w:type="paragraph" w:styleId="ListePB" w:customStyle="1">
    <w:name w:val="Liste PB"/>
    <w:basedOn w:val="Listetirets1"/>
    <w:rsid w:val="00B04494"/>
    <w:pPr>
      <w:numPr>
        <w:numId w:val="8"/>
      </w:numPr>
      <w:spacing w:before="120"/>
    </w:pPr>
    <w:rPr>
      <w:rFonts w:ascii="Arial Narrow" w:hAnsi="Arial Narrow"/>
      <w:b/>
      <w:bCs w:val="0"/>
      <w:sz w:val="22"/>
      <w:szCs w:val="24"/>
    </w:rPr>
  </w:style>
  <w:style w:type="paragraph" w:styleId="cueparagraph" w:customStyle="1">
    <w:name w:val="cueparagraph"/>
    <w:basedOn w:val="Normal"/>
    <w:rsid w:val="00B04494"/>
    <w:pPr>
      <w:spacing w:before="100" w:beforeAutospacing="1" w:after="100" w:afterAutospacing="1" w:line="336" w:lineRule="atLeast"/>
    </w:pPr>
    <w:rPr>
      <w:rFonts w:ascii="Times New Roman" w:hAnsi="Times New Roman" w:eastAsia="Times New Roman"/>
      <w:kern w:val="0"/>
      <w:sz w:val="24"/>
      <w:szCs w:val="24"/>
      <w:lang w:val="en-US"/>
      <w14:ligatures w14:val="none"/>
    </w:rPr>
  </w:style>
  <w:style w:type="paragraph" w:styleId="Titre11" w:customStyle="1">
    <w:name w:val="Titre 11"/>
    <w:basedOn w:val="Normal"/>
    <w:rsid w:val="00B04494"/>
    <w:pPr>
      <w:spacing w:after="72" w:line="240" w:lineRule="auto"/>
      <w:outlineLvl w:val="1"/>
    </w:pPr>
    <w:rPr>
      <w:rFonts w:ascii="Times New Roman" w:hAnsi="Times New Roman" w:eastAsia="Times New Roman"/>
      <w:b/>
      <w:bCs/>
      <w:color w:val="000000"/>
      <w:kern w:val="36"/>
      <w:sz w:val="48"/>
      <w:szCs w:val="48"/>
      <w:lang w:eastAsia="fr-FR"/>
      <w14:ligatures w14:val="none"/>
    </w:rPr>
  </w:style>
  <w:style w:type="paragraph" w:styleId="yiv1320481010msonormal" w:customStyle="1">
    <w:name w:val="yiv1320481010msonormal"/>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yiv299364492msonormal" w:customStyle="1">
    <w:name w:val="yiv299364492msonormal"/>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texte" w:customStyle="1">
    <w:name w:val="texte"/>
    <w:basedOn w:val="Policepardfaut"/>
    <w:rsid w:val="00B04494"/>
  </w:style>
  <w:style w:type="character" w:styleId="pbshorttxt" w:customStyle="1">
    <w:name w:val="pbshorttxt"/>
    <w:basedOn w:val="Policepardfaut"/>
    <w:rsid w:val="00B04494"/>
  </w:style>
  <w:style w:type="paragraph" w:styleId="bodytext" w:customStyle="1">
    <w:name w:val="bodytext"/>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Notedefin">
    <w:name w:val="endnote text"/>
    <w:basedOn w:val="Normal"/>
    <w:link w:val="NotedefinCar"/>
    <w:uiPriority w:val="99"/>
    <w:semiHidden/>
    <w:unhideWhenUsed/>
    <w:rsid w:val="00B04494"/>
    <w:pPr>
      <w:spacing w:after="0" w:line="240" w:lineRule="auto"/>
    </w:pPr>
    <w:rPr>
      <w:rFonts w:ascii="Times New Roman" w:hAnsi="Times New Roman" w:eastAsia="Times New Roman"/>
      <w:kern w:val="0"/>
      <w:sz w:val="20"/>
      <w14:ligatures w14:val="none"/>
    </w:rPr>
  </w:style>
  <w:style w:type="character" w:styleId="NotedefinCar" w:customStyle="1">
    <w:name w:val="Note de fin Car"/>
    <w:basedOn w:val="Policepardfaut"/>
    <w:link w:val="Notedefin"/>
    <w:uiPriority w:val="99"/>
    <w:semiHidden/>
    <w:rsid w:val="00B04494"/>
    <w:rPr>
      <w:rFonts w:ascii="Times New Roman" w:hAnsi="Times New Roman" w:eastAsia="Times New Roman"/>
      <w:kern w:val="0"/>
      <w:sz w:val="20"/>
      <w:lang w:val="fr-FR"/>
      <w14:ligatures w14:val="none"/>
    </w:rPr>
  </w:style>
  <w:style w:type="character" w:styleId="Appeldenotedefin">
    <w:name w:val="endnote reference"/>
    <w:basedOn w:val="Policepardfaut"/>
    <w:uiPriority w:val="99"/>
    <w:semiHidden/>
    <w:unhideWhenUsed/>
    <w:rsid w:val="00B04494"/>
    <w:rPr>
      <w:vertAlign w:val="superscript"/>
    </w:rPr>
  </w:style>
  <w:style w:type="character" w:styleId="titreproduit" w:customStyle="1">
    <w:name w:val="titre_produit"/>
    <w:basedOn w:val="Policepardfaut"/>
    <w:rsid w:val="00B04494"/>
  </w:style>
  <w:style w:type="character" w:styleId="product-ref" w:customStyle="1">
    <w:name w:val="product-ref"/>
    <w:basedOn w:val="Policepardfaut"/>
    <w:rsid w:val="00B04494"/>
  </w:style>
  <w:style w:type="paragraph" w:styleId="Paragraphedeliste1" w:customStyle="1">
    <w:name w:val="Paragraphe de liste1"/>
    <w:basedOn w:val="Normal"/>
    <w:uiPriority w:val="34"/>
    <w:qFormat/>
    <w:rsid w:val="00B04494"/>
    <w:pPr>
      <w:spacing w:after="200" w:line="276" w:lineRule="auto"/>
      <w:ind w:left="720"/>
      <w:contextualSpacing/>
    </w:pPr>
    <w:rPr>
      <w:rFonts w:ascii="Calibri" w:hAnsi="Calibri" w:eastAsia="Calibri"/>
      <w:kern w:val="0"/>
      <w:sz w:val="22"/>
      <w:szCs w:val="22"/>
      <w14:ligatures w14:val="none"/>
    </w:rPr>
  </w:style>
  <w:style w:type="character" w:styleId="txrouge" w:customStyle="1">
    <w:name w:val="tx_rouge"/>
    <w:basedOn w:val="Policepardfaut"/>
    <w:rsid w:val="00B04494"/>
  </w:style>
  <w:style w:type="character" w:styleId="themebody" w:customStyle="1">
    <w:name w:val="themebody"/>
    <w:basedOn w:val="Policepardfaut"/>
    <w:rsid w:val="00B04494"/>
  </w:style>
  <w:style w:type="character" w:styleId="color666666" w:customStyle="1">
    <w:name w:val="color666666"/>
    <w:basedOn w:val="Policepardfaut"/>
    <w:rsid w:val="00B04494"/>
  </w:style>
  <w:style w:type="character" w:styleId="prog-disc-icn" w:customStyle="1">
    <w:name w:val="prog-disc-icn"/>
    <w:basedOn w:val="Policepardfaut"/>
    <w:rsid w:val="00B04494"/>
  </w:style>
  <w:style w:type="character" w:styleId="prodname" w:customStyle="1">
    <w:name w:val="prodname"/>
    <w:basedOn w:val="Policepardfaut"/>
    <w:rsid w:val="00B04494"/>
  </w:style>
  <w:style w:type="paragraph" w:styleId="ptablecaptioncmt" w:customStyle="1">
    <w:name w:val="ptablecaptioncmt"/>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ccmtdefault" w:customStyle="1">
    <w:name w:val="ccmtdefault"/>
    <w:basedOn w:val="Policepardfaut"/>
    <w:rsid w:val="00B04494"/>
  </w:style>
  <w:style w:type="paragraph" w:styleId="pchartheadcmt" w:customStyle="1">
    <w:name w:val="pchart_headcmt"/>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pchartsubheadcmt" w:customStyle="1">
    <w:name w:val="pchart_subheadcmt"/>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pchartbodycmt" w:customStyle="1">
    <w:name w:val="pchart_bodycmt"/>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label" w:customStyle="1">
    <w:name w:val="label"/>
    <w:basedOn w:val="Policepardfaut"/>
    <w:rsid w:val="00B04494"/>
  </w:style>
  <w:style w:type="paragraph" w:styleId="tablecaption" w:customStyle="1">
    <w:name w:val="table_caption"/>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PS" w:customStyle="1">
    <w:name w:val="PS"/>
    <w:rsid w:val="00B04494"/>
    <w:pPr>
      <w:tabs>
        <w:tab w:val="left" w:pos="431"/>
        <w:tab w:val="left" w:pos="862"/>
        <w:tab w:val="left" w:pos="1293"/>
        <w:tab w:val="left" w:pos="1730"/>
        <w:tab w:val="left" w:pos="4610"/>
        <w:tab w:val="right" w:pos="9072"/>
      </w:tabs>
      <w:suppressAutoHyphens/>
      <w:spacing w:after="120" w:line="240" w:lineRule="atLeast"/>
    </w:pPr>
    <w:rPr>
      <w:rFonts w:ascii="New York" w:hAnsi="New York" w:eastAsia="Times New Roman"/>
      <w:kern w:val="0"/>
      <w:sz w:val="20"/>
      <w:lang w:val="fr-FR" w:eastAsia="ar-SA"/>
      <w14:ligatures w14:val="none"/>
    </w:rPr>
  </w:style>
  <w:style w:type="character" w:styleId="icnplsdrk" w:customStyle="1">
    <w:name w:val="icn_pls_drk"/>
    <w:basedOn w:val="Policepardfaut"/>
    <w:rsid w:val="00B04494"/>
  </w:style>
  <w:style w:type="character" w:styleId="icnmnsdrk" w:customStyle="1">
    <w:name w:val="icn_mns_drk"/>
    <w:basedOn w:val="Policepardfaut"/>
    <w:rsid w:val="00B04494"/>
  </w:style>
  <w:style w:type="paragraph" w:styleId="pratique" w:customStyle="1">
    <w:name w:val="pratique"/>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fn" w:customStyle="1">
    <w:name w:val="fn"/>
    <w:basedOn w:val="Policepardfaut"/>
    <w:rsid w:val="00B04494"/>
  </w:style>
  <w:style w:type="paragraph" w:styleId="hualunbiaoti" w:customStyle="1">
    <w:name w:val="hualunbiaoti"/>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lasttubiao" w:customStyle="1">
    <w:name w:val="last_tubiao"/>
    <w:basedOn w:val="Policepardfaut"/>
    <w:rsid w:val="00B04494"/>
  </w:style>
  <w:style w:type="character" w:styleId="warranty" w:customStyle="1">
    <w:name w:val="warranty"/>
    <w:basedOn w:val="Policepardfaut"/>
    <w:rsid w:val="00B04494"/>
  </w:style>
  <w:style w:type="paragraph" w:styleId="Default" w:customStyle="1">
    <w:name w:val="Default"/>
    <w:rsid w:val="00B04494"/>
    <w:pPr>
      <w:autoSpaceDE w:val="0"/>
      <w:autoSpaceDN w:val="0"/>
      <w:adjustRightInd w:val="0"/>
      <w:spacing w:after="0" w:line="240" w:lineRule="auto"/>
    </w:pPr>
    <w:rPr>
      <w:rFonts w:ascii="Myriad Web Pro" w:hAnsi="Myriad Web Pro" w:cs="Myriad Web Pro"/>
      <w:color w:val="000000"/>
      <w:kern w:val="0"/>
      <w:sz w:val="24"/>
      <w:szCs w:val="24"/>
      <w:lang w:val="fr-FR"/>
      <w14:ligatures w14:val="none"/>
    </w:rPr>
  </w:style>
  <w:style w:type="paragraph" w:styleId="yiv1233786322msonormal" w:customStyle="1">
    <w:name w:val="yiv1233786322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yiv291093497yui3722461390460626072526" w:customStyle="1">
    <w:name w:val="yiv291093497yui3722461390460626072526"/>
    <w:basedOn w:val="Policepardfaut"/>
    <w:rsid w:val="00B04494"/>
  </w:style>
  <w:style w:type="paragraph" w:styleId="sku" w:customStyle="1">
    <w:name w:val="sku"/>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cm-reload-29908" w:customStyle="1">
    <w:name w:val="cm-reload-29908"/>
    <w:basedOn w:val="Policepardfaut"/>
    <w:rsid w:val="00B04494"/>
  </w:style>
  <w:style w:type="character" w:styleId="cm-reload-29856" w:customStyle="1">
    <w:name w:val="cm-reload-29856"/>
    <w:basedOn w:val="Policepardfaut"/>
    <w:rsid w:val="00B04494"/>
  </w:style>
  <w:style w:type="paragraph" w:styleId="yiv210004147msonormal" w:customStyle="1">
    <w:name w:val="yiv210004147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yiv210004147grame" w:customStyle="1">
    <w:name w:val="yiv210004147grame"/>
    <w:basedOn w:val="Policepardfaut"/>
    <w:rsid w:val="00B04494"/>
  </w:style>
  <w:style w:type="paragraph" w:styleId="yiv1567812335msonormal" w:customStyle="1">
    <w:name w:val="yiv1567812335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yiv389789043msonormal" w:customStyle="1">
    <w:name w:val="yiv389789043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yiv326224082msonormal" w:customStyle="1">
    <w:name w:val="yiv326224082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bluefont15px" w:customStyle="1">
    <w:name w:val="bluefont15px"/>
    <w:basedOn w:val="Policepardfaut"/>
    <w:rsid w:val="00B04494"/>
  </w:style>
  <w:style w:type="character" w:styleId="productdescriptionred" w:customStyle="1">
    <w:name w:val="product_description_red"/>
    <w:basedOn w:val="Policepardfaut"/>
    <w:rsid w:val="00B04494"/>
  </w:style>
  <w:style w:type="character" w:styleId="bluefontwithadottedbordertop" w:customStyle="1">
    <w:name w:val="bluefontwithadottedbordertop"/>
    <w:basedOn w:val="Policepardfaut"/>
    <w:rsid w:val="00B04494"/>
  </w:style>
  <w:style w:type="paragraph" w:styleId="yiv3288924776msonormal" w:customStyle="1">
    <w:name w:val="yiv3288924776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yiv9941198132msonormal" w:customStyle="1">
    <w:name w:val="yiv9941198132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titulo1" w:customStyle="1">
    <w:name w:val="titulo1"/>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titulo2" w:customStyle="1">
    <w:name w:val="titulo2"/>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titulo3" w:customStyle="1">
    <w:name w:val="titulo3"/>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bodycv" w:customStyle="1">
    <w:name w:val="body_cv"/>
    <w:basedOn w:val="Corpsdetexte"/>
    <w:rsid w:val="00B04494"/>
    <w:pPr>
      <w:widowControl w:val="0"/>
      <w:suppressAutoHyphens/>
      <w:spacing w:after="57"/>
      <w:ind w:left="737"/>
    </w:pPr>
    <w:rPr>
      <w:rFonts w:ascii="Arial" w:hAnsi="Arial" w:eastAsia="DejaVu Sans"/>
      <w:color w:val="4A4A4A"/>
      <w:kern w:val="1"/>
      <w:sz w:val="17"/>
      <w:szCs w:val="24"/>
      <w:lang w:eastAsia="fr-FR"/>
    </w:rPr>
  </w:style>
  <w:style w:type="paragraph" w:styleId="Titlerightside" w:customStyle="1">
    <w:name w:val="Title_right_side"/>
    <w:basedOn w:val="Normal"/>
    <w:rsid w:val="00B04494"/>
    <w:pPr>
      <w:widowControl w:val="0"/>
      <w:suppressLineNumbers/>
      <w:suppressAutoHyphens/>
      <w:spacing w:before="142" w:after="0" w:line="240" w:lineRule="auto"/>
    </w:pPr>
    <w:rPr>
      <w:rFonts w:ascii="Arial" w:hAnsi="Arial" w:eastAsia="DejaVu Sans"/>
      <w:b/>
      <w:color w:val="4C4C4C"/>
      <w:kern w:val="1"/>
      <w:sz w:val="25"/>
      <w:szCs w:val="24"/>
      <w:lang w:eastAsia="fr-FR"/>
      <w14:ligatures w14:val="none"/>
    </w:rPr>
  </w:style>
  <w:style w:type="paragraph" w:styleId="TableContents" w:customStyle="1">
    <w:name w:val="Table Contents"/>
    <w:basedOn w:val="Normal"/>
    <w:rsid w:val="00B04494"/>
    <w:pPr>
      <w:widowControl w:val="0"/>
      <w:suppressLineNumbers/>
      <w:suppressAutoHyphens/>
      <w:spacing w:after="0" w:line="240" w:lineRule="auto"/>
    </w:pPr>
    <w:rPr>
      <w:rFonts w:ascii="Arial" w:hAnsi="Arial" w:eastAsia="DejaVu Sans"/>
      <w:color w:val="4A4A4A"/>
      <w:kern w:val="1"/>
      <w:sz w:val="17"/>
      <w:szCs w:val="24"/>
      <w14:ligatures w14:val="none"/>
    </w:rPr>
  </w:style>
  <w:style w:type="paragraph" w:styleId="Titleniv1" w:customStyle="1">
    <w:name w:val="Title_niv1"/>
    <w:next w:val="Marginalia"/>
    <w:rsid w:val="00B04494"/>
    <w:pPr>
      <w:widowControl w:val="0"/>
      <w:suppressAutoHyphens/>
      <w:spacing w:after="0" w:line="240" w:lineRule="auto"/>
      <w:ind w:left="227"/>
    </w:pPr>
    <w:rPr>
      <w:rFonts w:ascii="Arial" w:hAnsi="Arial" w:eastAsia="DejaVu Sans"/>
      <w:b/>
      <w:color w:val="4C4C4C"/>
      <w:kern w:val="1"/>
      <w:sz w:val="25"/>
      <w:szCs w:val="24"/>
      <w:lang w:val="fr-FR"/>
      <w14:ligatures w14:val="none"/>
    </w:rPr>
  </w:style>
  <w:style w:type="paragraph" w:styleId="Marginalia" w:customStyle="1">
    <w:name w:val="Marginalia"/>
    <w:basedOn w:val="Corpsdetexte"/>
    <w:rsid w:val="00B04494"/>
    <w:pPr>
      <w:widowControl w:val="0"/>
      <w:suppressAutoHyphens/>
      <w:spacing w:after="57"/>
      <w:ind w:left="2268"/>
    </w:pPr>
    <w:rPr>
      <w:rFonts w:ascii="Arial" w:hAnsi="Arial" w:eastAsia="DejaVu Sans"/>
      <w:color w:val="4A4A4A"/>
      <w:kern w:val="1"/>
      <w:sz w:val="17"/>
      <w:szCs w:val="24"/>
    </w:rPr>
  </w:style>
  <w:style w:type="paragraph" w:styleId="infouser" w:customStyle="1">
    <w:name w:val="info_user"/>
    <w:basedOn w:val="TableContents"/>
    <w:rsid w:val="00B04494"/>
    <w:rPr>
      <w:color w:val="4C4C4C"/>
    </w:rPr>
  </w:style>
  <w:style w:type="paragraph" w:styleId="Subtitle" w:customStyle="1">
    <w:name w:val="Sub_title"/>
    <w:basedOn w:val="Corpsdetexte"/>
    <w:rsid w:val="00B04494"/>
    <w:pPr>
      <w:widowControl w:val="0"/>
      <w:suppressAutoHyphens/>
      <w:spacing w:after="0"/>
    </w:pPr>
    <w:rPr>
      <w:rFonts w:ascii="Arial" w:hAnsi="Arial" w:eastAsia="DejaVu Sans"/>
      <w:i/>
      <w:color w:val="808080"/>
      <w:kern w:val="1"/>
      <w:sz w:val="15"/>
      <w:szCs w:val="24"/>
    </w:rPr>
  </w:style>
  <w:style w:type="paragraph" w:styleId="tpltxtsmall" w:customStyle="1">
    <w:name w:val="tpl_txt_small"/>
    <w:basedOn w:val="Corpsdetexte"/>
    <w:rsid w:val="00B04494"/>
    <w:pPr>
      <w:widowControl w:val="0"/>
      <w:suppressAutoHyphens/>
      <w:spacing w:after="57"/>
    </w:pPr>
    <w:rPr>
      <w:rFonts w:ascii="Arial" w:hAnsi="Arial" w:eastAsia="DejaVu Sans"/>
      <w:color w:val="4A4A4A"/>
      <w:kern w:val="1"/>
      <w:sz w:val="4"/>
      <w:szCs w:val="24"/>
    </w:rPr>
  </w:style>
  <w:style w:type="paragraph" w:styleId="subheader" w:customStyle="1">
    <w:name w:val="sub_header"/>
    <w:basedOn w:val="Corpsdetexte"/>
    <w:rsid w:val="00B04494"/>
    <w:pPr>
      <w:widowControl w:val="0"/>
      <w:suppressAutoHyphens/>
      <w:spacing w:after="0"/>
    </w:pPr>
    <w:rPr>
      <w:rFonts w:ascii="Arial" w:hAnsi="Arial" w:eastAsia="DejaVu Sans"/>
      <w:color w:val="5F849C"/>
      <w:kern w:val="1"/>
      <w:sz w:val="24"/>
      <w:szCs w:val="24"/>
    </w:rPr>
  </w:style>
  <w:style w:type="paragraph" w:styleId="titlemyonlineresume" w:customStyle="1">
    <w:name w:val="title_my_online_resume"/>
    <w:rsid w:val="00B04494"/>
    <w:pPr>
      <w:widowControl w:val="0"/>
      <w:suppressAutoHyphens/>
      <w:spacing w:after="0" w:line="240" w:lineRule="auto"/>
    </w:pPr>
    <w:rPr>
      <w:rFonts w:ascii="Arial" w:hAnsi="Arial" w:eastAsia="DejaVu Sans"/>
      <w:b/>
      <w:color w:val="DADADA"/>
      <w:kern w:val="1"/>
      <w:sz w:val="24"/>
      <w:szCs w:val="24"/>
      <w:lang w:val="fr-FR"/>
      <w14:ligatures w14:val="none"/>
    </w:rPr>
  </w:style>
  <w:style w:type="paragraph" w:styleId="CVHeader" w:customStyle="1">
    <w:name w:val="CV_Header"/>
    <w:next w:val="subheader"/>
    <w:rsid w:val="00B04494"/>
    <w:pPr>
      <w:widowControl w:val="0"/>
      <w:suppressAutoHyphens/>
      <w:spacing w:after="0" w:line="317" w:lineRule="exact"/>
    </w:pPr>
    <w:rPr>
      <w:rFonts w:ascii="Arial" w:hAnsi="Arial" w:eastAsia="DejaVu Sans"/>
      <w:b/>
      <w:color w:val="5F849C"/>
      <w:kern w:val="1"/>
      <w:sz w:val="34"/>
      <w:szCs w:val="24"/>
      <w:lang w:val="fr-FR"/>
      <w14:ligatures w14:val="none"/>
    </w:rPr>
  </w:style>
  <w:style w:type="paragraph" w:styleId="titleniv2" w:customStyle="1">
    <w:name w:val="title_niv2"/>
    <w:rsid w:val="00B04494"/>
    <w:pPr>
      <w:widowControl w:val="0"/>
      <w:suppressAutoHyphens/>
      <w:spacing w:before="28" w:after="0" w:line="240" w:lineRule="auto"/>
      <w:ind w:left="454"/>
    </w:pPr>
    <w:rPr>
      <w:rFonts w:ascii="Arial" w:hAnsi="Arial" w:eastAsia="DejaVu Sans"/>
      <w:b/>
      <w:color w:val="5F849C"/>
      <w:kern w:val="1"/>
      <w:szCs w:val="24"/>
      <w:lang w:val="fr-FR"/>
      <w14:ligatures w14:val="none"/>
    </w:rPr>
  </w:style>
  <w:style w:type="paragraph" w:styleId="txtcontact" w:customStyle="1">
    <w:name w:val="txt_contact"/>
    <w:basedOn w:val="Normal"/>
    <w:rsid w:val="00B04494"/>
    <w:pPr>
      <w:widowControl w:val="0"/>
      <w:suppressLineNumbers/>
      <w:suppressAutoHyphens/>
      <w:spacing w:before="142" w:after="0" w:line="240" w:lineRule="auto"/>
    </w:pPr>
    <w:rPr>
      <w:rFonts w:ascii="Arial" w:hAnsi="Arial" w:eastAsia="DejaVu Sans"/>
      <w:color w:val="4A4A4A"/>
      <w:kern w:val="1"/>
      <w:sz w:val="17"/>
      <w:szCs w:val="24"/>
      <w14:ligatures w14:val="none"/>
    </w:rPr>
  </w:style>
  <w:style w:type="character" w:styleId="StyleLatinArialComplexeArialComplexe10ptGras" w:customStyle="1">
    <w:name w:val="Style (Latin) Arial (Complexe) Arial (Complexe) 10 pt Gras"/>
    <w:basedOn w:val="Policepardfaut"/>
    <w:rsid w:val="00B04494"/>
    <w:rPr>
      <w:rFonts w:ascii="Arial" w:hAnsi="Arial" w:cs="Arial"/>
      <w:b/>
      <w:bCs/>
      <w:sz w:val="20"/>
      <w:szCs w:val="20"/>
    </w:rPr>
  </w:style>
  <w:style w:type="paragraph" w:styleId="Textedebulles1" w:customStyle="1">
    <w:name w:val="Texte de bulles1"/>
    <w:basedOn w:val="Normal"/>
    <w:next w:val="Textedebulles"/>
    <w:uiPriority w:val="99"/>
    <w:unhideWhenUsed/>
    <w:rsid w:val="00B04494"/>
    <w:pPr>
      <w:spacing w:after="0" w:line="240" w:lineRule="auto"/>
    </w:pPr>
    <w:rPr>
      <w:rFonts w:ascii="Lucida Grande" w:hAnsi="Lucida Grande" w:cstheme="minorBidi"/>
      <w:kern w:val="0"/>
      <w:sz w:val="18"/>
      <w:szCs w:val="18"/>
      <w14:ligatures w14:val="none"/>
    </w:rPr>
  </w:style>
  <w:style w:type="paragraph" w:styleId="Paragraphestandard" w:customStyle="1">
    <w:name w:val="[Paragraphe standard]"/>
    <w:basedOn w:val="Normal"/>
    <w:uiPriority w:val="99"/>
    <w:rsid w:val="00B04494"/>
    <w:pPr>
      <w:widowControl w:val="0"/>
      <w:autoSpaceDE w:val="0"/>
      <w:autoSpaceDN w:val="0"/>
      <w:adjustRightInd w:val="0"/>
      <w:spacing w:after="0" w:line="288" w:lineRule="auto"/>
      <w:textAlignment w:val="center"/>
    </w:pPr>
    <w:rPr>
      <w:rFonts w:ascii="MinionPro-Regular" w:hAnsi="MinionPro-Regular" w:eastAsia="MS Mincho" w:cs="MinionPro-Regular"/>
      <w:color w:val="000000"/>
      <w:kern w:val="0"/>
      <w:sz w:val="24"/>
      <w:szCs w:val="24"/>
      <w:lang w:eastAsia="fr-FR"/>
      <w14:ligatures w14:val="none"/>
    </w:rPr>
  </w:style>
  <w:style w:type="paragraph" w:styleId="Annexetitle" w:customStyle="1">
    <w:name w:val="Annexe_title"/>
    <w:basedOn w:val="Titre1"/>
    <w:next w:val="Normal"/>
    <w:autoRedefine/>
    <w:rsid w:val="00B04494"/>
    <w:pPr>
      <w:pBdr>
        <w:top w:val="single" w:color="auto" w:sz="4" w:space="11"/>
        <w:left w:val="single" w:color="auto" w:sz="4" w:space="4"/>
        <w:bottom w:val="single" w:color="auto" w:sz="4" w:space="11"/>
        <w:right w:val="single" w:color="auto" w:sz="4" w:space="4"/>
      </w:pBdr>
      <w:tabs>
        <w:tab w:val="left" w:pos="1701"/>
        <w:tab w:val="left" w:pos="2552"/>
      </w:tabs>
      <w:spacing w:before="0" w:after="240"/>
      <w:jc w:val="center"/>
      <w:outlineLvl w:val="9"/>
    </w:pPr>
    <w:rPr>
      <w:rFonts w:ascii="Century Gothic" w:hAnsi="Century Gothic" w:eastAsia="Times New Roman"/>
      <w:b/>
      <w:color w:val="auto"/>
      <w:kern w:val="0"/>
      <w:sz w:val="24"/>
      <w:szCs w:val="20"/>
      <w:lang w:eastAsia="de-DE"/>
      <w14:ligatures w14:val="none"/>
    </w:rPr>
  </w:style>
  <w:style w:type="paragraph" w:styleId="yiv1324192822msonormal" w:customStyle="1">
    <w:name w:val="yiv1324192822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Section" w:customStyle="1">
    <w:name w:val="Section"/>
    <w:basedOn w:val="Normal"/>
    <w:next w:val="Normal"/>
    <w:link w:val="Textesection"/>
    <w:uiPriority w:val="1"/>
    <w:qFormat/>
    <w:rsid w:val="00B04494"/>
    <w:pPr>
      <w:spacing w:after="120" w:line="240" w:lineRule="auto"/>
      <w:contextualSpacing/>
    </w:pPr>
    <w:rPr>
      <w:rFonts w:asciiTheme="majorHAnsi" w:hAnsiTheme="majorHAnsi"/>
      <w:b/>
      <w:color w:val="DD8047" w:themeColor="accent2"/>
      <w:kern w:val="0"/>
      <w:sz w:val="24"/>
      <w:lang w:eastAsia="fr-FR"/>
      <w14:ligatures w14:val="none"/>
    </w:rPr>
  </w:style>
  <w:style w:type="paragraph" w:styleId="Sous-section" w:customStyle="1">
    <w:name w:val="Sous-section"/>
    <w:basedOn w:val="Normal"/>
    <w:link w:val="Textesous-section"/>
    <w:uiPriority w:val="3"/>
    <w:qFormat/>
    <w:rsid w:val="00B04494"/>
    <w:pPr>
      <w:spacing w:before="40" w:after="80" w:line="240" w:lineRule="auto"/>
    </w:pPr>
    <w:rPr>
      <w:rFonts w:asciiTheme="majorHAnsi" w:hAnsiTheme="majorHAnsi"/>
      <w:b/>
      <w:color w:val="94B6D2" w:themeColor="accent1"/>
      <w:kern w:val="0"/>
      <w:sz w:val="18"/>
      <w:lang w:eastAsia="fr-FR"/>
      <w14:ligatures w14:val="none"/>
    </w:rPr>
  </w:style>
  <w:style w:type="paragraph" w:styleId="Nom" w:customStyle="1">
    <w:name w:val="Nom"/>
    <w:basedOn w:val="Sansinterligne"/>
    <w:link w:val="Textenom"/>
    <w:uiPriority w:val="1"/>
    <w:qFormat/>
    <w:rsid w:val="00B04494"/>
    <w:pPr>
      <w:jc w:val="right"/>
    </w:pPr>
    <w:rPr>
      <w:rFonts w:asciiTheme="majorHAnsi" w:hAnsiTheme="majorHAnsi"/>
      <w:color w:val="548AB7" w:themeColor="accent1" w:themeShade="BF"/>
      <w:kern w:val="0"/>
      <w:sz w:val="40"/>
      <w:szCs w:val="40"/>
      <w14:ligatures w14:val="none"/>
    </w:rPr>
  </w:style>
  <w:style w:type="character" w:styleId="SansinterligneCar" w:customStyle="1">
    <w:name w:val="Sans interligne Car"/>
    <w:basedOn w:val="Policepardfaut"/>
    <w:link w:val="Sansinterligne"/>
    <w:uiPriority w:val="1"/>
    <w:rsid w:val="00B04494"/>
    <w:rPr>
      <w:lang w:val="fr-FR"/>
    </w:rPr>
  </w:style>
  <w:style w:type="character" w:styleId="Textenom" w:customStyle="1">
    <w:name w:val="Texte nom"/>
    <w:basedOn w:val="SansinterligneCar"/>
    <w:link w:val="Nom"/>
    <w:uiPriority w:val="1"/>
    <w:rsid w:val="00B04494"/>
    <w:rPr>
      <w:rFonts w:asciiTheme="majorHAnsi" w:hAnsiTheme="majorHAnsi"/>
      <w:color w:val="548AB7" w:themeColor="accent1" w:themeShade="BF"/>
      <w:kern w:val="0"/>
      <w:sz w:val="40"/>
      <w:szCs w:val="40"/>
      <w:lang w:val="fr-FR"/>
      <w14:ligatures w14:val="none"/>
    </w:rPr>
  </w:style>
  <w:style w:type="character" w:styleId="Textesection" w:customStyle="1">
    <w:name w:val="Texte section"/>
    <w:basedOn w:val="Policepardfaut"/>
    <w:link w:val="Section"/>
    <w:uiPriority w:val="1"/>
    <w:rsid w:val="00B04494"/>
    <w:rPr>
      <w:rFonts w:asciiTheme="majorHAnsi" w:hAnsiTheme="majorHAnsi"/>
      <w:b/>
      <w:color w:val="DD8047" w:themeColor="accent2"/>
      <w:kern w:val="0"/>
      <w:sz w:val="24"/>
      <w:lang w:val="fr-FR" w:eastAsia="fr-FR"/>
      <w14:ligatures w14:val="none"/>
    </w:rPr>
  </w:style>
  <w:style w:type="character" w:styleId="Textesous-section" w:customStyle="1">
    <w:name w:val="Texte sous-section"/>
    <w:basedOn w:val="Policepardfaut"/>
    <w:link w:val="Sous-section"/>
    <w:uiPriority w:val="3"/>
    <w:rsid w:val="00B04494"/>
    <w:rPr>
      <w:rFonts w:asciiTheme="majorHAnsi" w:hAnsiTheme="majorHAnsi"/>
      <w:b/>
      <w:color w:val="94B6D2" w:themeColor="accent1"/>
      <w:kern w:val="0"/>
      <w:sz w:val="18"/>
      <w:lang w:val="fr-FR" w:eastAsia="fr-FR"/>
      <w14:ligatures w14:val="none"/>
    </w:rPr>
  </w:style>
  <w:style w:type="paragraph" w:styleId="Textedadresse" w:customStyle="1">
    <w:name w:val="Texte d'adresse"/>
    <w:basedOn w:val="Sansinterligne"/>
    <w:uiPriority w:val="2"/>
    <w:qFormat/>
    <w:rsid w:val="00B04494"/>
    <w:pPr>
      <w:spacing w:before="200" w:line="276" w:lineRule="auto"/>
      <w:contextualSpacing/>
      <w:jc w:val="right"/>
    </w:pPr>
    <w:rPr>
      <w:rFonts w:asciiTheme="majorHAnsi" w:hAnsiTheme="majorHAnsi"/>
      <w:color w:val="DD8047" w:themeColor="accent2"/>
      <w:kern w:val="0"/>
      <w:sz w:val="18"/>
      <w:lang w:eastAsia="fr-FR"/>
      <w14:ligatures w14:val="none"/>
    </w:rPr>
  </w:style>
  <w:style w:type="character" w:styleId="Marquedecommentaire">
    <w:name w:val="annotation reference"/>
    <w:basedOn w:val="Policepardfaut"/>
    <w:uiPriority w:val="99"/>
    <w:semiHidden/>
    <w:unhideWhenUsed/>
    <w:rsid w:val="00B04494"/>
    <w:rPr>
      <w:sz w:val="16"/>
      <w:szCs w:val="16"/>
    </w:rPr>
  </w:style>
  <w:style w:type="paragraph" w:styleId="Commentaire">
    <w:name w:val="annotation text"/>
    <w:basedOn w:val="Normal"/>
    <w:link w:val="CommentaireCar"/>
    <w:uiPriority w:val="99"/>
    <w:semiHidden/>
    <w:unhideWhenUsed/>
    <w:rsid w:val="00B04494"/>
    <w:pPr>
      <w:spacing w:after="0" w:line="240" w:lineRule="auto"/>
    </w:pPr>
    <w:rPr>
      <w:rFonts w:ascii="Times New Roman" w:hAnsi="Times New Roman" w:eastAsia="Times New Roman"/>
      <w:kern w:val="0"/>
      <w:sz w:val="20"/>
      <w14:ligatures w14:val="none"/>
    </w:rPr>
  </w:style>
  <w:style w:type="character" w:styleId="CommentaireCar" w:customStyle="1">
    <w:name w:val="Commentaire Car"/>
    <w:basedOn w:val="Policepardfaut"/>
    <w:link w:val="Commentaire"/>
    <w:uiPriority w:val="99"/>
    <w:semiHidden/>
    <w:rsid w:val="00B04494"/>
    <w:rPr>
      <w:rFonts w:ascii="Times New Roman" w:hAnsi="Times New Roman" w:eastAsia="Times New Roman"/>
      <w:kern w:val="0"/>
      <w:sz w:val="20"/>
      <w:lang w:val="fr-FR"/>
      <w14:ligatures w14:val="none"/>
    </w:rPr>
  </w:style>
  <w:style w:type="paragraph" w:styleId="Objetducommentaire">
    <w:name w:val="annotation subject"/>
    <w:basedOn w:val="Commentaire"/>
    <w:next w:val="Commentaire"/>
    <w:link w:val="ObjetducommentaireCar"/>
    <w:uiPriority w:val="99"/>
    <w:semiHidden/>
    <w:unhideWhenUsed/>
    <w:rsid w:val="00B04494"/>
    <w:rPr>
      <w:b/>
      <w:bCs/>
    </w:rPr>
  </w:style>
  <w:style w:type="character" w:styleId="ObjetducommentaireCar" w:customStyle="1">
    <w:name w:val="Objet du commentaire Car"/>
    <w:basedOn w:val="CommentaireCar"/>
    <w:link w:val="Objetducommentaire"/>
    <w:uiPriority w:val="99"/>
    <w:semiHidden/>
    <w:rsid w:val="00B04494"/>
    <w:rPr>
      <w:rFonts w:ascii="Times New Roman" w:hAnsi="Times New Roman" w:eastAsia="Times New Roman"/>
      <w:b/>
      <w:bCs/>
      <w:kern w:val="0"/>
      <w:sz w:val="20"/>
      <w:lang w:val="fr-FR"/>
      <w14:ligatures w14:val="none"/>
    </w:rPr>
  </w:style>
  <w:style w:type="character" w:styleId="extra-span" w:customStyle="1">
    <w:name w:val="extra-span"/>
    <w:basedOn w:val="Policepardfaut"/>
    <w:rsid w:val="00B04494"/>
  </w:style>
  <w:style w:type="paragraph" w:styleId="Textebrut">
    <w:name w:val="Plain Text"/>
    <w:basedOn w:val="Normal"/>
    <w:link w:val="TextebrutCar"/>
    <w:uiPriority w:val="99"/>
    <w:unhideWhenUsed/>
    <w:rsid w:val="00B04494"/>
    <w:pPr>
      <w:spacing w:after="0" w:line="240" w:lineRule="auto"/>
    </w:pPr>
    <w:rPr>
      <w:rFonts w:ascii="Calibri" w:hAnsi="Calibri" w:eastAsia="Times New Roman" w:cs="Consolas"/>
      <w:kern w:val="0"/>
      <w:sz w:val="22"/>
      <w:szCs w:val="21"/>
      <w:lang w:eastAsia="fr-FR"/>
      <w14:ligatures w14:val="none"/>
    </w:rPr>
  </w:style>
  <w:style w:type="character" w:styleId="TextebrutCar" w:customStyle="1">
    <w:name w:val="Texte brut Car"/>
    <w:basedOn w:val="Policepardfaut"/>
    <w:link w:val="Textebrut"/>
    <w:uiPriority w:val="99"/>
    <w:rsid w:val="00B04494"/>
    <w:rPr>
      <w:rFonts w:ascii="Calibri" w:hAnsi="Calibri" w:eastAsia="Times New Roman" w:cs="Consolas"/>
      <w:kern w:val="0"/>
      <w:sz w:val="22"/>
      <w:szCs w:val="21"/>
      <w:lang w:val="fr-FR" w:eastAsia="fr-FR"/>
      <w14:ligatures w14:val="none"/>
    </w:rPr>
  </w:style>
  <w:style w:type="paragraph" w:styleId="yiv4344504600msonormal" w:customStyle="1">
    <w:name w:val="yiv4344504600msonormal"/>
    <w:basedOn w:val="Normal"/>
    <w:uiPriority w:val="99"/>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yiv0662262690msonormal" w:customStyle="1">
    <w:name w:val="yiv0662262690msonormal"/>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yiv0662262690msolistparagraph" w:customStyle="1">
    <w:name w:val="yiv0662262690msolistparagraph"/>
    <w:basedOn w:val="Normal"/>
    <w:rsid w:val="00B04494"/>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styleId="yiv9871812948msonormal" w:customStyle="1">
    <w:name w:val="yiv9871812948msonormal"/>
    <w:basedOn w:val="Normal"/>
    <w:uiPriority w:val="99"/>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yiv2440448129msonormal" w:customStyle="1">
    <w:name w:val="yiv2440448129msonormal"/>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description" w:customStyle="1">
    <w:name w:val="description"/>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hps" w:customStyle="1">
    <w:name w:val="hps"/>
    <w:basedOn w:val="Policepardfaut"/>
    <w:rsid w:val="00B04494"/>
  </w:style>
  <w:style w:type="paragraph" w:styleId="fine" w:customStyle="1">
    <w:name w:val="fine"/>
    <w:basedOn w:val="Normal"/>
    <w:rsid w:val="00B04494"/>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CodeHTML">
    <w:name w:val="HTML Code"/>
    <w:basedOn w:val="Policepardfaut"/>
    <w:uiPriority w:val="99"/>
    <w:semiHidden/>
    <w:unhideWhenUsed/>
    <w:rsid w:val="00B04494"/>
    <w:rPr>
      <w:rFonts w:ascii="Courier New" w:hAnsi="Courier New" w:eastAsia="Times New Roman" w:cs="Courier New"/>
      <w:sz w:val="20"/>
      <w:szCs w:val="20"/>
    </w:rPr>
  </w:style>
  <w:style w:type="table" w:styleId="Grilledetableau1">
    <w:name w:val="Table Grid 1"/>
    <w:basedOn w:val="TableauNormal"/>
    <w:rsid w:val="00B04494"/>
    <w:pPr>
      <w:spacing w:after="0" w:line="240" w:lineRule="auto"/>
    </w:pPr>
    <w:rPr>
      <w:rFonts w:ascii="Times New Roman" w:hAnsi="Times New Roman" w:eastAsia="Times New Roman"/>
      <w:kern w:val="0"/>
      <w:sz w:val="20"/>
      <w14:ligatures w14:val="none"/>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character" w:styleId="titreinfo" w:customStyle="1">
    <w:name w:val="titreinfo"/>
    <w:basedOn w:val="Policepardfaut"/>
    <w:rsid w:val="00B04494"/>
  </w:style>
  <w:style w:type="character" w:styleId="UnresolvedMention" w:customStyle="1">
    <w:name w:val="Unresolved Mention"/>
    <w:basedOn w:val="Policepardfaut"/>
    <w:uiPriority w:val="99"/>
    <w:semiHidden/>
    <w:unhideWhenUsed/>
    <w:rsid w:val="00376F73"/>
    <w:rPr>
      <w:color w:val="808080"/>
      <w:shd w:val="clear" w:color="auto" w:fill="E6E6E6"/>
    </w:rPr>
  </w:style>
  <w:style w:type="paragraph" w:styleId="yiv5565680231msonormal" w:customStyle="1">
    <w:name w:val="yiv5565680231msonormal"/>
    <w:basedOn w:val="Normal"/>
    <w:rsid w:val="00B906CB"/>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styleId="yiv5565680231msolistparagraph" w:customStyle="1">
    <w:name w:val="yiv5565680231msolistparagraph"/>
    <w:basedOn w:val="Normal"/>
    <w:rsid w:val="00B906CB"/>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styleId="cathead" w:customStyle="1">
    <w:name w:val="cathead"/>
    <w:basedOn w:val="Policepardfaut"/>
    <w:rsid w:val="00C20AAA"/>
  </w:style>
  <w:style w:type="character" w:styleId="woocommerce-price-amount" w:customStyle="1">
    <w:name w:val="woocommerce-price-amount"/>
    <w:basedOn w:val="Policepardfaut"/>
    <w:rsid w:val="00A54F6E"/>
  </w:style>
  <w:style w:type="character" w:styleId="woocommerce-price-currencysymbol" w:customStyle="1">
    <w:name w:val="woocommerce-price-currencysymbol"/>
    <w:basedOn w:val="Policepardfaut"/>
    <w:rsid w:val="00A54F6E"/>
  </w:style>
  <w:style w:type="character" w:styleId="skuwrapper" w:customStyle="1">
    <w:name w:val="sku_wrapper"/>
    <w:basedOn w:val="Policepardfaut"/>
    <w:rsid w:val="00204D69"/>
  </w:style>
  <w:style w:type="character" w:styleId="postedin" w:customStyle="1">
    <w:name w:val="posted_in"/>
    <w:basedOn w:val="Policepardfaut"/>
    <w:rsid w:val="00204D69"/>
  </w:style>
  <w:style w:type="character" w:styleId="taggedas" w:customStyle="1">
    <w:name w:val="tagged_as"/>
    <w:basedOn w:val="Policepardfaut"/>
    <w:rsid w:val="00204D69"/>
  </w:style>
  <w:style w:type="paragraph" w:styleId="AdresseHTML">
    <w:name w:val="HTML Address"/>
    <w:basedOn w:val="Normal"/>
    <w:link w:val="AdresseHTMLCar"/>
    <w:uiPriority w:val="99"/>
    <w:semiHidden/>
    <w:unhideWhenUsed/>
    <w:rsid w:val="00932B28"/>
    <w:pPr>
      <w:spacing w:after="0" w:line="240" w:lineRule="auto"/>
    </w:pPr>
    <w:rPr>
      <w:rFonts w:ascii="Times New Roman" w:hAnsi="Times New Roman" w:eastAsia="Times New Roman"/>
      <w:i/>
      <w:iCs/>
      <w:kern w:val="0"/>
      <w:sz w:val="24"/>
      <w:szCs w:val="24"/>
      <w:lang w:val="en-US"/>
      <w14:ligatures w14:val="none"/>
    </w:rPr>
  </w:style>
  <w:style w:type="character" w:styleId="AdresseHTMLCar" w:customStyle="1">
    <w:name w:val="Adresse HTML Car"/>
    <w:basedOn w:val="Policepardfaut"/>
    <w:link w:val="AdresseHTML"/>
    <w:uiPriority w:val="99"/>
    <w:semiHidden/>
    <w:rsid w:val="00932B28"/>
    <w:rPr>
      <w:rFonts w:ascii="Times New Roman" w:hAnsi="Times New Roman" w:eastAsia="Times New Roman"/>
      <w:i/>
      <w:iCs/>
      <w:kern w:val="0"/>
      <w:sz w:val="24"/>
      <w:szCs w:val="24"/>
      <w14:ligatures w14:val="none"/>
    </w:rPr>
  </w:style>
  <w:style w:type="character" w:styleId="phone-area-code" w:customStyle="1">
    <w:name w:val="phone-area-code"/>
    <w:basedOn w:val="Policepardfaut"/>
    <w:rsid w:val="007A4BDA"/>
  </w:style>
  <w:style w:type="paragraph" w:styleId="paragraph" w:customStyle="1">
    <w:name w:val="paragraph"/>
    <w:basedOn w:val="Normal"/>
    <w:rsid w:val="001D46FC"/>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styleId="normaltextrun" w:customStyle="1">
    <w:name w:val="normaltextrun"/>
    <w:basedOn w:val="Policepardfaut"/>
    <w:rsid w:val="001D46FC"/>
  </w:style>
  <w:style w:type="character" w:styleId="eop" w:customStyle="1">
    <w:name w:val="eop"/>
    <w:basedOn w:val="Policepardfaut"/>
    <w:rsid w:val="001D46FC"/>
  </w:style>
  <w:style w:type="character" w:styleId="contextualspellingandgrammarerror" w:customStyle="1">
    <w:name w:val="contextualspellingandgrammarerror"/>
    <w:basedOn w:val="Policepardfaut"/>
    <w:rsid w:val="001D46FC"/>
  </w:style>
  <w:style w:type="character" w:styleId="spellingerror" w:customStyle="1">
    <w:name w:val="spellingerror"/>
    <w:basedOn w:val="Policepardfaut"/>
    <w:rsid w:val="001D46FC"/>
  </w:style>
  <w:style w:type="paragraph" w:styleId="gmail-m-955562104855843739msolistparagraph" w:customStyle="1">
    <w:name w:val="gmail-m_-955562104855843739msolistparagraph"/>
    <w:basedOn w:val="Normal"/>
    <w:rsid w:val="00447B09"/>
    <w:pPr>
      <w:spacing w:before="100" w:beforeAutospacing="1" w:after="100" w:afterAutospacing="1" w:line="240" w:lineRule="auto"/>
    </w:pPr>
    <w:rPr>
      <w:rFonts w:ascii="Calibri" w:hAnsi="Calibri" w:cs="Calibri"/>
      <w:kern w:val="0"/>
      <w:sz w:val="22"/>
      <w:szCs w:val="22"/>
      <w:lang w:eastAsia="fr-FR"/>
      <w14:ligatures w14:val="none"/>
    </w:rPr>
  </w:style>
  <w:style w:type="character" w:styleId="d-none" w:customStyle="1">
    <w:name w:val="d-none"/>
    <w:basedOn w:val="Policepardfaut"/>
    <w:rsid w:val="00F14E57"/>
  </w:style>
  <w:style w:type="character" w:styleId="c-detail-headerinfo" w:customStyle="1">
    <w:name w:val="c-detail-header__info"/>
    <w:basedOn w:val="Policepardfaut"/>
    <w:rsid w:val="00F14E57"/>
  </w:style>
  <w:style w:type="character" w:styleId="ui-cell-data" w:customStyle="1">
    <w:name w:val="ui-cell-data"/>
    <w:basedOn w:val="Policepardfaut"/>
    <w:rsid w:val="00C57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08551">
      <w:bodyDiv w:val="1"/>
      <w:marLeft w:val="0"/>
      <w:marRight w:val="0"/>
      <w:marTop w:val="0"/>
      <w:marBottom w:val="0"/>
      <w:divBdr>
        <w:top w:val="none" w:sz="0" w:space="0" w:color="auto"/>
        <w:left w:val="none" w:sz="0" w:space="0" w:color="auto"/>
        <w:bottom w:val="none" w:sz="0" w:space="0" w:color="auto"/>
        <w:right w:val="none" w:sz="0" w:space="0" w:color="auto"/>
      </w:divBdr>
    </w:div>
    <w:div w:id="56559266">
      <w:bodyDiv w:val="1"/>
      <w:marLeft w:val="0"/>
      <w:marRight w:val="0"/>
      <w:marTop w:val="0"/>
      <w:marBottom w:val="0"/>
      <w:divBdr>
        <w:top w:val="none" w:sz="0" w:space="0" w:color="auto"/>
        <w:left w:val="none" w:sz="0" w:space="0" w:color="auto"/>
        <w:bottom w:val="none" w:sz="0" w:space="0" w:color="auto"/>
        <w:right w:val="none" w:sz="0" w:space="0" w:color="auto"/>
      </w:divBdr>
    </w:div>
    <w:div w:id="101078757">
      <w:bodyDiv w:val="1"/>
      <w:marLeft w:val="0"/>
      <w:marRight w:val="0"/>
      <w:marTop w:val="0"/>
      <w:marBottom w:val="0"/>
      <w:divBdr>
        <w:top w:val="none" w:sz="0" w:space="0" w:color="auto"/>
        <w:left w:val="none" w:sz="0" w:space="0" w:color="auto"/>
        <w:bottom w:val="none" w:sz="0" w:space="0" w:color="auto"/>
        <w:right w:val="none" w:sz="0" w:space="0" w:color="auto"/>
      </w:divBdr>
    </w:div>
    <w:div w:id="117261066">
      <w:bodyDiv w:val="1"/>
      <w:marLeft w:val="0"/>
      <w:marRight w:val="0"/>
      <w:marTop w:val="0"/>
      <w:marBottom w:val="0"/>
      <w:divBdr>
        <w:top w:val="none" w:sz="0" w:space="0" w:color="auto"/>
        <w:left w:val="none" w:sz="0" w:space="0" w:color="auto"/>
        <w:bottom w:val="none" w:sz="0" w:space="0" w:color="auto"/>
        <w:right w:val="none" w:sz="0" w:space="0" w:color="auto"/>
      </w:divBdr>
    </w:div>
    <w:div w:id="126435449">
      <w:bodyDiv w:val="1"/>
      <w:marLeft w:val="0"/>
      <w:marRight w:val="0"/>
      <w:marTop w:val="0"/>
      <w:marBottom w:val="0"/>
      <w:divBdr>
        <w:top w:val="none" w:sz="0" w:space="0" w:color="auto"/>
        <w:left w:val="none" w:sz="0" w:space="0" w:color="auto"/>
        <w:bottom w:val="none" w:sz="0" w:space="0" w:color="auto"/>
        <w:right w:val="none" w:sz="0" w:space="0" w:color="auto"/>
      </w:divBdr>
    </w:div>
    <w:div w:id="147787917">
      <w:bodyDiv w:val="1"/>
      <w:marLeft w:val="0"/>
      <w:marRight w:val="0"/>
      <w:marTop w:val="0"/>
      <w:marBottom w:val="0"/>
      <w:divBdr>
        <w:top w:val="none" w:sz="0" w:space="0" w:color="auto"/>
        <w:left w:val="none" w:sz="0" w:space="0" w:color="auto"/>
        <w:bottom w:val="none" w:sz="0" w:space="0" w:color="auto"/>
        <w:right w:val="none" w:sz="0" w:space="0" w:color="auto"/>
      </w:divBdr>
    </w:div>
    <w:div w:id="156119954">
      <w:bodyDiv w:val="1"/>
      <w:marLeft w:val="0"/>
      <w:marRight w:val="0"/>
      <w:marTop w:val="0"/>
      <w:marBottom w:val="0"/>
      <w:divBdr>
        <w:top w:val="none" w:sz="0" w:space="0" w:color="auto"/>
        <w:left w:val="none" w:sz="0" w:space="0" w:color="auto"/>
        <w:bottom w:val="none" w:sz="0" w:space="0" w:color="auto"/>
        <w:right w:val="none" w:sz="0" w:space="0" w:color="auto"/>
      </w:divBdr>
    </w:div>
    <w:div w:id="161706044">
      <w:bodyDiv w:val="1"/>
      <w:marLeft w:val="0"/>
      <w:marRight w:val="0"/>
      <w:marTop w:val="0"/>
      <w:marBottom w:val="0"/>
      <w:divBdr>
        <w:top w:val="none" w:sz="0" w:space="0" w:color="auto"/>
        <w:left w:val="none" w:sz="0" w:space="0" w:color="auto"/>
        <w:bottom w:val="none" w:sz="0" w:space="0" w:color="auto"/>
        <w:right w:val="none" w:sz="0" w:space="0" w:color="auto"/>
      </w:divBdr>
    </w:div>
    <w:div w:id="164637893">
      <w:bodyDiv w:val="1"/>
      <w:marLeft w:val="0"/>
      <w:marRight w:val="0"/>
      <w:marTop w:val="0"/>
      <w:marBottom w:val="0"/>
      <w:divBdr>
        <w:top w:val="none" w:sz="0" w:space="0" w:color="auto"/>
        <w:left w:val="none" w:sz="0" w:space="0" w:color="auto"/>
        <w:bottom w:val="none" w:sz="0" w:space="0" w:color="auto"/>
        <w:right w:val="none" w:sz="0" w:space="0" w:color="auto"/>
      </w:divBdr>
      <w:divsChild>
        <w:div w:id="1994286377">
          <w:marLeft w:val="-113"/>
          <w:marRight w:val="-113"/>
          <w:marTop w:val="0"/>
          <w:marBottom w:val="75"/>
          <w:divBdr>
            <w:top w:val="none" w:sz="0" w:space="0" w:color="auto"/>
            <w:left w:val="none" w:sz="0" w:space="0" w:color="auto"/>
            <w:bottom w:val="none" w:sz="0" w:space="0" w:color="auto"/>
            <w:right w:val="none" w:sz="0" w:space="0" w:color="auto"/>
          </w:divBdr>
          <w:divsChild>
            <w:div w:id="1111439742">
              <w:marLeft w:val="0"/>
              <w:marRight w:val="0"/>
              <w:marTop w:val="0"/>
              <w:marBottom w:val="0"/>
              <w:divBdr>
                <w:top w:val="none" w:sz="0" w:space="0" w:color="auto"/>
                <w:left w:val="none" w:sz="0" w:space="0" w:color="auto"/>
                <w:bottom w:val="none" w:sz="0" w:space="0" w:color="auto"/>
                <w:right w:val="none" w:sz="0" w:space="0" w:color="auto"/>
              </w:divBdr>
            </w:div>
            <w:div w:id="1899171887">
              <w:marLeft w:val="0"/>
              <w:marRight w:val="0"/>
              <w:marTop w:val="0"/>
              <w:marBottom w:val="0"/>
              <w:divBdr>
                <w:top w:val="none" w:sz="0" w:space="0" w:color="auto"/>
                <w:left w:val="none" w:sz="0" w:space="0" w:color="auto"/>
                <w:bottom w:val="none" w:sz="0" w:space="0" w:color="auto"/>
                <w:right w:val="none" w:sz="0" w:space="0" w:color="auto"/>
              </w:divBdr>
              <w:divsChild>
                <w:div w:id="10367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3908">
      <w:bodyDiv w:val="1"/>
      <w:marLeft w:val="0"/>
      <w:marRight w:val="0"/>
      <w:marTop w:val="0"/>
      <w:marBottom w:val="0"/>
      <w:divBdr>
        <w:top w:val="none" w:sz="0" w:space="0" w:color="auto"/>
        <w:left w:val="none" w:sz="0" w:space="0" w:color="auto"/>
        <w:bottom w:val="none" w:sz="0" w:space="0" w:color="auto"/>
        <w:right w:val="none" w:sz="0" w:space="0" w:color="auto"/>
      </w:divBdr>
    </w:div>
    <w:div w:id="233248226">
      <w:bodyDiv w:val="1"/>
      <w:marLeft w:val="0"/>
      <w:marRight w:val="0"/>
      <w:marTop w:val="0"/>
      <w:marBottom w:val="0"/>
      <w:divBdr>
        <w:top w:val="none" w:sz="0" w:space="0" w:color="auto"/>
        <w:left w:val="none" w:sz="0" w:space="0" w:color="auto"/>
        <w:bottom w:val="none" w:sz="0" w:space="0" w:color="auto"/>
        <w:right w:val="none" w:sz="0" w:space="0" w:color="auto"/>
      </w:divBdr>
    </w:div>
    <w:div w:id="307168135">
      <w:bodyDiv w:val="1"/>
      <w:marLeft w:val="0"/>
      <w:marRight w:val="0"/>
      <w:marTop w:val="0"/>
      <w:marBottom w:val="0"/>
      <w:divBdr>
        <w:top w:val="none" w:sz="0" w:space="0" w:color="auto"/>
        <w:left w:val="none" w:sz="0" w:space="0" w:color="auto"/>
        <w:bottom w:val="none" w:sz="0" w:space="0" w:color="auto"/>
        <w:right w:val="none" w:sz="0" w:space="0" w:color="auto"/>
      </w:divBdr>
      <w:divsChild>
        <w:div w:id="817763811">
          <w:marLeft w:val="0"/>
          <w:marRight w:val="0"/>
          <w:marTop w:val="0"/>
          <w:marBottom w:val="0"/>
          <w:divBdr>
            <w:top w:val="none" w:sz="0" w:space="0" w:color="auto"/>
            <w:left w:val="none" w:sz="0" w:space="0" w:color="auto"/>
            <w:bottom w:val="none" w:sz="0" w:space="0" w:color="auto"/>
            <w:right w:val="none" w:sz="0" w:space="0" w:color="auto"/>
          </w:divBdr>
        </w:div>
        <w:div w:id="1086146598">
          <w:marLeft w:val="0"/>
          <w:marRight w:val="0"/>
          <w:marTop w:val="0"/>
          <w:marBottom w:val="0"/>
          <w:divBdr>
            <w:top w:val="none" w:sz="0" w:space="0" w:color="auto"/>
            <w:left w:val="none" w:sz="0" w:space="0" w:color="auto"/>
            <w:bottom w:val="none" w:sz="0" w:space="0" w:color="auto"/>
            <w:right w:val="none" w:sz="0" w:space="0" w:color="auto"/>
          </w:divBdr>
        </w:div>
        <w:div w:id="1826362483">
          <w:marLeft w:val="0"/>
          <w:marRight w:val="0"/>
          <w:marTop w:val="0"/>
          <w:marBottom w:val="0"/>
          <w:divBdr>
            <w:top w:val="none" w:sz="0" w:space="0" w:color="auto"/>
            <w:left w:val="none" w:sz="0" w:space="0" w:color="auto"/>
            <w:bottom w:val="none" w:sz="0" w:space="0" w:color="auto"/>
            <w:right w:val="none" w:sz="0" w:space="0" w:color="auto"/>
          </w:divBdr>
        </w:div>
        <w:div w:id="514079624">
          <w:marLeft w:val="0"/>
          <w:marRight w:val="0"/>
          <w:marTop w:val="0"/>
          <w:marBottom w:val="0"/>
          <w:divBdr>
            <w:top w:val="none" w:sz="0" w:space="0" w:color="auto"/>
            <w:left w:val="none" w:sz="0" w:space="0" w:color="auto"/>
            <w:bottom w:val="none" w:sz="0" w:space="0" w:color="auto"/>
            <w:right w:val="none" w:sz="0" w:space="0" w:color="auto"/>
          </w:divBdr>
        </w:div>
        <w:div w:id="1990133811">
          <w:marLeft w:val="0"/>
          <w:marRight w:val="0"/>
          <w:marTop w:val="0"/>
          <w:marBottom w:val="0"/>
          <w:divBdr>
            <w:top w:val="none" w:sz="0" w:space="0" w:color="auto"/>
            <w:left w:val="none" w:sz="0" w:space="0" w:color="auto"/>
            <w:bottom w:val="none" w:sz="0" w:space="0" w:color="auto"/>
            <w:right w:val="none" w:sz="0" w:space="0" w:color="auto"/>
          </w:divBdr>
        </w:div>
        <w:div w:id="532964572">
          <w:marLeft w:val="0"/>
          <w:marRight w:val="0"/>
          <w:marTop w:val="0"/>
          <w:marBottom w:val="0"/>
          <w:divBdr>
            <w:top w:val="none" w:sz="0" w:space="0" w:color="auto"/>
            <w:left w:val="none" w:sz="0" w:space="0" w:color="auto"/>
            <w:bottom w:val="none" w:sz="0" w:space="0" w:color="auto"/>
            <w:right w:val="none" w:sz="0" w:space="0" w:color="auto"/>
          </w:divBdr>
        </w:div>
        <w:div w:id="1934509283">
          <w:marLeft w:val="0"/>
          <w:marRight w:val="0"/>
          <w:marTop w:val="0"/>
          <w:marBottom w:val="0"/>
          <w:divBdr>
            <w:top w:val="none" w:sz="0" w:space="0" w:color="auto"/>
            <w:left w:val="none" w:sz="0" w:space="0" w:color="auto"/>
            <w:bottom w:val="none" w:sz="0" w:space="0" w:color="auto"/>
            <w:right w:val="none" w:sz="0" w:space="0" w:color="auto"/>
          </w:divBdr>
        </w:div>
        <w:div w:id="1158888792">
          <w:marLeft w:val="0"/>
          <w:marRight w:val="0"/>
          <w:marTop w:val="0"/>
          <w:marBottom w:val="0"/>
          <w:divBdr>
            <w:top w:val="none" w:sz="0" w:space="0" w:color="auto"/>
            <w:left w:val="none" w:sz="0" w:space="0" w:color="auto"/>
            <w:bottom w:val="none" w:sz="0" w:space="0" w:color="auto"/>
            <w:right w:val="none" w:sz="0" w:space="0" w:color="auto"/>
          </w:divBdr>
        </w:div>
        <w:div w:id="1998223884">
          <w:marLeft w:val="0"/>
          <w:marRight w:val="0"/>
          <w:marTop w:val="0"/>
          <w:marBottom w:val="0"/>
          <w:divBdr>
            <w:top w:val="none" w:sz="0" w:space="0" w:color="auto"/>
            <w:left w:val="none" w:sz="0" w:space="0" w:color="auto"/>
            <w:bottom w:val="none" w:sz="0" w:space="0" w:color="auto"/>
            <w:right w:val="none" w:sz="0" w:space="0" w:color="auto"/>
          </w:divBdr>
        </w:div>
        <w:div w:id="1438257008">
          <w:marLeft w:val="0"/>
          <w:marRight w:val="0"/>
          <w:marTop w:val="0"/>
          <w:marBottom w:val="0"/>
          <w:divBdr>
            <w:top w:val="none" w:sz="0" w:space="0" w:color="auto"/>
            <w:left w:val="none" w:sz="0" w:space="0" w:color="auto"/>
            <w:bottom w:val="none" w:sz="0" w:space="0" w:color="auto"/>
            <w:right w:val="none" w:sz="0" w:space="0" w:color="auto"/>
          </w:divBdr>
        </w:div>
        <w:div w:id="1482115886">
          <w:marLeft w:val="0"/>
          <w:marRight w:val="0"/>
          <w:marTop w:val="0"/>
          <w:marBottom w:val="0"/>
          <w:divBdr>
            <w:top w:val="none" w:sz="0" w:space="0" w:color="auto"/>
            <w:left w:val="none" w:sz="0" w:space="0" w:color="auto"/>
            <w:bottom w:val="none" w:sz="0" w:space="0" w:color="auto"/>
            <w:right w:val="none" w:sz="0" w:space="0" w:color="auto"/>
          </w:divBdr>
        </w:div>
        <w:div w:id="1366098150">
          <w:marLeft w:val="0"/>
          <w:marRight w:val="0"/>
          <w:marTop w:val="0"/>
          <w:marBottom w:val="0"/>
          <w:divBdr>
            <w:top w:val="none" w:sz="0" w:space="0" w:color="auto"/>
            <w:left w:val="none" w:sz="0" w:space="0" w:color="auto"/>
            <w:bottom w:val="none" w:sz="0" w:space="0" w:color="auto"/>
            <w:right w:val="none" w:sz="0" w:space="0" w:color="auto"/>
          </w:divBdr>
        </w:div>
        <w:div w:id="52389817">
          <w:marLeft w:val="0"/>
          <w:marRight w:val="0"/>
          <w:marTop w:val="0"/>
          <w:marBottom w:val="0"/>
          <w:divBdr>
            <w:top w:val="none" w:sz="0" w:space="0" w:color="auto"/>
            <w:left w:val="none" w:sz="0" w:space="0" w:color="auto"/>
            <w:bottom w:val="none" w:sz="0" w:space="0" w:color="auto"/>
            <w:right w:val="none" w:sz="0" w:space="0" w:color="auto"/>
          </w:divBdr>
        </w:div>
        <w:div w:id="961501038">
          <w:marLeft w:val="0"/>
          <w:marRight w:val="0"/>
          <w:marTop w:val="0"/>
          <w:marBottom w:val="0"/>
          <w:divBdr>
            <w:top w:val="none" w:sz="0" w:space="0" w:color="auto"/>
            <w:left w:val="none" w:sz="0" w:space="0" w:color="auto"/>
            <w:bottom w:val="none" w:sz="0" w:space="0" w:color="auto"/>
            <w:right w:val="none" w:sz="0" w:space="0" w:color="auto"/>
          </w:divBdr>
        </w:div>
        <w:div w:id="975063416">
          <w:marLeft w:val="0"/>
          <w:marRight w:val="0"/>
          <w:marTop w:val="0"/>
          <w:marBottom w:val="0"/>
          <w:divBdr>
            <w:top w:val="none" w:sz="0" w:space="0" w:color="auto"/>
            <w:left w:val="none" w:sz="0" w:space="0" w:color="auto"/>
            <w:bottom w:val="none" w:sz="0" w:space="0" w:color="auto"/>
            <w:right w:val="none" w:sz="0" w:space="0" w:color="auto"/>
          </w:divBdr>
        </w:div>
        <w:div w:id="363681123">
          <w:marLeft w:val="0"/>
          <w:marRight w:val="0"/>
          <w:marTop w:val="0"/>
          <w:marBottom w:val="0"/>
          <w:divBdr>
            <w:top w:val="none" w:sz="0" w:space="0" w:color="auto"/>
            <w:left w:val="none" w:sz="0" w:space="0" w:color="auto"/>
            <w:bottom w:val="none" w:sz="0" w:space="0" w:color="auto"/>
            <w:right w:val="none" w:sz="0" w:space="0" w:color="auto"/>
          </w:divBdr>
        </w:div>
        <w:div w:id="1171411314">
          <w:marLeft w:val="0"/>
          <w:marRight w:val="0"/>
          <w:marTop w:val="0"/>
          <w:marBottom w:val="0"/>
          <w:divBdr>
            <w:top w:val="none" w:sz="0" w:space="0" w:color="auto"/>
            <w:left w:val="none" w:sz="0" w:space="0" w:color="auto"/>
            <w:bottom w:val="none" w:sz="0" w:space="0" w:color="auto"/>
            <w:right w:val="none" w:sz="0" w:space="0" w:color="auto"/>
          </w:divBdr>
        </w:div>
        <w:div w:id="263266166">
          <w:marLeft w:val="0"/>
          <w:marRight w:val="0"/>
          <w:marTop w:val="0"/>
          <w:marBottom w:val="0"/>
          <w:divBdr>
            <w:top w:val="none" w:sz="0" w:space="0" w:color="auto"/>
            <w:left w:val="none" w:sz="0" w:space="0" w:color="auto"/>
            <w:bottom w:val="none" w:sz="0" w:space="0" w:color="auto"/>
            <w:right w:val="none" w:sz="0" w:space="0" w:color="auto"/>
          </w:divBdr>
        </w:div>
        <w:div w:id="359935106">
          <w:marLeft w:val="0"/>
          <w:marRight w:val="0"/>
          <w:marTop w:val="0"/>
          <w:marBottom w:val="0"/>
          <w:divBdr>
            <w:top w:val="none" w:sz="0" w:space="0" w:color="auto"/>
            <w:left w:val="none" w:sz="0" w:space="0" w:color="auto"/>
            <w:bottom w:val="none" w:sz="0" w:space="0" w:color="auto"/>
            <w:right w:val="none" w:sz="0" w:space="0" w:color="auto"/>
          </w:divBdr>
        </w:div>
        <w:div w:id="93602194">
          <w:marLeft w:val="0"/>
          <w:marRight w:val="0"/>
          <w:marTop w:val="0"/>
          <w:marBottom w:val="0"/>
          <w:divBdr>
            <w:top w:val="none" w:sz="0" w:space="0" w:color="auto"/>
            <w:left w:val="none" w:sz="0" w:space="0" w:color="auto"/>
            <w:bottom w:val="none" w:sz="0" w:space="0" w:color="auto"/>
            <w:right w:val="none" w:sz="0" w:space="0" w:color="auto"/>
          </w:divBdr>
        </w:div>
        <w:div w:id="282618935">
          <w:marLeft w:val="0"/>
          <w:marRight w:val="0"/>
          <w:marTop w:val="0"/>
          <w:marBottom w:val="0"/>
          <w:divBdr>
            <w:top w:val="none" w:sz="0" w:space="0" w:color="auto"/>
            <w:left w:val="none" w:sz="0" w:space="0" w:color="auto"/>
            <w:bottom w:val="none" w:sz="0" w:space="0" w:color="auto"/>
            <w:right w:val="none" w:sz="0" w:space="0" w:color="auto"/>
          </w:divBdr>
        </w:div>
        <w:div w:id="435246667">
          <w:marLeft w:val="0"/>
          <w:marRight w:val="0"/>
          <w:marTop w:val="0"/>
          <w:marBottom w:val="0"/>
          <w:divBdr>
            <w:top w:val="none" w:sz="0" w:space="0" w:color="auto"/>
            <w:left w:val="none" w:sz="0" w:space="0" w:color="auto"/>
            <w:bottom w:val="none" w:sz="0" w:space="0" w:color="auto"/>
            <w:right w:val="none" w:sz="0" w:space="0" w:color="auto"/>
          </w:divBdr>
        </w:div>
      </w:divsChild>
    </w:div>
    <w:div w:id="366226867">
      <w:bodyDiv w:val="1"/>
      <w:marLeft w:val="0"/>
      <w:marRight w:val="0"/>
      <w:marTop w:val="0"/>
      <w:marBottom w:val="0"/>
      <w:divBdr>
        <w:top w:val="none" w:sz="0" w:space="0" w:color="auto"/>
        <w:left w:val="none" w:sz="0" w:space="0" w:color="auto"/>
        <w:bottom w:val="none" w:sz="0" w:space="0" w:color="auto"/>
        <w:right w:val="none" w:sz="0" w:space="0" w:color="auto"/>
      </w:divBdr>
    </w:div>
    <w:div w:id="377123250">
      <w:bodyDiv w:val="1"/>
      <w:marLeft w:val="0"/>
      <w:marRight w:val="0"/>
      <w:marTop w:val="0"/>
      <w:marBottom w:val="0"/>
      <w:divBdr>
        <w:top w:val="none" w:sz="0" w:space="0" w:color="auto"/>
        <w:left w:val="none" w:sz="0" w:space="0" w:color="auto"/>
        <w:bottom w:val="none" w:sz="0" w:space="0" w:color="auto"/>
        <w:right w:val="none" w:sz="0" w:space="0" w:color="auto"/>
      </w:divBdr>
    </w:div>
    <w:div w:id="379979332">
      <w:bodyDiv w:val="1"/>
      <w:marLeft w:val="0"/>
      <w:marRight w:val="0"/>
      <w:marTop w:val="0"/>
      <w:marBottom w:val="0"/>
      <w:divBdr>
        <w:top w:val="none" w:sz="0" w:space="0" w:color="auto"/>
        <w:left w:val="none" w:sz="0" w:space="0" w:color="auto"/>
        <w:bottom w:val="none" w:sz="0" w:space="0" w:color="auto"/>
        <w:right w:val="none" w:sz="0" w:space="0" w:color="auto"/>
      </w:divBdr>
    </w:div>
    <w:div w:id="441611832">
      <w:bodyDiv w:val="1"/>
      <w:marLeft w:val="0"/>
      <w:marRight w:val="0"/>
      <w:marTop w:val="0"/>
      <w:marBottom w:val="0"/>
      <w:divBdr>
        <w:top w:val="none" w:sz="0" w:space="0" w:color="auto"/>
        <w:left w:val="none" w:sz="0" w:space="0" w:color="auto"/>
        <w:bottom w:val="none" w:sz="0" w:space="0" w:color="auto"/>
        <w:right w:val="none" w:sz="0" w:space="0" w:color="auto"/>
      </w:divBdr>
    </w:div>
    <w:div w:id="458228235">
      <w:bodyDiv w:val="1"/>
      <w:marLeft w:val="0"/>
      <w:marRight w:val="0"/>
      <w:marTop w:val="0"/>
      <w:marBottom w:val="0"/>
      <w:divBdr>
        <w:top w:val="none" w:sz="0" w:space="0" w:color="auto"/>
        <w:left w:val="none" w:sz="0" w:space="0" w:color="auto"/>
        <w:bottom w:val="none" w:sz="0" w:space="0" w:color="auto"/>
        <w:right w:val="none" w:sz="0" w:space="0" w:color="auto"/>
      </w:divBdr>
    </w:div>
    <w:div w:id="477724418">
      <w:bodyDiv w:val="1"/>
      <w:marLeft w:val="0"/>
      <w:marRight w:val="0"/>
      <w:marTop w:val="0"/>
      <w:marBottom w:val="0"/>
      <w:divBdr>
        <w:top w:val="none" w:sz="0" w:space="0" w:color="auto"/>
        <w:left w:val="none" w:sz="0" w:space="0" w:color="auto"/>
        <w:bottom w:val="none" w:sz="0" w:space="0" w:color="auto"/>
        <w:right w:val="none" w:sz="0" w:space="0" w:color="auto"/>
      </w:divBdr>
    </w:div>
    <w:div w:id="517473805">
      <w:bodyDiv w:val="1"/>
      <w:marLeft w:val="0"/>
      <w:marRight w:val="0"/>
      <w:marTop w:val="0"/>
      <w:marBottom w:val="0"/>
      <w:divBdr>
        <w:top w:val="none" w:sz="0" w:space="0" w:color="auto"/>
        <w:left w:val="none" w:sz="0" w:space="0" w:color="auto"/>
        <w:bottom w:val="none" w:sz="0" w:space="0" w:color="auto"/>
        <w:right w:val="none" w:sz="0" w:space="0" w:color="auto"/>
      </w:divBdr>
    </w:div>
    <w:div w:id="550531997">
      <w:bodyDiv w:val="1"/>
      <w:marLeft w:val="0"/>
      <w:marRight w:val="0"/>
      <w:marTop w:val="0"/>
      <w:marBottom w:val="0"/>
      <w:divBdr>
        <w:top w:val="none" w:sz="0" w:space="0" w:color="auto"/>
        <w:left w:val="none" w:sz="0" w:space="0" w:color="auto"/>
        <w:bottom w:val="none" w:sz="0" w:space="0" w:color="auto"/>
        <w:right w:val="none" w:sz="0" w:space="0" w:color="auto"/>
      </w:divBdr>
    </w:div>
    <w:div w:id="554925681">
      <w:bodyDiv w:val="1"/>
      <w:marLeft w:val="0"/>
      <w:marRight w:val="0"/>
      <w:marTop w:val="0"/>
      <w:marBottom w:val="0"/>
      <w:divBdr>
        <w:top w:val="none" w:sz="0" w:space="0" w:color="auto"/>
        <w:left w:val="none" w:sz="0" w:space="0" w:color="auto"/>
        <w:bottom w:val="none" w:sz="0" w:space="0" w:color="auto"/>
        <w:right w:val="none" w:sz="0" w:space="0" w:color="auto"/>
      </w:divBdr>
    </w:div>
    <w:div w:id="564679984">
      <w:bodyDiv w:val="1"/>
      <w:marLeft w:val="0"/>
      <w:marRight w:val="0"/>
      <w:marTop w:val="0"/>
      <w:marBottom w:val="0"/>
      <w:divBdr>
        <w:top w:val="none" w:sz="0" w:space="0" w:color="auto"/>
        <w:left w:val="none" w:sz="0" w:space="0" w:color="auto"/>
        <w:bottom w:val="none" w:sz="0" w:space="0" w:color="auto"/>
        <w:right w:val="none" w:sz="0" w:space="0" w:color="auto"/>
      </w:divBdr>
    </w:div>
    <w:div w:id="602225621">
      <w:bodyDiv w:val="1"/>
      <w:marLeft w:val="0"/>
      <w:marRight w:val="0"/>
      <w:marTop w:val="0"/>
      <w:marBottom w:val="0"/>
      <w:divBdr>
        <w:top w:val="none" w:sz="0" w:space="0" w:color="auto"/>
        <w:left w:val="none" w:sz="0" w:space="0" w:color="auto"/>
        <w:bottom w:val="none" w:sz="0" w:space="0" w:color="auto"/>
        <w:right w:val="none" w:sz="0" w:space="0" w:color="auto"/>
      </w:divBdr>
    </w:div>
    <w:div w:id="621041266">
      <w:bodyDiv w:val="1"/>
      <w:marLeft w:val="0"/>
      <w:marRight w:val="0"/>
      <w:marTop w:val="0"/>
      <w:marBottom w:val="0"/>
      <w:divBdr>
        <w:top w:val="none" w:sz="0" w:space="0" w:color="auto"/>
        <w:left w:val="none" w:sz="0" w:space="0" w:color="auto"/>
        <w:bottom w:val="none" w:sz="0" w:space="0" w:color="auto"/>
        <w:right w:val="none" w:sz="0" w:space="0" w:color="auto"/>
      </w:divBdr>
    </w:div>
    <w:div w:id="653023702">
      <w:bodyDiv w:val="1"/>
      <w:marLeft w:val="0"/>
      <w:marRight w:val="0"/>
      <w:marTop w:val="0"/>
      <w:marBottom w:val="0"/>
      <w:divBdr>
        <w:top w:val="none" w:sz="0" w:space="0" w:color="auto"/>
        <w:left w:val="none" w:sz="0" w:space="0" w:color="auto"/>
        <w:bottom w:val="none" w:sz="0" w:space="0" w:color="auto"/>
        <w:right w:val="none" w:sz="0" w:space="0" w:color="auto"/>
      </w:divBdr>
    </w:div>
    <w:div w:id="656346049">
      <w:bodyDiv w:val="1"/>
      <w:marLeft w:val="0"/>
      <w:marRight w:val="0"/>
      <w:marTop w:val="0"/>
      <w:marBottom w:val="0"/>
      <w:divBdr>
        <w:top w:val="none" w:sz="0" w:space="0" w:color="auto"/>
        <w:left w:val="none" w:sz="0" w:space="0" w:color="auto"/>
        <w:bottom w:val="none" w:sz="0" w:space="0" w:color="auto"/>
        <w:right w:val="none" w:sz="0" w:space="0" w:color="auto"/>
      </w:divBdr>
    </w:div>
    <w:div w:id="664937389">
      <w:bodyDiv w:val="1"/>
      <w:marLeft w:val="0"/>
      <w:marRight w:val="0"/>
      <w:marTop w:val="0"/>
      <w:marBottom w:val="0"/>
      <w:divBdr>
        <w:top w:val="none" w:sz="0" w:space="0" w:color="auto"/>
        <w:left w:val="none" w:sz="0" w:space="0" w:color="auto"/>
        <w:bottom w:val="none" w:sz="0" w:space="0" w:color="auto"/>
        <w:right w:val="none" w:sz="0" w:space="0" w:color="auto"/>
      </w:divBdr>
      <w:divsChild>
        <w:div w:id="1663583766">
          <w:marLeft w:val="0"/>
          <w:marRight w:val="0"/>
          <w:marTop w:val="0"/>
          <w:marBottom w:val="0"/>
          <w:divBdr>
            <w:top w:val="none" w:sz="0" w:space="0" w:color="auto"/>
            <w:left w:val="none" w:sz="0" w:space="0" w:color="auto"/>
            <w:bottom w:val="none" w:sz="0" w:space="0" w:color="auto"/>
            <w:right w:val="none" w:sz="0" w:space="0" w:color="auto"/>
          </w:divBdr>
        </w:div>
        <w:div w:id="1590000155">
          <w:marLeft w:val="0"/>
          <w:marRight w:val="0"/>
          <w:marTop w:val="0"/>
          <w:marBottom w:val="0"/>
          <w:divBdr>
            <w:top w:val="none" w:sz="0" w:space="0" w:color="auto"/>
            <w:left w:val="none" w:sz="0" w:space="0" w:color="auto"/>
            <w:bottom w:val="none" w:sz="0" w:space="0" w:color="auto"/>
            <w:right w:val="none" w:sz="0" w:space="0" w:color="auto"/>
          </w:divBdr>
        </w:div>
        <w:div w:id="406613229">
          <w:marLeft w:val="0"/>
          <w:marRight w:val="0"/>
          <w:marTop w:val="0"/>
          <w:marBottom w:val="0"/>
          <w:divBdr>
            <w:top w:val="none" w:sz="0" w:space="0" w:color="auto"/>
            <w:left w:val="none" w:sz="0" w:space="0" w:color="auto"/>
            <w:bottom w:val="none" w:sz="0" w:space="0" w:color="auto"/>
            <w:right w:val="none" w:sz="0" w:space="0" w:color="auto"/>
          </w:divBdr>
        </w:div>
        <w:div w:id="1629241229">
          <w:marLeft w:val="0"/>
          <w:marRight w:val="0"/>
          <w:marTop w:val="0"/>
          <w:marBottom w:val="0"/>
          <w:divBdr>
            <w:top w:val="none" w:sz="0" w:space="0" w:color="auto"/>
            <w:left w:val="none" w:sz="0" w:space="0" w:color="auto"/>
            <w:bottom w:val="none" w:sz="0" w:space="0" w:color="auto"/>
            <w:right w:val="none" w:sz="0" w:space="0" w:color="auto"/>
          </w:divBdr>
        </w:div>
        <w:div w:id="827357388">
          <w:marLeft w:val="0"/>
          <w:marRight w:val="0"/>
          <w:marTop w:val="0"/>
          <w:marBottom w:val="0"/>
          <w:divBdr>
            <w:top w:val="none" w:sz="0" w:space="0" w:color="auto"/>
            <w:left w:val="none" w:sz="0" w:space="0" w:color="auto"/>
            <w:bottom w:val="none" w:sz="0" w:space="0" w:color="auto"/>
            <w:right w:val="none" w:sz="0" w:space="0" w:color="auto"/>
          </w:divBdr>
        </w:div>
        <w:div w:id="1614551455">
          <w:marLeft w:val="0"/>
          <w:marRight w:val="0"/>
          <w:marTop w:val="0"/>
          <w:marBottom w:val="0"/>
          <w:divBdr>
            <w:top w:val="none" w:sz="0" w:space="0" w:color="auto"/>
            <w:left w:val="none" w:sz="0" w:space="0" w:color="auto"/>
            <w:bottom w:val="none" w:sz="0" w:space="0" w:color="auto"/>
            <w:right w:val="none" w:sz="0" w:space="0" w:color="auto"/>
          </w:divBdr>
        </w:div>
        <w:div w:id="1979607807">
          <w:marLeft w:val="0"/>
          <w:marRight w:val="0"/>
          <w:marTop w:val="0"/>
          <w:marBottom w:val="0"/>
          <w:divBdr>
            <w:top w:val="none" w:sz="0" w:space="0" w:color="auto"/>
            <w:left w:val="none" w:sz="0" w:space="0" w:color="auto"/>
            <w:bottom w:val="none" w:sz="0" w:space="0" w:color="auto"/>
            <w:right w:val="none" w:sz="0" w:space="0" w:color="auto"/>
          </w:divBdr>
        </w:div>
        <w:div w:id="1719085664">
          <w:marLeft w:val="0"/>
          <w:marRight w:val="0"/>
          <w:marTop w:val="0"/>
          <w:marBottom w:val="0"/>
          <w:divBdr>
            <w:top w:val="none" w:sz="0" w:space="0" w:color="auto"/>
            <w:left w:val="none" w:sz="0" w:space="0" w:color="auto"/>
            <w:bottom w:val="none" w:sz="0" w:space="0" w:color="auto"/>
            <w:right w:val="none" w:sz="0" w:space="0" w:color="auto"/>
          </w:divBdr>
        </w:div>
        <w:div w:id="763496565">
          <w:marLeft w:val="0"/>
          <w:marRight w:val="0"/>
          <w:marTop w:val="0"/>
          <w:marBottom w:val="0"/>
          <w:divBdr>
            <w:top w:val="none" w:sz="0" w:space="0" w:color="auto"/>
            <w:left w:val="none" w:sz="0" w:space="0" w:color="auto"/>
            <w:bottom w:val="none" w:sz="0" w:space="0" w:color="auto"/>
            <w:right w:val="none" w:sz="0" w:space="0" w:color="auto"/>
          </w:divBdr>
        </w:div>
        <w:div w:id="1969898818">
          <w:marLeft w:val="0"/>
          <w:marRight w:val="0"/>
          <w:marTop w:val="0"/>
          <w:marBottom w:val="0"/>
          <w:divBdr>
            <w:top w:val="none" w:sz="0" w:space="0" w:color="auto"/>
            <w:left w:val="none" w:sz="0" w:space="0" w:color="auto"/>
            <w:bottom w:val="none" w:sz="0" w:space="0" w:color="auto"/>
            <w:right w:val="none" w:sz="0" w:space="0" w:color="auto"/>
          </w:divBdr>
        </w:div>
        <w:div w:id="267931203">
          <w:marLeft w:val="0"/>
          <w:marRight w:val="0"/>
          <w:marTop w:val="0"/>
          <w:marBottom w:val="0"/>
          <w:divBdr>
            <w:top w:val="none" w:sz="0" w:space="0" w:color="auto"/>
            <w:left w:val="none" w:sz="0" w:space="0" w:color="auto"/>
            <w:bottom w:val="none" w:sz="0" w:space="0" w:color="auto"/>
            <w:right w:val="none" w:sz="0" w:space="0" w:color="auto"/>
          </w:divBdr>
        </w:div>
        <w:div w:id="1914196077">
          <w:marLeft w:val="0"/>
          <w:marRight w:val="0"/>
          <w:marTop w:val="0"/>
          <w:marBottom w:val="0"/>
          <w:divBdr>
            <w:top w:val="none" w:sz="0" w:space="0" w:color="auto"/>
            <w:left w:val="none" w:sz="0" w:space="0" w:color="auto"/>
            <w:bottom w:val="none" w:sz="0" w:space="0" w:color="auto"/>
            <w:right w:val="none" w:sz="0" w:space="0" w:color="auto"/>
          </w:divBdr>
        </w:div>
        <w:div w:id="141310271">
          <w:marLeft w:val="0"/>
          <w:marRight w:val="0"/>
          <w:marTop w:val="0"/>
          <w:marBottom w:val="0"/>
          <w:divBdr>
            <w:top w:val="none" w:sz="0" w:space="0" w:color="auto"/>
            <w:left w:val="none" w:sz="0" w:space="0" w:color="auto"/>
            <w:bottom w:val="none" w:sz="0" w:space="0" w:color="auto"/>
            <w:right w:val="none" w:sz="0" w:space="0" w:color="auto"/>
          </w:divBdr>
        </w:div>
        <w:div w:id="1133865093">
          <w:marLeft w:val="0"/>
          <w:marRight w:val="0"/>
          <w:marTop w:val="0"/>
          <w:marBottom w:val="0"/>
          <w:divBdr>
            <w:top w:val="none" w:sz="0" w:space="0" w:color="auto"/>
            <w:left w:val="none" w:sz="0" w:space="0" w:color="auto"/>
            <w:bottom w:val="none" w:sz="0" w:space="0" w:color="auto"/>
            <w:right w:val="none" w:sz="0" w:space="0" w:color="auto"/>
          </w:divBdr>
        </w:div>
        <w:div w:id="1248618679">
          <w:marLeft w:val="0"/>
          <w:marRight w:val="0"/>
          <w:marTop w:val="0"/>
          <w:marBottom w:val="0"/>
          <w:divBdr>
            <w:top w:val="none" w:sz="0" w:space="0" w:color="auto"/>
            <w:left w:val="none" w:sz="0" w:space="0" w:color="auto"/>
            <w:bottom w:val="none" w:sz="0" w:space="0" w:color="auto"/>
            <w:right w:val="none" w:sz="0" w:space="0" w:color="auto"/>
          </w:divBdr>
        </w:div>
        <w:div w:id="1793589830">
          <w:marLeft w:val="0"/>
          <w:marRight w:val="0"/>
          <w:marTop w:val="0"/>
          <w:marBottom w:val="0"/>
          <w:divBdr>
            <w:top w:val="none" w:sz="0" w:space="0" w:color="auto"/>
            <w:left w:val="none" w:sz="0" w:space="0" w:color="auto"/>
            <w:bottom w:val="none" w:sz="0" w:space="0" w:color="auto"/>
            <w:right w:val="none" w:sz="0" w:space="0" w:color="auto"/>
          </w:divBdr>
        </w:div>
        <w:div w:id="808210831">
          <w:marLeft w:val="0"/>
          <w:marRight w:val="0"/>
          <w:marTop w:val="0"/>
          <w:marBottom w:val="0"/>
          <w:divBdr>
            <w:top w:val="none" w:sz="0" w:space="0" w:color="auto"/>
            <w:left w:val="none" w:sz="0" w:space="0" w:color="auto"/>
            <w:bottom w:val="none" w:sz="0" w:space="0" w:color="auto"/>
            <w:right w:val="none" w:sz="0" w:space="0" w:color="auto"/>
          </w:divBdr>
        </w:div>
        <w:div w:id="113212024">
          <w:marLeft w:val="0"/>
          <w:marRight w:val="0"/>
          <w:marTop w:val="0"/>
          <w:marBottom w:val="0"/>
          <w:divBdr>
            <w:top w:val="none" w:sz="0" w:space="0" w:color="auto"/>
            <w:left w:val="none" w:sz="0" w:space="0" w:color="auto"/>
            <w:bottom w:val="none" w:sz="0" w:space="0" w:color="auto"/>
            <w:right w:val="none" w:sz="0" w:space="0" w:color="auto"/>
          </w:divBdr>
        </w:div>
        <w:div w:id="1970940670">
          <w:marLeft w:val="0"/>
          <w:marRight w:val="0"/>
          <w:marTop w:val="0"/>
          <w:marBottom w:val="0"/>
          <w:divBdr>
            <w:top w:val="none" w:sz="0" w:space="0" w:color="auto"/>
            <w:left w:val="none" w:sz="0" w:space="0" w:color="auto"/>
            <w:bottom w:val="none" w:sz="0" w:space="0" w:color="auto"/>
            <w:right w:val="none" w:sz="0" w:space="0" w:color="auto"/>
          </w:divBdr>
        </w:div>
        <w:div w:id="1941257604">
          <w:marLeft w:val="0"/>
          <w:marRight w:val="0"/>
          <w:marTop w:val="0"/>
          <w:marBottom w:val="0"/>
          <w:divBdr>
            <w:top w:val="none" w:sz="0" w:space="0" w:color="auto"/>
            <w:left w:val="none" w:sz="0" w:space="0" w:color="auto"/>
            <w:bottom w:val="none" w:sz="0" w:space="0" w:color="auto"/>
            <w:right w:val="none" w:sz="0" w:space="0" w:color="auto"/>
          </w:divBdr>
        </w:div>
        <w:div w:id="2123644887">
          <w:marLeft w:val="0"/>
          <w:marRight w:val="0"/>
          <w:marTop w:val="0"/>
          <w:marBottom w:val="0"/>
          <w:divBdr>
            <w:top w:val="none" w:sz="0" w:space="0" w:color="auto"/>
            <w:left w:val="none" w:sz="0" w:space="0" w:color="auto"/>
            <w:bottom w:val="none" w:sz="0" w:space="0" w:color="auto"/>
            <w:right w:val="none" w:sz="0" w:space="0" w:color="auto"/>
          </w:divBdr>
        </w:div>
        <w:div w:id="1007100645">
          <w:marLeft w:val="0"/>
          <w:marRight w:val="0"/>
          <w:marTop w:val="0"/>
          <w:marBottom w:val="0"/>
          <w:divBdr>
            <w:top w:val="none" w:sz="0" w:space="0" w:color="auto"/>
            <w:left w:val="none" w:sz="0" w:space="0" w:color="auto"/>
            <w:bottom w:val="none" w:sz="0" w:space="0" w:color="auto"/>
            <w:right w:val="none" w:sz="0" w:space="0" w:color="auto"/>
          </w:divBdr>
        </w:div>
        <w:div w:id="736896259">
          <w:marLeft w:val="0"/>
          <w:marRight w:val="0"/>
          <w:marTop w:val="0"/>
          <w:marBottom w:val="0"/>
          <w:divBdr>
            <w:top w:val="none" w:sz="0" w:space="0" w:color="auto"/>
            <w:left w:val="none" w:sz="0" w:space="0" w:color="auto"/>
            <w:bottom w:val="none" w:sz="0" w:space="0" w:color="auto"/>
            <w:right w:val="none" w:sz="0" w:space="0" w:color="auto"/>
          </w:divBdr>
        </w:div>
        <w:div w:id="1826822263">
          <w:marLeft w:val="0"/>
          <w:marRight w:val="0"/>
          <w:marTop w:val="0"/>
          <w:marBottom w:val="0"/>
          <w:divBdr>
            <w:top w:val="none" w:sz="0" w:space="0" w:color="auto"/>
            <w:left w:val="none" w:sz="0" w:space="0" w:color="auto"/>
            <w:bottom w:val="none" w:sz="0" w:space="0" w:color="auto"/>
            <w:right w:val="none" w:sz="0" w:space="0" w:color="auto"/>
          </w:divBdr>
        </w:div>
        <w:div w:id="641546337">
          <w:marLeft w:val="0"/>
          <w:marRight w:val="0"/>
          <w:marTop w:val="0"/>
          <w:marBottom w:val="0"/>
          <w:divBdr>
            <w:top w:val="none" w:sz="0" w:space="0" w:color="auto"/>
            <w:left w:val="none" w:sz="0" w:space="0" w:color="auto"/>
            <w:bottom w:val="none" w:sz="0" w:space="0" w:color="auto"/>
            <w:right w:val="none" w:sz="0" w:space="0" w:color="auto"/>
          </w:divBdr>
        </w:div>
        <w:div w:id="173422726">
          <w:marLeft w:val="0"/>
          <w:marRight w:val="0"/>
          <w:marTop w:val="0"/>
          <w:marBottom w:val="0"/>
          <w:divBdr>
            <w:top w:val="none" w:sz="0" w:space="0" w:color="auto"/>
            <w:left w:val="none" w:sz="0" w:space="0" w:color="auto"/>
            <w:bottom w:val="none" w:sz="0" w:space="0" w:color="auto"/>
            <w:right w:val="none" w:sz="0" w:space="0" w:color="auto"/>
          </w:divBdr>
        </w:div>
        <w:div w:id="2015569199">
          <w:marLeft w:val="0"/>
          <w:marRight w:val="0"/>
          <w:marTop w:val="0"/>
          <w:marBottom w:val="0"/>
          <w:divBdr>
            <w:top w:val="none" w:sz="0" w:space="0" w:color="auto"/>
            <w:left w:val="none" w:sz="0" w:space="0" w:color="auto"/>
            <w:bottom w:val="none" w:sz="0" w:space="0" w:color="auto"/>
            <w:right w:val="none" w:sz="0" w:space="0" w:color="auto"/>
          </w:divBdr>
        </w:div>
        <w:div w:id="370496052">
          <w:marLeft w:val="0"/>
          <w:marRight w:val="0"/>
          <w:marTop w:val="0"/>
          <w:marBottom w:val="0"/>
          <w:divBdr>
            <w:top w:val="none" w:sz="0" w:space="0" w:color="auto"/>
            <w:left w:val="none" w:sz="0" w:space="0" w:color="auto"/>
            <w:bottom w:val="none" w:sz="0" w:space="0" w:color="auto"/>
            <w:right w:val="none" w:sz="0" w:space="0" w:color="auto"/>
          </w:divBdr>
        </w:div>
        <w:div w:id="1174489871">
          <w:marLeft w:val="0"/>
          <w:marRight w:val="0"/>
          <w:marTop w:val="0"/>
          <w:marBottom w:val="0"/>
          <w:divBdr>
            <w:top w:val="none" w:sz="0" w:space="0" w:color="auto"/>
            <w:left w:val="none" w:sz="0" w:space="0" w:color="auto"/>
            <w:bottom w:val="none" w:sz="0" w:space="0" w:color="auto"/>
            <w:right w:val="none" w:sz="0" w:space="0" w:color="auto"/>
          </w:divBdr>
        </w:div>
        <w:div w:id="233202737">
          <w:marLeft w:val="0"/>
          <w:marRight w:val="0"/>
          <w:marTop w:val="0"/>
          <w:marBottom w:val="0"/>
          <w:divBdr>
            <w:top w:val="none" w:sz="0" w:space="0" w:color="auto"/>
            <w:left w:val="none" w:sz="0" w:space="0" w:color="auto"/>
            <w:bottom w:val="none" w:sz="0" w:space="0" w:color="auto"/>
            <w:right w:val="none" w:sz="0" w:space="0" w:color="auto"/>
          </w:divBdr>
        </w:div>
        <w:div w:id="1325622737">
          <w:marLeft w:val="0"/>
          <w:marRight w:val="0"/>
          <w:marTop w:val="0"/>
          <w:marBottom w:val="0"/>
          <w:divBdr>
            <w:top w:val="none" w:sz="0" w:space="0" w:color="auto"/>
            <w:left w:val="none" w:sz="0" w:space="0" w:color="auto"/>
            <w:bottom w:val="none" w:sz="0" w:space="0" w:color="auto"/>
            <w:right w:val="none" w:sz="0" w:space="0" w:color="auto"/>
          </w:divBdr>
        </w:div>
        <w:div w:id="894511215">
          <w:marLeft w:val="0"/>
          <w:marRight w:val="0"/>
          <w:marTop w:val="0"/>
          <w:marBottom w:val="0"/>
          <w:divBdr>
            <w:top w:val="none" w:sz="0" w:space="0" w:color="auto"/>
            <w:left w:val="none" w:sz="0" w:space="0" w:color="auto"/>
            <w:bottom w:val="none" w:sz="0" w:space="0" w:color="auto"/>
            <w:right w:val="none" w:sz="0" w:space="0" w:color="auto"/>
          </w:divBdr>
        </w:div>
        <w:div w:id="1938126855">
          <w:marLeft w:val="0"/>
          <w:marRight w:val="0"/>
          <w:marTop w:val="0"/>
          <w:marBottom w:val="0"/>
          <w:divBdr>
            <w:top w:val="none" w:sz="0" w:space="0" w:color="auto"/>
            <w:left w:val="none" w:sz="0" w:space="0" w:color="auto"/>
            <w:bottom w:val="none" w:sz="0" w:space="0" w:color="auto"/>
            <w:right w:val="none" w:sz="0" w:space="0" w:color="auto"/>
          </w:divBdr>
          <w:divsChild>
            <w:div w:id="1130517052">
              <w:marLeft w:val="0"/>
              <w:marRight w:val="0"/>
              <w:marTop w:val="0"/>
              <w:marBottom w:val="0"/>
              <w:divBdr>
                <w:top w:val="none" w:sz="0" w:space="0" w:color="auto"/>
                <w:left w:val="none" w:sz="0" w:space="0" w:color="auto"/>
                <w:bottom w:val="none" w:sz="0" w:space="0" w:color="auto"/>
                <w:right w:val="none" w:sz="0" w:space="0" w:color="auto"/>
              </w:divBdr>
            </w:div>
          </w:divsChild>
        </w:div>
        <w:div w:id="1569149775">
          <w:marLeft w:val="0"/>
          <w:marRight w:val="0"/>
          <w:marTop w:val="0"/>
          <w:marBottom w:val="0"/>
          <w:divBdr>
            <w:top w:val="none" w:sz="0" w:space="0" w:color="auto"/>
            <w:left w:val="none" w:sz="0" w:space="0" w:color="auto"/>
            <w:bottom w:val="none" w:sz="0" w:space="0" w:color="auto"/>
            <w:right w:val="none" w:sz="0" w:space="0" w:color="auto"/>
          </w:divBdr>
        </w:div>
        <w:div w:id="390661436">
          <w:marLeft w:val="0"/>
          <w:marRight w:val="0"/>
          <w:marTop w:val="0"/>
          <w:marBottom w:val="0"/>
          <w:divBdr>
            <w:top w:val="none" w:sz="0" w:space="0" w:color="auto"/>
            <w:left w:val="none" w:sz="0" w:space="0" w:color="auto"/>
            <w:bottom w:val="none" w:sz="0" w:space="0" w:color="auto"/>
            <w:right w:val="none" w:sz="0" w:space="0" w:color="auto"/>
          </w:divBdr>
        </w:div>
        <w:div w:id="1522551687">
          <w:marLeft w:val="0"/>
          <w:marRight w:val="0"/>
          <w:marTop w:val="0"/>
          <w:marBottom w:val="0"/>
          <w:divBdr>
            <w:top w:val="none" w:sz="0" w:space="0" w:color="auto"/>
            <w:left w:val="none" w:sz="0" w:space="0" w:color="auto"/>
            <w:bottom w:val="none" w:sz="0" w:space="0" w:color="auto"/>
            <w:right w:val="none" w:sz="0" w:space="0" w:color="auto"/>
          </w:divBdr>
        </w:div>
        <w:div w:id="294413369">
          <w:marLeft w:val="0"/>
          <w:marRight w:val="0"/>
          <w:marTop w:val="0"/>
          <w:marBottom w:val="0"/>
          <w:divBdr>
            <w:top w:val="none" w:sz="0" w:space="0" w:color="auto"/>
            <w:left w:val="none" w:sz="0" w:space="0" w:color="auto"/>
            <w:bottom w:val="none" w:sz="0" w:space="0" w:color="auto"/>
            <w:right w:val="none" w:sz="0" w:space="0" w:color="auto"/>
          </w:divBdr>
        </w:div>
        <w:div w:id="2005931873">
          <w:marLeft w:val="0"/>
          <w:marRight w:val="0"/>
          <w:marTop w:val="0"/>
          <w:marBottom w:val="0"/>
          <w:divBdr>
            <w:top w:val="none" w:sz="0" w:space="0" w:color="auto"/>
            <w:left w:val="none" w:sz="0" w:space="0" w:color="auto"/>
            <w:bottom w:val="none" w:sz="0" w:space="0" w:color="auto"/>
            <w:right w:val="none" w:sz="0" w:space="0" w:color="auto"/>
          </w:divBdr>
        </w:div>
        <w:div w:id="2117408521">
          <w:marLeft w:val="0"/>
          <w:marRight w:val="0"/>
          <w:marTop w:val="0"/>
          <w:marBottom w:val="0"/>
          <w:divBdr>
            <w:top w:val="none" w:sz="0" w:space="0" w:color="auto"/>
            <w:left w:val="none" w:sz="0" w:space="0" w:color="auto"/>
            <w:bottom w:val="none" w:sz="0" w:space="0" w:color="auto"/>
            <w:right w:val="none" w:sz="0" w:space="0" w:color="auto"/>
          </w:divBdr>
        </w:div>
        <w:div w:id="1087073619">
          <w:marLeft w:val="0"/>
          <w:marRight w:val="0"/>
          <w:marTop w:val="0"/>
          <w:marBottom w:val="0"/>
          <w:divBdr>
            <w:top w:val="none" w:sz="0" w:space="0" w:color="auto"/>
            <w:left w:val="none" w:sz="0" w:space="0" w:color="auto"/>
            <w:bottom w:val="none" w:sz="0" w:space="0" w:color="auto"/>
            <w:right w:val="none" w:sz="0" w:space="0" w:color="auto"/>
          </w:divBdr>
        </w:div>
        <w:div w:id="836532275">
          <w:marLeft w:val="0"/>
          <w:marRight w:val="0"/>
          <w:marTop w:val="0"/>
          <w:marBottom w:val="0"/>
          <w:divBdr>
            <w:top w:val="none" w:sz="0" w:space="0" w:color="auto"/>
            <w:left w:val="none" w:sz="0" w:space="0" w:color="auto"/>
            <w:bottom w:val="none" w:sz="0" w:space="0" w:color="auto"/>
            <w:right w:val="none" w:sz="0" w:space="0" w:color="auto"/>
          </w:divBdr>
        </w:div>
        <w:div w:id="1915584152">
          <w:marLeft w:val="0"/>
          <w:marRight w:val="0"/>
          <w:marTop w:val="0"/>
          <w:marBottom w:val="0"/>
          <w:divBdr>
            <w:top w:val="none" w:sz="0" w:space="0" w:color="auto"/>
            <w:left w:val="none" w:sz="0" w:space="0" w:color="auto"/>
            <w:bottom w:val="none" w:sz="0" w:space="0" w:color="auto"/>
            <w:right w:val="none" w:sz="0" w:space="0" w:color="auto"/>
          </w:divBdr>
        </w:div>
        <w:div w:id="690103679">
          <w:marLeft w:val="0"/>
          <w:marRight w:val="0"/>
          <w:marTop w:val="0"/>
          <w:marBottom w:val="0"/>
          <w:divBdr>
            <w:top w:val="none" w:sz="0" w:space="0" w:color="auto"/>
            <w:left w:val="none" w:sz="0" w:space="0" w:color="auto"/>
            <w:bottom w:val="none" w:sz="0" w:space="0" w:color="auto"/>
            <w:right w:val="none" w:sz="0" w:space="0" w:color="auto"/>
          </w:divBdr>
        </w:div>
        <w:div w:id="67846315">
          <w:marLeft w:val="0"/>
          <w:marRight w:val="0"/>
          <w:marTop w:val="0"/>
          <w:marBottom w:val="0"/>
          <w:divBdr>
            <w:top w:val="none" w:sz="0" w:space="0" w:color="auto"/>
            <w:left w:val="none" w:sz="0" w:space="0" w:color="auto"/>
            <w:bottom w:val="none" w:sz="0" w:space="0" w:color="auto"/>
            <w:right w:val="none" w:sz="0" w:space="0" w:color="auto"/>
          </w:divBdr>
        </w:div>
        <w:div w:id="1907913367">
          <w:marLeft w:val="0"/>
          <w:marRight w:val="0"/>
          <w:marTop w:val="0"/>
          <w:marBottom w:val="0"/>
          <w:divBdr>
            <w:top w:val="none" w:sz="0" w:space="0" w:color="auto"/>
            <w:left w:val="none" w:sz="0" w:space="0" w:color="auto"/>
            <w:bottom w:val="none" w:sz="0" w:space="0" w:color="auto"/>
            <w:right w:val="none" w:sz="0" w:space="0" w:color="auto"/>
          </w:divBdr>
        </w:div>
        <w:div w:id="1209144733">
          <w:marLeft w:val="0"/>
          <w:marRight w:val="0"/>
          <w:marTop w:val="0"/>
          <w:marBottom w:val="0"/>
          <w:divBdr>
            <w:top w:val="none" w:sz="0" w:space="0" w:color="auto"/>
            <w:left w:val="none" w:sz="0" w:space="0" w:color="auto"/>
            <w:bottom w:val="none" w:sz="0" w:space="0" w:color="auto"/>
            <w:right w:val="none" w:sz="0" w:space="0" w:color="auto"/>
          </w:divBdr>
        </w:div>
        <w:div w:id="1201044332">
          <w:marLeft w:val="0"/>
          <w:marRight w:val="0"/>
          <w:marTop w:val="0"/>
          <w:marBottom w:val="0"/>
          <w:divBdr>
            <w:top w:val="none" w:sz="0" w:space="0" w:color="auto"/>
            <w:left w:val="none" w:sz="0" w:space="0" w:color="auto"/>
            <w:bottom w:val="none" w:sz="0" w:space="0" w:color="auto"/>
            <w:right w:val="none" w:sz="0" w:space="0" w:color="auto"/>
          </w:divBdr>
        </w:div>
        <w:div w:id="326174871">
          <w:marLeft w:val="0"/>
          <w:marRight w:val="0"/>
          <w:marTop w:val="0"/>
          <w:marBottom w:val="0"/>
          <w:divBdr>
            <w:top w:val="none" w:sz="0" w:space="0" w:color="auto"/>
            <w:left w:val="none" w:sz="0" w:space="0" w:color="auto"/>
            <w:bottom w:val="none" w:sz="0" w:space="0" w:color="auto"/>
            <w:right w:val="none" w:sz="0" w:space="0" w:color="auto"/>
          </w:divBdr>
        </w:div>
        <w:div w:id="387799366">
          <w:marLeft w:val="0"/>
          <w:marRight w:val="0"/>
          <w:marTop w:val="0"/>
          <w:marBottom w:val="0"/>
          <w:divBdr>
            <w:top w:val="none" w:sz="0" w:space="0" w:color="auto"/>
            <w:left w:val="none" w:sz="0" w:space="0" w:color="auto"/>
            <w:bottom w:val="none" w:sz="0" w:space="0" w:color="auto"/>
            <w:right w:val="none" w:sz="0" w:space="0" w:color="auto"/>
          </w:divBdr>
        </w:div>
        <w:div w:id="1767001108">
          <w:marLeft w:val="0"/>
          <w:marRight w:val="0"/>
          <w:marTop w:val="0"/>
          <w:marBottom w:val="0"/>
          <w:divBdr>
            <w:top w:val="none" w:sz="0" w:space="0" w:color="auto"/>
            <w:left w:val="none" w:sz="0" w:space="0" w:color="auto"/>
            <w:bottom w:val="none" w:sz="0" w:space="0" w:color="auto"/>
            <w:right w:val="none" w:sz="0" w:space="0" w:color="auto"/>
          </w:divBdr>
        </w:div>
        <w:div w:id="713576283">
          <w:marLeft w:val="0"/>
          <w:marRight w:val="0"/>
          <w:marTop w:val="0"/>
          <w:marBottom w:val="0"/>
          <w:divBdr>
            <w:top w:val="none" w:sz="0" w:space="0" w:color="auto"/>
            <w:left w:val="none" w:sz="0" w:space="0" w:color="auto"/>
            <w:bottom w:val="none" w:sz="0" w:space="0" w:color="auto"/>
            <w:right w:val="none" w:sz="0" w:space="0" w:color="auto"/>
          </w:divBdr>
        </w:div>
        <w:div w:id="1772429824">
          <w:marLeft w:val="0"/>
          <w:marRight w:val="0"/>
          <w:marTop w:val="0"/>
          <w:marBottom w:val="0"/>
          <w:divBdr>
            <w:top w:val="none" w:sz="0" w:space="0" w:color="auto"/>
            <w:left w:val="none" w:sz="0" w:space="0" w:color="auto"/>
            <w:bottom w:val="none" w:sz="0" w:space="0" w:color="auto"/>
            <w:right w:val="none" w:sz="0" w:space="0" w:color="auto"/>
          </w:divBdr>
        </w:div>
        <w:div w:id="1683777347">
          <w:marLeft w:val="0"/>
          <w:marRight w:val="0"/>
          <w:marTop w:val="0"/>
          <w:marBottom w:val="0"/>
          <w:divBdr>
            <w:top w:val="none" w:sz="0" w:space="0" w:color="auto"/>
            <w:left w:val="none" w:sz="0" w:space="0" w:color="auto"/>
            <w:bottom w:val="none" w:sz="0" w:space="0" w:color="auto"/>
            <w:right w:val="none" w:sz="0" w:space="0" w:color="auto"/>
          </w:divBdr>
        </w:div>
        <w:div w:id="153223360">
          <w:marLeft w:val="0"/>
          <w:marRight w:val="0"/>
          <w:marTop w:val="0"/>
          <w:marBottom w:val="0"/>
          <w:divBdr>
            <w:top w:val="none" w:sz="0" w:space="0" w:color="auto"/>
            <w:left w:val="none" w:sz="0" w:space="0" w:color="auto"/>
            <w:bottom w:val="none" w:sz="0" w:space="0" w:color="auto"/>
            <w:right w:val="none" w:sz="0" w:space="0" w:color="auto"/>
          </w:divBdr>
        </w:div>
        <w:div w:id="987976386">
          <w:marLeft w:val="0"/>
          <w:marRight w:val="0"/>
          <w:marTop w:val="0"/>
          <w:marBottom w:val="0"/>
          <w:divBdr>
            <w:top w:val="none" w:sz="0" w:space="0" w:color="auto"/>
            <w:left w:val="none" w:sz="0" w:space="0" w:color="auto"/>
            <w:bottom w:val="none" w:sz="0" w:space="0" w:color="auto"/>
            <w:right w:val="none" w:sz="0" w:space="0" w:color="auto"/>
          </w:divBdr>
        </w:div>
        <w:div w:id="1116098882">
          <w:marLeft w:val="0"/>
          <w:marRight w:val="0"/>
          <w:marTop w:val="0"/>
          <w:marBottom w:val="0"/>
          <w:divBdr>
            <w:top w:val="none" w:sz="0" w:space="0" w:color="auto"/>
            <w:left w:val="none" w:sz="0" w:space="0" w:color="auto"/>
            <w:bottom w:val="none" w:sz="0" w:space="0" w:color="auto"/>
            <w:right w:val="none" w:sz="0" w:space="0" w:color="auto"/>
          </w:divBdr>
        </w:div>
        <w:div w:id="1884631314">
          <w:marLeft w:val="0"/>
          <w:marRight w:val="0"/>
          <w:marTop w:val="0"/>
          <w:marBottom w:val="0"/>
          <w:divBdr>
            <w:top w:val="none" w:sz="0" w:space="0" w:color="auto"/>
            <w:left w:val="none" w:sz="0" w:space="0" w:color="auto"/>
            <w:bottom w:val="none" w:sz="0" w:space="0" w:color="auto"/>
            <w:right w:val="none" w:sz="0" w:space="0" w:color="auto"/>
          </w:divBdr>
        </w:div>
      </w:divsChild>
    </w:div>
    <w:div w:id="668411913">
      <w:bodyDiv w:val="1"/>
      <w:marLeft w:val="0"/>
      <w:marRight w:val="0"/>
      <w:marTop w:val="0"/>
      <w:marBottom w:val="0"/>
      <w:divBdr>
        <w:top w:val="none" w:sz="0" w:space="0" w:color="auto"/>
        <w:left w:val="none" w:sz="0" w:space="0" w:color="auto"/>
        <w:bottom w:val="none" w:sz="0" w:space="0" w:color="auto"/>
        <w:right w:val="none" w:sz="0" w:space="0" w:color="auto"/>
      </w:divBdr>
    </w:div>
    <w:div w:id="702557448">
      <w:bodyDiv w:val="1"/>
      <w:marLeft w:val="0"/>
      <w:marRight w:val="0"/>
      <w:marTop w:val="0"/>
      <w:marBottom w:val="0"/>
      <w:divBdr>
        <w:top w:val="none" w:sz="0" w:space="0" w:color="auto"/>
        <w:left w:val="none" w:sz="0" w:space="0" w:color="auto"/>
        <w:bottom w:val="none" w:sz="0" w:space="0" w:color="auto"/>
        <w:right w:val="none" w:sz="0" w:space="0" w:color="auto"/>
      </w:divBdr>
    </w:div>
    <w:div w:id="735781574">
      <w:bodyDiv w:val="1"/>
      <w:marLeft w:val="0"/>
      <w:marRight w:val="0"/>
      <w:marTop w:val="0"/>
      <w:marBottom w:val="0"/>
      <w:divBdr>
        <w:top w:val="none" w:sz="0" w:space="0" w:color="auto"/>
        <w:left w:val="none" w:sz="0" w:space="0" w:color="auto"/>
        <w:bottom w:val="none" w:sz="0" w:space="0" w:color="auto"/>
        <w:right w:val="none" w:sz="0" w:space="0" w:color="auto"/>
      </w:divBdr>
    </w:div>
    <w:div w:id="737828305">
      <w:bodyDiv w:val="1"/>
      <w:marLeft w:val="0"/>
      <w:marRight w:val="0"/>
      <w:marTop w:val="0"/>
      <w:marBottom w:val="0"/>
      <w:divBdr>
        <w:top w:val="none" w:sz="0" w:space="0" w:color="auto"/>
        <w:left w:val="none" w:sz="0" w:space="0" w:color="auto"/>
        <w:bottom w:val="none" w:sz="0" w:space="0" w:color="auto"/>
        <w:right w:val="none" w:sz="0" w:space="0" w:color="auto"/>
      </w:divBdr>
    </w:div>
    <w:div w:id="741030118">
      <w:bodyDiv w:val="1"/>
      <w:marLeft w:val="0"/>
      <w:marRight w:val="0"/>
      <w:marTop w:val="0"/>
      <w:marBottom w:val="0"/>
      <w:divBdr>
        <w:top w:val="none" w:sz="0" w:space="0" w:color="auto"/>
        <w:left w:val="none" w:sz="0" w:space="0" w:color="auto"/>
        <w:bottom w:val="none" w:sz="0" w:space="0" w:color="auto"/>
        <w:right w:val="none" w:sz="0" w:space="0" w:color="auto"/>
      </w:divBdr>
    </w:div>
    <w:div w:id="759915366">
      <w:bodyDiv w:val="1"/>
      <w:marLeft w:val="0"/>
      <w:marRight w:val="0"/>
      <w:marTop w:val="0"/>
      <w:marBottom w:val="0"/>
      <w:divBdr>
        <w:top w:val="none" w:sz="0" w:space="0" w:color="auto"/>
        <w:left w:val="none" w:sz="0" w:space="0" w:color="auto"/>
        <w:bottom w:val="none" w:sz="0" w:space="0" w:color="auto"/>
        <w:right w:val="none" w:sz="0" w:space="0" w:color="auto"/>
      </w:divBdr>
    </w:div>
    <w:div w:id="782916569">
      <w:bodyDiv w:val="1"/>
      <w:marLeft w:val="0"/>
      <w:marRight w:val="0"/>
      <w:marTop w:val="0"/>
      <w:marBottom w:val="0"/>
      <w:divBdr>
        <w:top w:val="none" w:sz="0" w:space="0" w:color="auto"/>
        <w:left w:val="none" w:sz="0" w:space="0" w:color="auto"/>
        <w:bottom w:val="none" w:sz="0" w:space="0" w:color="auto"/>
        <w:right w:val="none" w:sz="0" w:space="0" w:color="auto"/>
      </w:divBdr>
    </w:div>
    <w:div w:id="840051380">
      <w:bodyDiv w:val="1"/>
      <w:marLeft w:val="0"/>
      <w:marRight w:val="0"/>
      <w:marTop w:val="0"/>
      <w:marBottom w:val="0"/>
      <w:divBdr>
        <w:top w:val="none" w:sz="0" w:space="0" w:color="auto"/>
        <w:left w:val="none" w:sz="0" w:space="0" w:color="auto"/>
        <w:bottom w:val="none" w:sz="0" w:space="0" w:color="auto"/>
        <w:right w:val="none" w:sz="0" w:space="0" w:color="auto"/>
      </w:divBdr>
    </w:div>
    <w:div w:id="873888156">
      <w:bodyDiv w:val="1"/>
      <w:marLeft w:val="0"/>
      <w:marRight w:val="0"/>
      <w:marTop w:val="0"/>
      <w:marBottom w:val="0"/>
      <w:divBdr>
        <w:top w:val="none" w:sz="0" w:space="0" w:color="auto"/>
        <w:left w:val="none" w:sz="0" w:space="0" w:color="auto"/>
        <w:bottom w:val="none" w:sz="0" w:space="0" w:color="auto"/>
        <w:right w:val="none" w:sz="0" w:space="0" w:color="auto"/>
      </w:divBdr>
    </w:div>
    <w:div w:id="905797559">
      <w:bodyDiv w:val="1"/>
      <w:marLeft w:val="0"/>
      <w:marRight w:val="0"/>
      <w:marTop w:val="0"/>
      <w:marBottom w:val="0"/>
      <w:divBdr>
        <w:top w:val="none" w:sz="0" w:space="0" w:color="auto"/>
        <w:left w:val="none" w:sz="0" w:space="0" w:color="auto"/>
        <w:bottom w:val="none" w:sz="0" w:space="0" w:color="auto"/>
        <w:right w:val="none" w:sz="0" w:space="0" w:color="auto"/>
      </w:divBdr>
    </w:div>
    <w:div w:id="905800201">
      <w:bodyDiv w:val="1"/>
      <w:marLeft w:val="0"/>
      <w:marRight w:val="0"/>
      <w:marTop w:val="0"/>
      <w:marBottom w:val="0"/>
      <w:divBdr>
        <w:top w:val="none" w:sz="0" w:space="0" w:color="auto"/>
        <w:left w:val="none" w:sz="0" w:space="0" w:color="auto"/>
        <w:bottom w:val="none" w:sz="0" w:space="0" w:color="auto"/>
        <w:right w:val="none" w:sz="0" w:space="0" w:color="auto"/>
      </w:divBdr>
    </w:div>
    <w:div w:id="922765431">
      <w:bodyDiv w:val="1"/>
      <w:marLeft w:val="0"/>
      <w:marRight w:val="0"/>
      <w:marTop w:val="0"/>
      <w:marBottom w:val="0"/>
      <w:divBdr>
        <w:top w:val="none" w:sz="0" w:space="0" w:color="auto"/>
        <w:left w:val="none" w:sz="0" w:space="0" w:color="auto"/>
        <w:bottom w:val="none" w:sz="0" w:space="0" w:color="auto"/>
        <w:right w:val="none" w:sz="0" w:space="0" w:color="auto"/>
      </w:divBdr>
    </w:div>
    <w:div w:id="968362327">
      <w:bodyDiv w:val="1"/>
      <w:marLeft w:val="0"/>
      <w:marRight w:val="0"/>
      <w:marTop w:val="0"/>
      <w:marBottom w:val="0"/>
      <w:divBdr>
        <w:top w:val="none" w:sz="0" w:space="0" w:color="auto"/>
        <w:left w:val="none" w:sz="0" w:space="0" w:color="auto"/>
        <w:bottom w:val="none" w:sz="0" w:space="0" w:color="auto"/>
        <w:right w:val="none" w:sz="0" w:space="0" w:color="auto"/>
      </w:divBdr>
    </w:div>
    <w:div w:id="973679770">
      <w:bodyDiv w:val="1"/>
      <w:marLeft w:val="0"/>
      <w:marRight w:val="0"/>
      <w:marTop w:val="0"/>
      <w:marBottom w:val="0"/>
      <w:divBdr>
        <w:top w:val="none" w:sz="0" w:space="0" w:color="auto"/>
        <w:left w:val="none" w:sz="0" w:space="0" w:color="auto"/>
        <w:bottom w:val="none" w:sz="0" w:space="0" w:color="auto"/>
        <w:right w:val="none" w:sz="0" w:space="0" w:color="auto"/>
      </w:divBdr>
    </w:div>
    <w:div w:id="1003431848">
      <w:bodyDiv w:val="1"/>
      <w:marLeft w:val="0"/>
      <w:marRight w:val="0"/>
      <w:marTop w:val="0"/>
      <w:marBottom w:val="0"/>
      <w:divBdr>
        <w:top w:val="none" w:sz="0" w:space="0" w:color="auto"/>
        <w:left w:val="none" w:sz="0" w:space="0" w:color="auto"/>
        <w:bottom w:val="none" w:sz="0" w:space="0" w:color="auto"/>
        <w:right w:val="none" w:sz="0" w:space="0" w:color="auto"/>
      </w:divBdr>
    </w:div>
    <w:div w:id="1027103619">
      <w:bodyDiv w:val="1"/>
      <w:marLeft w:val="0"/>
      <w:marRight w:val="0"/>
      <w:marTop w:val="0"/>
      <w:marBottom w:val="0"/>
      <w:divBdr>
        <w:top w:val="none" w:sz="0" w:space="0" w:color="auto"/>
        <w:left w:val="none" w:sz="0" w:space="0" w:color="auto"/>
        <w:bottom w:val="none" w:sz="0" w:space="0" w:color="auto"/>
        <w:right w:val="none" w:sz="0" w:space="0" w:color="auto"/>
      </w:divBdr>
    </w:div>
    <w:div w:id="1120681277">
      <w:bodyDiv w:val="1"/>
      <w:marLeft w:val="0"/>
      <w:marRight w:val="0"/>
      <w:marTop w:val="0"/>
      <w:marBottom w:val="0"/>
      <w:divBdr>
        <w:top w:val="none" w:sz="0" w:space="0" w:color="auto"/>
        <w:left w:val="none" w:sz="0" w:space="0" w:color="auto"/>
        <w:bottom w:val="none" w:sz="0" w:space="0" w:color="auto"/>
        <w:right w:val="none" w:sz="0" w:space="0" w:color="auto"/>
      </w:divBdr>
      <w:divsChild>
        <w:div w:id="911239429">
          <w:marLeft w:val="0"/>
          <w:marRight w:val="0"/>
          <w:marTop w:val="0"/>
          <w:marBottom w:val="0"/>
          <w:divBdr>
            <w:top w:val="none" w:sz="0" w:space="0" w:color="auto"/>
            <w:left w:val="none" w:sz="0" w:space="0" w:color="auto"/>
            <w:bottom w:val="none" w:sz="0" w:space="0" w:color="auto"/>
            <w:right w:val="none" w:sz="0" w:space="0" w:color="auto"/>
          </w:divBdr>
        </w:div>
        <w:div w:id="328750322">
          <w:marLeft w:val="0"/>
          <w:marRight w:val="0"/>
          <w:marTop w:val="0"/>
          <w:marBottom w:val="0"/>
          <w:divBdr>
            <w:top w:val="none" w:sz="0" w:space="0" w:color="auto"/>
            <w:left w:val="none" w:sz="0" w:space="0" w:color="auto"/>
            <w:bottom w:val="none" w:sz="0" w:space="0" w:color="auto"/>
            <w:right w:val="none" w:sz="0" w:space="0" w:color="auto"/>
          </w:divBdr>
        </w:div>
        <w:div w:id="1780107065">
          <w:marLeft w:val="0"/>
          <w:marRight w:val="0"/>
          <w:marTop w:val="0"/>
          <w:marBottom w:val="0"/>
          <w:divBdr>
            <w:top w:val="none" w:sz="0" w:space="0" w:color="auto"/>
            <w:left w:val="none" w:sz="0" w:space="0" w:color="auto"/>
            <w:bottom w:val="none" w:sz="0" w:space="0" w:color="auto"/>
            <w:right w:val="none" w:sz="0" w:space="0" w:color="auto"/>
          </w:divBdr>
        </w:div>
        <w:div w:id="2054111215">
          <w:marLeft w:val="0"/>
          <w:marRight w:val="0"/>
          <w:marTop w:val="0"/>
          <w:marBottom w:val="0"/>
          <w:divBdr>
            <w:top w:val="none" w:sz="0" w:space="0" w:color="auto"/>
            <w:left w:val="none" w:sz="0" w:space="0" w:color="auto"/>
            <w:bottom w:val="none" w:sz="0" w:space="0" w:color="auto"/>
            <w:right w:val="none" w:sz="0" w:space="0" w:color="auto"/>
          </w:divBdr>
        </w:div>
        <w:div w:id="1331518042">
          <w:marLeft w:val="0"/>
          <w:marRight w:val="0"/>
          <w:marTop w:val="0"/>
          <w:marBottom w:val="0"/>
          <w:divBdr>
            <w:top w:val="none" w:sz="0" w:space="0" w:color="auto"/>
            <w:left w:val="none" w:sz="0" w:space="0" w:color="auto"/>
            <w:bottom w:val="none" w:sz="0" w:space="0" w:color="auto"/>
            <w:right w:val="none" w:sz="0" w:space="0" w:color="auto"/>
          </w:divBdr>
        </w:div>
        <w:div w:id="1289044580">
          <w:marLeft w:val="0"/>
          <w:marRight w:val="0"/>
          <w:marTop w:val="0"/>
          <w:marBottom w:val="0"/>
          <w:divBdr>
            <w:top w:val="none" w:sz="0" w:space="0" w:color="auto"/>
            <w:left w:val="none" w:sz="0" w:space="0" w:color="auto"/>
            <w:bottom w:val="none" w:sz="0" w:space="0" w:color="auto"/>
            <w:right w:val="none" w:sz="0" w:space="0" w:color="auto"/>
          </w:divBdr>
        </w:div>
        <w:div w:id="219903578">
          <w:marLeft w:val="0"/>
          <w:marRight w:val="0"/>
          <w:marTop w:val="0"/>
          <w:marBottom w:val="0"/>
          <w:divBdr>
            <w:top w:val="none" w:sz="0" w:space="0" w:color="auto"/>
            <w:left w:val="none" w:sz="0" w:space="0" w:color="auto"/>
            <w:bottom w:val="none" w:sz="0" w:space="0" w:color="auto"/>
            <w:right w:val="none" w:sz="0" w:space="0" w:color="auto"/>
          </w:divBdr>
        </w:div>
        <w:div w:id="368379527">
          <w:marLeft w:val="0"/>
          <w:marRight w:val="0"/>
          <w:marTop w:val="0"/>
          <w:marBottom w:val="0"/>
          <w:divBdr>
            <w:top w:val="none" w:sz="0" w:space="0" w:color="auto"/>
            <w:left w:val="none" w:sz="0" w:space="0" w:color="auto"/>
            <w:bottom w:val="none" w:sz="0" w:space="0" w:color="auto"/>
            <w:right w:val="none" w:sz="0" w:space="0" w:color="auto"/>
          </w:divBdr>
        </w:div>
        <w:div w:id="23412013">
          <w:marLeft w:val="0"/>
          <w:marRight w:val="0"/>
          <w:marTop w:val="0"/>
          <w:marBottom w:val="0"/>
          <w:divBdr>
            <w:top w:val="none" w:sz="0" w:space="0" w:color="auto"/>
            <w:left w:val="none" w:sz="0" w:space="0" w:color="auto"/>
            <w:bottom w:val="none" w:sz="0" w:space="0" w:color="auto"/>
            <w:right w:val="none" w:sz="0" w:space="0" w:color="auto"/>
          </w:divBdr>
        </w:div>
        <w:div w:id="1931160892">
          <w:marLeft w:val="0"/>
          <w:marRight w:val="0"/>
          <w:marTop w:val="0"/>
          <w:marBottom w:val="0"/>
          <w:divBdr>
            <w:top w:val="none" w:sz="0" w:space="0" w:color="auto"/>
            <w:left w:val="none" w:sz="0" w:space="0" w:color="auto"/>
            <w:bottom w:val="none" w:sz="0" w:space="0" w:color="auto"/>
            <w:right w:val="none" w:sz="0" w:space="0" w:color="auto"/>
          </w:divBdr>
        </w:div>
        <w:div w:id="1718892887">
          <w:marLeft w:val="0"/>
          <w:marRight w:val="0"/>
          <w:marTop w:val="0"/>
          <w:marBottom w:val="0"/>
          <w:divBdr>
            <w:top w:val="none" w:sz="0" w:space="0" w:color="auto"/>
            <w:left w:val="none" w:sz="0" w:space="0" w:color="auto"/>
            <w:bottom w:val="none" w:sz="0" w:space="0" w:color="auto"/>
            <w:right w:val="none" w:sz="0" w:space="0" w:color="auto"/>
          </w:divBdr>
        </w:div>
        <w:div w:id="1352877987">
          <w:marLeft w:val="0"/>
          <w:marRight w:val="0"/>
          <w:marTop w:val="0"/>
          <w:marBottom w:val="0"/>
          <w:divBdr>
            <w:top w:val="none" w:sz="0" w:space="0" w:color="auto"/>
            <w:left w:val="none" w:sz="0" w:space="0" w:color="auto"/>
            <w:bottom w:val="none" w:sz="0" w:space="0" w:color="auto"/>
            <w:right w:val="none" w:sz="0" w:space="0" w:color="auto"/>
          </w:divBdr>
        </w:div>
        <w:div w:id="1432165304">
          <w:marLeft w:val="0"/>
          <w:marRight w:val="0"/>
          <w:marTop w:val="0"/>
          <w:marBottom w:val="0"/>
          <w:divBdr>
            <w:top w:val="none" w:sz="0" w:space="0" w:color="auto"/>
            <w:left w:val="none" w:sz="0" w:space="0" w:color="auto"/>
            <w:bottom w:val="none" w:sz="0" w:space="0" w:color="auto"/>
            <w:right w:val="none" w:sz="0" w:space="0" w:color="auto"/>
          </w:divBdr>
        </w:div>
        <w:div w:id="1837307407">
          <w:marLeft w:val="0"/>
          <w:marRight w:val="0"/>
          <w:marTop w:val="0"/>
          <w:marBottom w:val="0"/>
          <w:divBdr>
            <w:top w:val="none" w:sz="0" w:space="0" w:color="auto"/>
            <w:left w:val="none" w:sz="0" w:space="0" w:color="auto"/>
            <w:bottom w:val="none" w:sz="0" w:space="0" w:color="auto"/>
            <w:right w:val="none" w:sz="0" w:space="0" w:color="auto"/>
          </w:divBdr>
        </w:div>
      </w:divsChild>
    </w:div>
    <w:div w:id="1141002668">
      <w:bodyDiv w:val="1"/>
      <w:marLeft w:val="0"/>
      <w:marRight w:val="0"/>
      <w:marTop w:val="0"/>
      <w:marBottom w:val="0"/>
      <w:divBdr>
        <w:top w:val="none" w:sz="0" w:space="0" w:color="auto"/>
        <w:left w:val="none" w:sz="0" w:space="0" w:color="auto"/>
        <w:bottom w:val="none" w:sz="0" w:space="0" w:color="auto"/>
        <w:right w:val="none" w:sz="0" w:space="0" w:color="auto"/>
      </w:divBdr>
    </w:div>
    <w:div w:id="1201359178">
      <w:bodyDiv w:val="1"/>
      <w:marLeft w:val="0"/>
      <w:marRight w:val="0"/>
      <w:marTop w:val="0"/>
      <w:marBottom w:val="0"/>
      <w:divBdr>
        <w:top w:val="none" w:sz="0" w:space="0" w:color="auto"/>
        <w:left w:val="none" w:sz="0" w:space="0" w:color="auto"/>
        <w:bottom w:val="none" w:sz="0" w:space="0" w:color="auto"/>
        <w:right w:val="none" w:sz="0" w:space="0" w:color="auto"/>
      </w:divBdr>
    </w:div>
    <w:div w:id="1262255250">
      <w:bodyDiv w:val="1"/>
      <w:marLeft w:val="0"/>
      <w:marRight w:val="0"/>
      <w:marTop w:val="0"/>
      <w:marBottom w:val="0"/>
      <w:divBdr>
        <w:top w:val="none" w:sz="0" w:space="0" w:color="auto"/>
        <w:left w:val="none" w:sz="0" w:space="0" w:color="auto"/>
        <w:bottom w:val="none" w:sz="0" w:space="0" w:color="auto"/>
        <w:right w:val="none" w:sz="0" w:space="0" w:color="auto"/>
      </w:divBdr>
    </w:div>
    <w:div w:id="1267807481">
      <w:bodyDiv w:val="1"/>
      <w:marLeft w:val="0"/>
      <w:marRight w:val="0"/>
      <w:marTop w:val="0"/>
      <w:marBottom w:val="0"/>
      <w:divBdr>
        <w:top w:val="none" w:sz="0" w:space="0" w:color="auto"/>
        <w:left w:val="none" w:sz="0" w:space="0" w:color="auto"/>
        <w:bottom w:val="none" w:sz="0" w:space="0" w:color="auto"/>
        <w:right w:val="none" w:sz="0" w:space="0" w:color="auto"/>
      </w:divBdr>
    </w:div>
    <w:div w:id="1303727510">
      <w:bodyDiv w:val="1"/>
      <w:marLeft w:val="0"/>
      <w:marRight w:val="0"/>
      <w:marTop w:val="0"/>
      <w:marBottom w:val="0"/>
      <w:divBdr>
        <w:top w:val="none" w:sz="0" w:space="0" w:color="auto"/>
        <w:left w:val="none" w:sz="0" w:space="0" w:color="auto"/>
        <w:bottom w:val="none" w:sz="0" w:space="0" w:color="auto"/>
        <w:right w:val="none" w:sz="0" w:space="0" w:color="auto"/>
      </w:divBdr>
      <w:divsChild>
        <w:div w:id="2083789961">
          <w:marLeft w:val="0"/>
          <w:marRight w:val="0"/>
          <w:marTop w:val="0"/>
          <w:marBottom w:val="0"/>
          <w:divBdr>
            <w:top w:val="none" w:sz="0" w:space="0" w:color="auto"/>
            <w:left w:val="none" w:sz="0" w:space="0" w:color="auto"/>
            <w:bottom w:val="none" w:sz="0" w:space="0" w:color="auto"/>
            <w:right w:val="none" w:sz="0" w:space="0" w:color="auto"/>
          </w:divBdr>
          <w:divsChild>
            <w:div w:id="417290711">
              <w:marLeft w:val="0"/>
              <w:marRight w:val="0"/>
              <w:marTop w:val="0"/>
              <w:marBottom w:val="0"/>
              <w:divBdr>
                <w:top w:val="none" w:sz="0" w:space="0" w:color="auto"/>
                <w:left w:val="none" w:sz="0" w:space="0" w:color="auto"/>
                <w:bottom w:val="none" w:sz="0" w:space="0" w:color="auto"/>
                <w:right w:val="none" w:sz="0" w:space="0" w:color="auto"/>
              </w:divBdr>
            </w:div>
            <w:div w:id="832186223">
              <w:marLeft w:val="0"/>
              <w:marRight w:val="0"/>
              <w:marTop w:val="0"/>
              <w:marBottom w:val="0"/>
              <w:divBdr>
                <w:top w:val="none" w:sz="0" w:space="0" w:color="auto"/>
                <w:left w:val="none" w:sz="0" w:space="0" w:color="auto"/>
                <w:bottom w:val="none" w:sz="0" w:space="0" w:color="auto"/>
                <w:right w:val="none" w:sz="0" w:space="0" w:color="auto"/>
              </w:divBdr>
            </w:div>
            <w:div w:id="1923372378">
              <w:marLeft w:val="0"/>
              <w:marRight w:val="0"/>
              <w:marTop w:val="0"/>
              <w:marBottom w:val="0"/>
              <w:divBdr>
                <w:top w:val="none" w:sz="0" w:space="0" w:color="auto"/>
                <w:left w:val="none" w:sz="0" w:space="0" w:color="auto"/>
                <w:bottom w:val="none" w:sz="0" w:space="0" w:color="auto"/>
                <w:right w:val="none" w:sz="0" w:space="0" w:color="auto"/>
              </w:divBdr>
            </w:div>
          </w:divsChild>
        </w:div>
        <w:div w:id="1284189099">
          <w:marLeft w:val="0"/>
          <w:marRight w:val="0"/>
          <w:marTop w:val="0"/>
          <w:marBottom w:val="0"/>
          <w:divBdr>
            <w:top w:val="none" w:sz="0" w:space="0" w:color="auto"/>
            <w:left w:val="none" w:sz="0" w:space="0" w:color="auto"/>
            <w:bottom w:val="none" w:sz="0" w:space="0" w:color="auto"/>
            <w:right w:val="none" w:sz="0" w:space="0" w:color="auto"/>
          </w:divBdr>
        </w:div>
        <w:div w:id="686100513">
          <w:marLeft w:val="0"/>
          <w:marRight w:val="0"/>
          <w:marTop w:val="0"/>
          <w:marBottom w:val="0"/>
          <w:divBdr>
            <w:top w:val="none" w:sz="0" w:space="0" w:color="auto"/>
            <w:left w:val="none" w:sz="0" w:space="0" w:color="auto"/>
            <w:bottom w:val="none" w:sz="0" w:space="0" w:color="auto"/>
            <w:right w:val="none" w:sz="0" w:space="0" w:color="auto"/>
          </w:divBdr>
          <w:divsChild>
            <w:div w:id="574242691">
              <w:marLeft w:val="-75"/>
              <w:marRight w:val="0"/>
              <w:marTop w:val="30"/>
              <w:marBottom w:val="30"/>
              <w:divBdr>
                <w:top w:val="none" w:sz="0" w:space="0" w:color="auto"/>
                <w:left w:val="none" w:sz="0" w:space="0" w:color="auto"/>
                <w:bottom w:val="none" w:sz="0" w:space="0" w:color="auto"/>
                <w:right w:val="none" w:sz="0" w:space="0" w:color="auto"/>
              </w:divBdr>
              <w:divsChild>
                <w:div w:id="1181049471">
                  <w:marLeft w:val="0"/>
                  <w:marRight w:val="0"/>
                  <w:marTop w:val="0"/>
                  <w:marBottom w:val="0"/>
                  <w:divBdr>
                    <w:top w:val="none" w:sz="0" w:space="0" w:color="auto"/>
                    <w:left w:val="none" w:sz="0" w:space="0" w:color="auto"/>
                    <w:bottom w:val="none" w:sz="0" w:space="0" w:color="auto"/>
                    <w:right w:val="none" w:sz="0" w:space="0" w:color="auto"/>
                  </w:divBdr>
                  <w:divsChild>
                    <w:div w:id="1463229140">
                      <w:marLeft w:val="0"/>
                      <w:marRight w:val="0"/>
                      <w:marTop w:val="0"/>
                      <w:marBottom w:val="0"/>
                      <w:divBdr>
                        <w:top w:val="none" w:sz="0" w:space="0" w:color="auto"/>
                        <w:left w:val="none" w:sz="0" w:space="0" w:color="auto"/>
                        <w:bottom w:val="none" w:sz="0" w:space="0" w:color="auto"/>
                        <w:right w:val="none" w:sz="0" w:space="0" w:color="auto"/>
                      </w:divBdr>
                    </w:div>
                  </w:divsChild>
                </w:div>
                <w:div w:id="2079088057">
                  <w:marLeft w:val="0"/>
                  <w:marRight w:val="0"/>
                  <w:marTop w:val="0"/>
                  <w:marBottom w:val="0"/>
                  <w:divBdr>
                    <w:top w:val="none" w:sz="0" w:space="0" w:color="auto"/>
                    <w:left w:val="none" w:sz="0" w:space="0" w:color="auto"/>
                    <w:bottom w:val="none" w:sz="0" w:space="0" w:color="auto"/>
                    <w:right w:val="none" w:sz="0" w:space="0" w:color="auto"/>
                  </w:divBdr>
                  <w:divsChild>
                    <w:div w:id="1298995422">
                      <w:marLeft w:val="0"/>
                      <w:marRight w:val="0"/>
                      <w:marTop w:val="0"/>
                      <w:marBottom w:val="0"/>
                      <w:divBdr>
                        <w:top w:val="none" w:sz="0" w:space="0" w:color="auto"/>
                        <w:left w:val="none" w:sz="0" w:space="0" w:color="auto"/>
                        <w:bottom w:val="none" w:sz="0" w:space="0" w:color="auto"/>
                        <w:right w:val="none" w:sz="0" w:space="0" w:color="auto"/>
                      </w:divBdr>
                    </w:div>
                  </w:divsChild>
                </w:div>
                <w:div w:id="149904982">
                  <w:marLeft w:val="0"/>
                  <w:marRight w:val="0"/>
                  <w:marTop w:val="0"/>
                  <w:marBottom w:val="0"/>
                  <w:divBdr>
                    <w:top w:val="none" w:sz="0" w:space="0" w:color="auto"/>
                    <w:left w:val="none" w:sz="0" w:space="0" w:color="auto"/>
                    <w:bottom w:val="none" w:sz="0" w:space="0" w:color="auto"/>
                    <w:right w:val="none" w:sz="0" w:space="0" w:color="auto"/>
                  </w:divBdr>
                  <w:divsChild>
                    <w:div w:id="644550645">
                      <w:marLeft w:val="0"/>
                      <w:marRight w:val="0"/>
                      <w:marTop w:val="0"/>
                      <w:marBottom w:val="0"/>
                      <w:divBdr>
                        <w:top w:val="none" w:sz="0" w:space="0" w:color="auto"/>
                        <w:left w:val="none" w:sz="0" w:space="0" w:color="auto"/>
                        <w:bottom w:val="none" w:sz="0" w:space="0" w:color="auto"/>
                        <w:right w:val="none" w:sz="0" w:space="0" w:color="auto"/>
                      </w:divBdr>
                    </w:div>
                    <w:div w:id="1031422490">
                      <w:marLeft w:val="0"/>
                      <w:marRight w:val="0"/>
                      <w:marTop w:val="0"/>
                      <w:marBottom w:val="0"/>
                      <w:divBdr>
                        <w:top w:val="none" w:sz="0" w:space="0" w:color="auto"/>
                        <w:left w:val="none" w:sz="0" w:space="0" w:color="auto"/>
                        <w:bottom w:val="none" w:sz="0" w:space="0" w:color="auto"/>
                        <w:right w:val="none" w:sz="0" w:space="0" w:color="auto"/>
                      </w:divBdr>
                    </w:div>
                  </w:divsChild>
                </w:div>
                <w:div w:id="288511566">
                  <w:marLeft w:val="0"/>
                  <w:marRight w:val="0"/>
                  <w:marTop w:val="0"/>
                  <w:marBottom w:val="0"/>
                  <w:divBdr>
                    <w:top w:val="none" w:sz="0" w:space="0" w:color="auto"/>
                    <w:left w:val="none" w:sz="0" w:space="0" w:color="auto"/>
                    <w:bottom w:val="none" w:sz="0" w:space="0" w:color="auto"/>
                    <w:right w:val="none" w:sz="0" w:space="0" w:color="auto"/>
                  </w:divBdr>
                  <w:divsChild>
                    <w:div w:id="842818863">
                      <w:marLeft w:val="0"/>
                      <w:marRight w:val="0"/>
                      <w:marTop w:val="0"/>
                      <w:marBottom w:val="0"/>
                      <w:divBdr>
                        <w:top w:val="none" w:sz="0" w:space="0" w:color="auto"/>
                        <w:left w:val="none" w:sz="0" w:space="0" w:color="auto"/>
                        <w:bottom w:val="none" w:sz="0" w:space="0" w:color="auto"/>
                        <w:right w:val="none" w:sz="0" w:space="0" w:color="auto"/>
                      </w:divBdr>
                    </w:div>
                    <w:div w:id="1616599673">
                      <w:marLeft w:val="0"/>
                      <w:marRight w:val="0"/>
                      <w:marTop w:val="0"/>
                      <w:marBottom w:val="0"/>
                      <w:divBdr>
                        <w:top w:val="none" w:sz="0" w:space="0" w:color="auto"/>
                        <w:left w:val="none" w:sz="0" w:space="0" w:color="auto"/>
                        <w:bottom w:val="none" w:sz="0" w:space="0" w:color="auto"/>
                        <w:right w:val="none" w:sz="0" w:space="0" w:color="auto"/>
                      </w:divBdr>
                    </w:div>
                    <w:div w:id="2100522337">
                      <w:marLeft w:val="0"/>
                      <w:marRight w:val="0"/>
                      <w:marTop w:val="0"/>
                      <w:marBottom w:val="0"/>
                      <w:divBdr>
                        <w:top w:val="none" w:sz="0" w:space="0" w:color="auto"/>
                        <w:left w:val="none" w:sz="0" w:space="0" w:color="auto"/>
                        <w:bottom w:val="none" w:sz="0" w:space="0" w:color="auto"/>
                        <w:right w:val="none" w:sz="0" w:space="0" w:color="auto"/>
                      </w:divBdr>
                    </w:div>
                    <w:div w:id="1495754263">
                      <w:marLeft w:val="0"/>
                      <w:marRight w:val="0"/>
                      <w:marTop w:val="0"/>
                      <w:marBottom w:val="0"/>
                      <w:divBdr>
                        <w:top w:val="none" w:sz="0" w:space="0" w:color="auto"/>
                        <w:left w:val="none" w:sz="0" w:space="0" w:color="auto"/>
                        <w:bottom w:val="none" w:sz="0" w:space="0" w:color="auto"/>
                        <w:right w:val="none" w:sz="0" w:space="0" w:color="auto"/>
                      </w:divBdr>
                    </w:div>
                    <w:div w:id="617220042">
                      <w:marLeft w:val="0"/>
                      <w:marRight w:val="0"/>
                      <w:marTop w:val="0"/>
                      <w:marBottom w:val="0"/>
                      <w:divBdr>
                        <w:top w:val="none" w:sz="0" w:space="0" w:color="auto"/>
                        <w:left w:val="none" w:sz="0" w:space="0" w:color="auto"/>
                        <w:bottom w:val="none" w:sz="0" w:space="0" w:color="auto"/>
                        <w:right w:val="none" w:sz="0" w:space="0" w:color="auto"/>
                      </w:divBdr>
                    </w:div>
                    <w:div w:id="1497570279">
                      <w:marLeft w:val="0"/>
                      <w:marRight w:val="0"/>
                      <w:marTop w:val="0"/>
                      <w:marBottom w:val="0"/>
                      <w:divBdr>
                        <w:top w:val="none" w:sz="0" w:space="0" w:color="auto"/>
                        <w:left w:val="none" w:sz="0" w:space="0" w:color="auto"/>
                        <w:bottom w:val="none" w:sz="0" w:space="0" w:color="auto"/>
                        <w:right w:val="none" w:sz="0" w:space="0" w:color="auto"/>
                      </w:divBdr>
                    </w:div>
                    <w:div w:id="11685007">
                      <w:marLeft w:val="0"/>
                      <w:marRight w:val="0"/>
                      <w:marTop w:val="0"/>
                      <w:marBottom w:val="0"/>
                      <w:divBdr>
                        <w:top w:val="none" w:sz="0" w:space="0" w:color="auto"/>
                        <w:left w:val="none" w:sz="0" w:space="0" w:color="auto"/>
                        <w:bottom w:val="none" w:sz="0" w:space="0" w:color="auto"/>
                        <w:right w:val="none" w:sz="0" w:space="0" w:color="auto"/>
                      </w:divBdr>
                    </w:div>
                    <w:div w:id="828715987">
                      <w:marLeft w:val="0"/>
                      <w:marRight w:val="0"/>
                      <w:marTop w:val="0"/>
                      <w:marBottom w:val="0"/>
                      <w:divBdr>
                        <w:top w:val="none" w:sz="0" w:space="0" w:color="auto"/>
                        <w:left w:val="none" w:sz="0" w:space="0" w:color="auto"/>
                        <w:bottom w:val="none" w:sz="0" w:space="0" w:color="auto"/>
                        <w:right w:val="none" w:sz="0" w:space="0" w:color="auto"/>
                      </w:divBdr>
                    </w:div>
                    <w:div w:id="1150634580">
                      <w:marLeft w:val="0"/>
                      <w:marRight w:val="0"/>
                      <w:marTop w:val="0"/>
                      <w:marBottom w:val="0"/>
                      <w:divBdr>
                        <w:top w:val="none" w:sz="0" w:space="0" w:color="auto"/>
                        <w:left w:val="none" w:sz="0" w:space="0" w:color="auto"/>
                        <w:bottom w:val="none" w:sz="0" w:space="0" w:color="auto"/>
                        <w:right w:val="none" w:sz="0" w:space="0" w:color="auto"/>
                      </w:divBdr>
                    </w:div>
                  </w:divsChild>
                </w:div>
                <w:div w:id="869270314">
                  <w:marLeft w:val="0"/>
                  <w:marRight w:val="0"/>
                  <w:marTop w:val="0"/>
                  <w:marBottom w:val="0"/>
                  <w:divBdr>
                    <w:top w:val="none" w:sz="0" w:space="0" w:color="auto"/>
                    <w:left w:val="none" w:sz="0" w:space="0" w:color="auto"/>
                    <w:bottom w:val="none" w:sz="0" w:space="0" w:color="auto"/>
                    <w:right w:val="none" w:sz="0" w:space="0" w:color="auto"/>
                  </w:divBdr>
                  <w:divsChild>
                    <w:div w:id="362176350">
                      <w:marLeft w:val="0"/>
                      <w:marRight w:val="0"/>
                      <w:marTop w:val="0"/>
                      <w:marBottom w:val="0"/>
                      <w:divBdr>
                        <w:top w:val="none" w:sz="0" w:space="0" w:color="auto"/>
                        <w:left w:val="none" w:sz="0" w:space="0" w:color="auto"/>
                        <w:bottom w:val="none" w:sz="0" w:space="0" w:color="auto"/>
                        <w:right w:val="none" w:sz="0" w:space="0" w:color="auto"/>
                      </w:divBdr>
                    </w:div>
                    <w:div w:id="871042587">
                      <w:marLeft w:val="0"/>
                      <w:marRight w:val="0"/>
                      <w:marTop w:val="0"/>
                      <w:marBottom w:val="0"/>
                      <w:divBdr>
                        <w:top w:val="none" w:sz="0" w:space="0" w:color="auto"/>
                        <w:left w:val="none" w:sz="0" w:space="0" w:color="auto"/>
                        <w:bottom w:val="none" w:sz="0" w:space="0" w:color="auto"/>
                        <w:right w:val="none" w:sz="0" w:space="0" w:color="auto"/>
                      </w:divBdr>
                    </w:div>
                  </w:divsChild>
                </w:div>
                <w:div w:id="538904797">
                  <w:marLeft w:val="0"/>
                  <w:marRight w:val="0"/>
                  <w:marTop w:val="0"/>
                  <w:marBottom w:val="0"/>
                  <w:divBdr>
                    <w:top w:val="none" w:sz="0" w:space="0" w:color="auto"/>
                    <w:left w:val="none" w:sz="0" w:space="0" w:color="auto"/>
                    <w:bottom w:val="none" w:sz="0" w:space="0" w:color="auto"/>
                    <w:right w:val="none" w:sz="0" w:space="0" w:color="auto"/>
                  </w:divBdr>
                  <w:divsChild>
                    <w:div w:id="1850483803">
                      <w:marLeft w:val="0"/>
                      <w:marRight w:val="0"/>
                      <w:marTop w:val="0"/>
                      <w:marBottom w:val="0"/>
                      <w:divBdr>
                        <w:top w:val="none" w:sz="0" w:space="0" w:color="auto"/>
                        <w:left w:val="none" w:sz="0" w:space="0" w:color="auto"/>
                        <w:bottom w:val="none" w:sz="0" w:space="0" w:color="auto"/>
                        <w:right w:val="none" w:sz="0" w:space="0" w:color="auto"/>
                      </w:divBdr>
                    </w:div>
                    <w:div w:id="1517189865">
                      <w:marLeft w:val="0"/>
                      <w:marRight w:val="0"/>
                      <w:marTop w:val="0"/>
                      <w:marBottom w:val="0"/>
                      <w:divBdr>
                        <w:top w:val="none" w:sz="0" w:space="0" w:color="auto"/>
                        <w:left w:val="none" w:sz="0" w:space="0" w:color="auto"/>
                        <w:bottom w:val="none" w:sz="0" w:space="0" w:color="auto"/>
                        <w:right w:val="none" w:sz="0" w:space="0" w:color="auto"/>
                      </w:divBdr>
                    </w:div>
                    <w:div w:id="1469860752">
                      <w:marLeft w:val="0"/>
                      <w:marRight w:val="0"/>
                      <w:marTop w:val="0"/>
                      <w:marBottom w:val="0"/>
                      <w:divBdr>
                        <w:top w:val="none" w:sz="0" w:space="0" w:color="auto"/>
                        <w:left w:val="none" w:sz="0" w:space="0" w:color="auto"/>
                        <w:bottom w:val="none" w:sz="0" w:space="0" w:color="auto"/>
                        <w:right w:val="none" w:sz="0" w:space="0" w:color="auto"/>
                      </w:divBdr>
                    </w:div>
                    <w:div w:id="1824350031">
                      <w:marLeft w:val="0"/>
                      <w:marRight w:val="0"/>
                      <w:marTop w:val="0"/>
                      <w:marBottom w:val="0"/>
                      <w:divBdr>
                        <w:top w:val="none" w:sz="0" w:space="0" w:color="auto"/>
                        <w:left w:val="none" w:sz="0" w:space="0" w:color="auto"/>
                        <w:bottom w:val="none" w:sz="0" w:space="0" w:color="auto"/>
                        <w:right w:val="none" w:sz="0" w:space="0" w:color="auto"/>
                      </w:divBdr>
                    </w:div>
                    <w:div w:id="2016952485">
                      <w:marLeft w:val="0"/>
                      <w:marRight w:val="0"/>
                      <w:marTop w:val="0"/>
                      <w:marBottom w:val="0"/>
                      <w:divBdr>
                        <w:top w:val="none" w:sz="0" w:space="0" w:color="auto"/>
                        <w:left w:val="none" w:sz="0" w:space="0" w:color="auto"/>
                        <w:bottom w:val="none" w:sz="0" w:space="0" w:color="auto"/>
                        <w:right w:val="none" w:sz="0" w:space="0" w:color="auto"/>
                      </w:divBdr>
                    </w:div>
                    <w:div w:id="77488499">
                      <w:marLeft w:val="0"/>
                      <w:marRight w:val="0"/>
                      <w:marTop w:val="0"/>
                      <w:marBottom w:val="0"/>
                      <w:divBdr>
                        <w:top w:val="none" w:sz="0" w:space="0" w:color="auto"/>
                        <w:left w:val="none" w:sz="0" w:space="0" w:color="auto"/>
                        <w:bottom w:val="none" w:sz="0" w:space="0" w:color="auto"/>
                        <w:right w:val="none" w:sz="0" w:space="0" w:color="auto"/>
                      </w:divBdr>
                    </w:div>
                  </w:divsChild>
                </w:div>
                <w:div w:id="703024150">
                  <w:marLeft w:val="0"/>
                  <w:marRight w:val="0"/>
                  <w:marTop w:val="0"/>
                  <w:marBottom w:val="0"/>
                  <w:divBdr>
                    <w:top w:val="none" w:sz="0" w:space="0" w:color="auto"/>
                    <w:left w:val="none" w:sz="0" w:space="0" w:color="auto"/>
                    <w:bottom w:val="none" w:sz="0" w:space="0" w:color="auto"/>
                    <w:right w:val="none" w:sz="0" w:space="0" w:color="auto"/>
                  </w:divBdr>
                  <w:divsChild>
                    <w:div w:id="450633898">
                      <w:marLeft w:val="0"/>
                      <w:marRight w:val="0"/>
                      <w:marTop w:val="0"/>
                      <w:marBottom w:val="0"/>
                      <w:divBdr>
                        <w:top w:val="none" w:sz="0" w:space="0" w:color="auto"/>
                        <w:left w:val="none" w:sz="0" w:space="0" w:color="auto"/>
                        <w:bottom w:val="none" w:sz="0" w:space="0" w:color="auto"/>
                        <w:right w:val="none" w:sz="0" w:space="0" w:color="auto"/>
                      </w:divBdr>
                    </w:div>
                    <w:div w:id="607470331">
                      <w:marLeft w:val="0"/>
                      <w:marRight w:val="0"/>
                      <w:marTop w:val="0"/>
                      <w:marBottom w:val="0"/>
                      <w:divBdr>
                        <w:top w:val="none" w:sz="0" w:space="0" w:color="auto"/>
                        <w:left w:val="none" w:sz="0" w:space="0" w:color="auto"/>
                        <w:bottom w:val="none" w:sz="0" w:space="0" w:color="auto"/>
                        <w:right w:val="none" w:sz="0" w:space="0" w:color="auto"/>
                      </w:divBdr>
                    </w:div>
                  </w:divsChild>
                </w:div>
                <w:div w:id="1832598191">
                  <w:marLeft w:val="0"/>
                  <w:marRight w:val="0"/>
                  <w:marTop w:val="0"/>
                  <w:marBottom w:val="0"/>
                  <w:divBdr>
                    <w:top w:val="none" w:sz="0" w:space="0" w:color="auto"/>
                    <w:left w:val="none" w:sz="0" w:space="0" w:color="auto"/>
                    <w:bottom w:val="none" w:sz="0" w:space="0" w:color="auto"/>
                    <w:right w:val="none" w:sz="0" w:space="0" w:color="auto"/>
                  </w:divBdr>
                  <w:divsChild>
                    <w:div w:id="106395797">
                      <w:marLeft w:val="0"/>
                      <w:marRight w:val="0"/>
                      <w:marTop w:val="0"/>
                      <w:marBottom w:val="0"/>
                      <w:divBdr>
                        <w:top w:val="none" w:sz="0" w:space="0" w:color="auto"/>
                        <w:left w:val="none" w:sz="0" w:space="0" w:color="auto"/>
                        <w:bottom w:val="none" w:sz="0" w:space="0" w:color="auto"/>
                        <w:right w:val="none" w:sz="0" w:space="0" w:color="auto"/>
                      </w:divBdr>
                    </w:div>
                    <w:div w:id="710227319">
                      <w:marLeft w:val="0"/>
                      <w:marRight w:val="0"/>
                      <w:marTop w:val="0"/>
                      <w:marBottom w:val="0"/>
                      <w:divBdr>
                        <w:top w:val="none" w:sz="0" w:space="0" w:color="auto"/>
                        <w:left w:val="none" w:sz="0" w:space="0" w:color="auto"/>
                        <w:bottom w:val="none" w:sz="0" w:space="0" w:color="auto"/>
                        <w:right w:val="none" w:sz="0" w:space="0" w:color="auto"/>
                      </w:divBdr>
                    </w:div>
                    <w:div w:id="596715303">
                      <w:marLeft w:val="0"/>
                      <w:marRight w:val="0"/>
                      <w:marTop w:val="0"/>
                      <w:marBottom w:val="0"/>
                      <w:divBdr>
                        <w:top w:val="none" w:sz="0" w:space="0" w:color="auto"/>
                        <w:left w:val="none" w:sz="0" w:space="0" w:color="auto"/>
                        <w:bottom w:val="none" w:sz="0" w:space="0" w:color="auto"/>
                        <w:right w:val="none" w:sz="0" w:space="0" w:color="auto"/>
                      </w:divBdr>
                    </w:div>
                    <w:div w:id="518859382">
                      <w:marLeft w:val="0"/>
                      <w:marRight w:val="0"/>
                      <w:marTop w:val="0"/>
                      <w:marBottom w:val="0"/>
                      <w:divBdr>
                        <w:top w:val="none" w:sz="0" w:space="0" w:color="auto"/>
                        <w:left w:val="none" w:sz="0" w:space="0" w:color="auto"/>
                        <w:bottom w:val="none" w:sz="0" w:space="0" w:color="auto"/>
                        <w:right w:val="none" w:sz="0" w:space="0" w:color="auto"/>
                      </w:divBdr>
                    </w:div>
                    <w:div w:id="138155716">
                      <w:marLeft w:val="0"/>
                      <w:marRight w:val="0"/>
                      <w:marTop w:val="0"/>
                      <w:marBottom w:val="0"/>
                      <w:divBdr>
                        <w:top w:val="none" w:sz="0" w:space="0" w:color="auto"/>
                        <w:left w:val="none" w:sz="0" w:space="0" w:color="auto"/>
                        <w:bottom w:val="none" w:sz="0" w:space="0" w:color="auto"/>
                        <w:right w:val="none" w:sz="0" w:space="0" w:color="auto"/>
                      </w:divBdr>
                    </w:div>
                    <w:div w:id="1609046011">
                      <w:marLeft w:val="0"/>
                      <w:marRight w:val="0"/>
                      <w:marTop w:val="0"/>
                      <w:marBottom w:val="0"/>
                      <w:divBdr>
                        <w:top w:val="none" w:sz="0" w:space="0" w:color="auto"/>
                        <w:left w:val="none" w:sz="0" w:space="0" w:color="auto"/>
                        <w:bottom w:val="none" w:sz="0" w:space="0" w:color="auto"/>
                        <w:right w:val="none" w:sz="0" w:space="0" w:color="auto"/>
                      </w:divBdr>
                    </w:div>
                    <w:div w:id="1957248839">
                      <w:marLeft w:val="0"/>
                      <w:marRight w:val="0"/>
                      <w:marTop w:val="0"/>
                      <w:marBottom w:val="0"/>
                      <w:divBdr>
                        <w:top w:val="none" w:sz="0" w:space="0" w:color="auto"/>
                        <w:left w:val="none" w:sz="0" w:space="0" w:color="auto"/>
                        <w:bottom w:val="none" w:sz="0" w:space="0" w:color="auto"/>
                        <w:right w:val="none" w:sz="0" w:space="0" w:color="auto"/>
                      </w:divBdr>
                    </w:div>
                    <w:div w:id="301470195">
                      <w:marLeft w:val="0"/>
                      <w:marRight w:val="0"/>
                      <w:marTop w:val="0"/>
                      <w:marBottom w:val="0"/>
                      <w:divBdr>
                        <w:top w:val="none" w:sz="0" w:space="0" w:color="auto"/>
                        <w:left w:val="none" w:sz="0" w:space="0" w:color="auto"/>
                        <w:bottom w:val="none" w:sz="0" w:space="0" w:color="auto"/>
                        <w:right w:val="none" w:sz="0" w:space="0" w:color="auto"/>
                      </w:divBdr>
                    </w:div>
                    <w:div w:id="765151016">
                      <w:marLeft w:val="0"/>
                      <w:marRight w:val="0"/>
                      <w:marTop w:val="0"/>
                      <w:marBottom w:val="0"/>
                      <w:divBdr>
                        <w:top w:val="none" w:sz="0" w:space="0" w:color="auto"/>
                        <w:left w:val="none" w:sz="0" w:space="0" w:color="auto"/>
                        <w:bottom w:val="none" w:sz="0" w:space="0" w:color="auto"/>
                        <w:right w:val="none" w:sz="0" w:space="0" w:color="auto"/>
                      </w:divBdr>
                    </w:div>
                  </w:divsChild>
                </w:div>
                <w:div w:id="875433939">
                  <w:marLeft w:val="0"/>
                  <w:marRight w:val="0"/>
                  <w:marTop w:val="0"/>
                  <w:marBottom w:val="0"/>
                  <w:divBdr>
                    <w:top w:val="none" w:sz="0" w:space="0" w:color="auto"/>
                    <w:left w:val="none" w:sz="0" w:space="0" w:color="auto"/>
                    <w:bottom w:val="none" w:sz="0" w:space="0" w:color="auto"/>
                    <w:right w:val="none" w:sz="0" w:space="0" w:color="auto"/>
                  </w:divBdr>
                  <w:divsChild>
                    <w:div w:id="1648197362">
                      <w:marLeft w:val="0"/>
                      <w:marRight w:val="0"/>
                      <w:marTop w:val="0"/>
                      <w:marBottom w:val="0"/>
                      <w:divBdr>
                        <w:top w:val="none" w:sz="0" w:space="0" w:color="auto"/>
                        <w:left w:val="none" w:sz="0" w:space="0" w:color="auto"/>
                        <w:bottom w:val="none" w:sz="0" w:space="0" w:color="auto"/>
                        <w:right w:val="none" w:sz="0" w:space="0" w:color="auto"/>
                      </w:divBdr>
                    </w:div>
                    <w:div w:id="1075669337">
                      <w:marLeft w:val="0"/>
                      <w:marRight w:val="0"/>
                      <w:marTop w:val="0"/>
                      <w:marBottom w:val="0"/>
                      <w:divBdr>
                        <w:top w:val="none" w:sz="0" w:space="0" w:color="auto"/>
                        <w:left w:val="none" w:sz="0" w:space="0" w:color="auto"/>
                        <w:bottom w:val="none" w:sz="0" w:space="0" w:color="auto"/>
                        <w:right w:val="none" w:sz="0" w:space="0" w:color="auto"/>
                      </w:divBdr>
                    </w:div>
                  </w:divsChild>
                </w:div>
                <w:div w:id="1575696988">
                  <w:marLeft w:val="0"/>
                  <w:marRight w:val="0"/>
                  <w:marTop w:val="0"/>
                  <w:marBottom w:val="0"/>
                  <w:divBdr>
                    <w:top w:val="none" w:sz="0" w:space="0" w:color="auto"/>
                    <w:left w:val="none" w:sz="0" w:space="0" w:color="auto"/>
                    <w:bottom w:val="none" w:sz="0" w:space="0" w:color="auto"/>
                    <w:right w:val="none" w:sz="0" w:space="0" w:color="auto"/>
                  </w:divBdr>
                  <w:divsChild>
                    <w:div w:id="822814856">
                      <w:marLeft w:val="0"/>
                      <w:marRight w:val="0"/>
                      <w:marTop w:val="0"/>
                      <w:marBottom w:val="0"/>
                      <w:divBdr>
                        <w:top w:val="none" w:sz="0" w:space="0" w:color="auto"/>
                        <w:left w:val="none" w:sz="0" w:space="0" w:color="auto"/>
                        <w:bottom w:val="none" w:sz="0" w:space="0" w:color="auto"/>
                        <w:right w:val="none" w:sz="0" w:space="0" w:color="auto"/>
                      </w:divBdr>
                    </w:div>
                    <w:div w:id="52585539">
                      <w:marLeft w:val="0"/>
                      <w:marRight w:val="0"/>
                      <w:marTop w:val="0"/>
                      <w:marBottom w:val="0"/>
                      <w:divBdr>
                        <w:top w:val="none" w:sz="0" w:space="0" w:color="auto"/>
                        <w:left w:val="none" w:sz="0" w:space="0" w:color="auto"/>
                        <w:bottom w:val="none" w:sz="0" w:space="0" w:color="auto"/>
                        <w:right w:val="none" w:sz="0" w:space="0" w:color="auto"/>
                      </w:divBdr>
                    </w:div>
                    <w:div w:id="170223112">
                      <w:marLeft w:val="0"/>
                      <w:marRight w:val="0"/>
                      <w:marTop w:val="0"/>
                      <w:marBottom w:val="0"/>
                      <w:divBdr>
                        <w:top w:val="none" w:sz="0" w:space="0" w:color="auto"/>
                        <w:left w:val="none" w:sz="0" w:space="0" w:color="auto"/>
                        <w:bottom w:val="none" w:sz="0" w:space="0" w:color="auto"/>
                        <w:right w:val="none" w:sz="0" w:space="0" w:color="auto"/>
                      </w:divBdr>
                    </w:div>
                    <w:div w:id="1674532569">
                      <w:marLeft w:val="0"/>
                      <w:marRight w:val="0"/>
                      <w:marTop w:val="0"/>
                      <w:marBottom w:val="0"/>
                      <w:divBdr>
                        <w:top w:val="none" w:sz="0" w:space="0" w:color="auto"/>
                        <w:left w:val="none" w:sz="0" w:space="0" w:color="auto"/>
                        <w:bottom w:val="none" w:sz="0" w:space="0" w:color="auto"/>
                        <w:right w:val="none" w:sz="0" w:space="0" w:color="auto"/>
                      </w:divBdr>
                    </w:div>
                  </w:divsChild>
                </w:div>
                <w:div w:id="1698316466">
                  <w:marLeft w:val="0"/>
                  <w:marRight w:val="0"/>
                  <w:marTop w:val="0"/>
                  <w:marBottom w:val="0"/>
                  <w:divBdr>
                    <w:top w:val="none" w:sz="0" w:space="0" w:color="auto"/>
                    <w:left w:val="none" w:sz="0" w:space="0" w:color="auto"/>
                    <w:bottom w:val="none" w:sz="0" w:space="0" w:color="auto"/>
                    <w:right w:val="none" w:sz="0" w:space="0" w:color="auto"/>
                  </w:divBdr>
                  <w:divsChild>
                    <w:div w:id="1947038595">
                      <w:marLeft w:val="0"/>
                      <w:marRight w:val="0"/>
                      <w:marTop w:val="0"/>
                      <w:marBottom w:val="0"/>
                      <w:divBdr>
                        <w:top w:val="none" w:sz="0" w:space="0" w:color="auto"/>
                        <w:left w:val="none" w:sz="0" w:space="0" w:color="auto"/>
                        <w:bottom w:val="none" w:sz="0" w:space="0" w:color="auto"/>
                        <w:right w:val="none" w:sz="0" w:space="0" w:color="auto"/>
                      </w:divBdr>
                    </w:div>
                    <w:div w:id="558058946">
                      <w:marLeft w:val="0"/>
                      <w:marRight w:val="0"/>
                      <w:marTop w:val="0"/>
                      <w:marBottom w:val="0"/>
                      <w:divBdr>
                        <w:top w:val="none" w:sz="0" w:space="0" w:color="auto"/>
                        <w:left w:val="none" w:sz="0" w:space="0" w:color="auto"/>
                        <w:bottom w:val="none" w:sz="0" w:space="0" w:color="auto"/>
                        <w:right w:val="none" w:sz="0" w:space="0" w:color="auto"/>
                      </w:divBdr>
                    </w:div>
                    <w:div w:id="607468497">
                      <w:marLeft w:val="0"/>
                      <w:marRight w:val="0"/>
                      <w:marTop w:val="0"/>
                      <w:marBottom w:val="0"/>
                      <w:divBdr>
                        <w:top w:val="none" w:sz="0" w:space="0" w:color="auto"/>
                        <w:left w:val="none" w:sz="0" w:space="0" w:color="auto"/>
                        <w:bottom w:val="none" w:sz="0" w:space="0" w:color="auto"/>
                        <w:right w:val="none" w:sz="0" w:space="0" w:color="auto"/>
                      </w:divBdr>
                    </w:div>
                  </w:divsChild>
                </w:div>
                <w:div w:id="2901007">
                  <w:marLeft w:val="0"/>
                  <w:marRight w:val="0"/>
                  <w:marTop w:val="0"/>
                  <w:marBottom w:val="0"/>
                  <w:divBdr>
                    <w:top w:val="none" w:sz="0" w:space="0" w:color="auto"/>
                    <w:left w:val="none" w:sz="0" w:space="0" w:color="auto"/>
                    <w:bottom w:val="none" w:sz="0" w:space="0" w:color="auto"/>
                    <w:right w:val="none" w:sz="0" w:space="0" w:color="auto"/>
                  </w:divBdr>
                  <w:divsChild>
                    <w:div w:id="403989769">
                      <w:marLeft w:val="0"/>
                      <w:marRight w:val="0"/>
                      <w:marTop w:val="0"/>
                      <w:marBottom w:val="0"/>
                      <w:divBdr>
                        <w:top w:val="none" w:sz="0" w:space="0" w:color="auto"/>
                        <w:left w:val="none" w:sz="0" w:space="0" w:color="auto"/>
                        <w:bottom w:val="none" w:sz="0" w:space="0" w:color="auto"/>
                        <w:right w:val="none" w:sz="0" w:space="0" w:color="auto"/>
                      </w:divBdr>
                    </w:div>
                    <w:div w:id="834958746">
                      <w:marLeft w:val="0"/>
                      <w:marRight w:val="0"/>
                      <w:marTop w:val="0"/>
                      <w:marBottom w:val="0"/>
                      <w:divBdr>
                        <w:top w:val="none" w:sz="0" w:space="0" w:color="auto"/>
                        <w:left w:val="none" w:sz="0" w:space="0" w:color="auto"/>
                        <w:bottom w:val="none" w:sz="0" w:space="0" w:color="auto"/>
                        <w:right w:val="none" w:sz="0" w:space="0" w:color="auto"/>
                      </w:divBdr>
                    </w:div>
                    <w:div w:id="1292056323">
                      <w:marLeft w:val="0"/>
                      <w:marRight w:val="0"/>
                      <w:marTop w:val="0"/>
                      <w:marBottom w:val="0"/>
                      <w:divBdr>
                        <w:top w:val="none" w:sz="0" w:space="0" w:color="auto"/>
                        <w:left w:val="none" w:sz="0" w:space="0" w:color="auto"/>
                        <w:bottom w:val="none" w:sz="0" w:space="0" w:color="auto"/>
                        <w:right w:val="none" w:sz="0" w:space="0" w:color="auto"/>
                      </w:divBdr>
                    </w:div>
                  </w:divsChild>
                </w:div>
                <w:div w:id="524710969">
                  <w:marLeft w:val="0"/>
                  <w:marRight w:val="0"/>
                  <w:marTop w:val="0"/>
                  <w:marBottom w:val="0"/>
                  <w:divBdr>
                    <w:top w:val="none" w:sz="0" w:space="0" w:color="auto"/>
                    <w:left w:val="none" w:sz="0" w:space="0" w:color="auto"/>
                    <w:bottom w:val="none" w:sz="0" w:space="0" w:color="auto"/>
                    <w:right w:val="none" w:sz="0" w:space="0" w:color="auto"/>
                  </w:divBdr>
                  <w:divsChild>
                    <w:div w:id="151408316">
                      <w:marLeft w:val="0"/>
                      <w:marRight w:val="0"/>
                      <w:marTop w:val="0"/>
                      <w:marBottom w:val="0"/>
                      <w:divBdr>
                        <w:top w:val="none" w:sz="0" w:space="0" w:color="auto"/>
                        <w:left w:val="none" w:sz="0" w:space="0" w:color="auto"/>
                        <w:bottom w:val="none" w:sz="0" w:space="0" w:color="auto"/>
                        <w:right w:val="none" w:sz="0" w:space="0" w:color="auto"/>
                      </w:divBdr>
                    </w:div>
                    <w:div w:id="496774982">
                      <w:marLeft w:val="0"/>
                      <w:marRight w:val="0"/>
                      <w:marTop w:val="0"/>
                      <w:marBottom w:val="0"/>
                      <w:divBdr>
                        <w:top w:val="none" w:sz="0" w:space="0" w:color="auto"/>
                        <w:left w:val="none" w:sz="0" w:space="0" w:color="auto"/>
                        <w:bottom w:val="none" w:sz="0" w:space="0" w:color="auto"/>
                        <w:right w:val="none" w:sz="0" w:space="0" w:color="auto"/>
                      </w:divBdr>
                    </w:div>
                  </w:divsChild>
                </w:div>
                <w:div w:id="1386484886">
                  <w:marLeft w:val="0"/>
                  <w:marRight w:val="0"/>
                  <w:marTop w:val="0"/>
                  <w:marBottom w:val="0"/>
                  <w:divBdr>
                    <w:top w:val="none" w:sz="0" w:space="0" w:color="auto"/>
                    <w:left w:val="none" w:sz="0" w:space="0" w:color="auto"/>
                    <w:bottom w:val="none" w:sz="0" w:space="0" w:color="auto"/>
                    <w:right w:val="none" w:sz="0" w:space="0" w:color="auto"/>
                  </w:divBdr>
                  <w:divsChild>
                    <w:div w:id="11077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403618">
      <w:bodyDiv w:val="1"/>
      <w:marLeft w:val="0"/>
      <w:marRight w:val="0"/>
      <w:marTop w:val="0"/>
      <w:marBottom w:val="0"/>
      <w:divBdr>
        <w:top w:val="none" w:sz="0" w:space="0" w:color="auto"/>
        <w:left w:val="none" w:sz="0" w:space="0" w:color="auto"/>
        <w:bottom w:val="none" w:sz="0" w:space="0" w:color="auto"/>
        <w:right w:val="none" w:sz="0" w:space="0" w:color="auto"/>
      </w:divBdr>
    </w:div>
    <w:div w:id="1349602993">
      <w:bodyDiv w:val="1"/>
      <w:marLeft w:val="0"/>
      <w:marRight w:val="0"/>
      <w:marTop w:val="0"/>
      <w:marBottom w:val="0"/>
      <w:divBdr>
        <w:top w:val="none" w:sz="0" w:space="0" w:color="auto"/>
        <w:left w:val="none" w:sz="0" w:space="0" w:color="auto"/>
        <w:bottom w:val="none" w:sz="0" w:space="0" w:color="auto"/>
        <w:right w:val="none" w:sz="0" w:space="0" w:color="auto"/>
      </w:divBdr>
    </w:div>
    <w:div w:id="1378898230">
      <w:bodyDiv w:val="1"/>
      <w:marLeft w:val="0"/>
      <w:marRight w:val="0"/>
      <w:marTop w:val="0"/>
      <w:marBottom w:val="0"/>
      <w:divBdr>
        <w:top w:val="none" w:sz="0" w:space="0" w:color="auto"/>
        <w:left w:val="none" w:sz="0" w:space="0" w:color="auto"/>
        <w:bottom w:val="none" w:sz="0" w:space="0" w:color="auto"/>
        <w:right w:val="none" w:sz="0" w:space="0" w:color="auto"/>
      </w:divBdr>
    </w:div>
    <w:div w:id="1388263533">
      <w:bodyDiv w:val="1"/>
      <w:marLeft w:val="0"/>
      <w:marRight w:val="0"/>
      <w:marTop w:val="0"/>
      <w:marBottom w:val="0"/>
      <w:divBdr>
        <w:top w:val="none" w:sz="0" w:space="0" w:color="auto"/>
        <w:left w:val="none" w:sz="0" w:space="0" w:color="auto"/>
        <w:bottom w:val="none" w:sz="0" w:space="0" w:color="auto"/>
        <w:right w:val="none" w:sz="0" w:space="0" w:color="auto"/>
      </w:divBdr>
    </w:div>
    <w:div w:id="1438676586">
      <w:bodyDiv w:val="1"/>
      <w:marLeft w:val="0"/>
      <w:marRight w:val="0"/>
      <w:marTop w:val="0"/>
      <w:marBottom w:val="0"/>
      <w:divBdr>
        <w:top w:val="none" w:sz="0" w:space="0" w:color="auto"/>
        <w:left w:val="none" w:sz="0" w:space="0" w:color="auto"/>
        <w:bottom w:val="none" w:sz="0" w:space="0" w:color="auto"/>
        <w:right w:val="none" w:sz="0" w:space="0" w:color="auto"/>
      </w:divBdr>
    </w:div>
    <w:div w:id="1507206026">
      <w:bodyDiv w:val="1"/>
      <w:marLeft w:val="0"/>
      <w:marRight w:val="0"/>
      <w:marTop w:val="0"/>
      <w:marBottom w:val="0"/>
      <w:divBdr>
        <w:top w:val="none" w:sz="0" w:space="0" w:color="auto"/>
        <w:left w:val="none" w:sz="0" w:space="0" w:color="auto"/>
        <w:bottom w:val="none" w:sz="0" w:space="0" w:color="auto"/>
        <w:right w:val="none" w:sz="0" w:space="0" w:color="auto"/>
      </w:divBdr>
    </w:div>
    <w:div w:id="1525053970">
      <w:bodyDiv w:val="1"/>
      <w:marLeft w:val="0"/>
      <w:marRight w:val="0"/>
      <w:marTop w:val="0"/>
      <w:marBottom w:val="0"/>
      <w:divBdr>
        <w:top w:val="none" w:sz="0" w:space="0" w:color="auto"/>
        <w:left w:val="none" w:sz="0" w:space="0" w:color="auto"/>
        <w:bottom w:val="none" w:sz="0" w:space="0" w:color="auto"/>
        <w:right w:val="none" w:sz="0" w:space="0" w:color="auto"/>
      </w:divBdr>
    </w:div>
    <w:div w:id="1585724923">
      <w:bodyDiv w:val="1"/>
      <w:marLeft w:val="0"/>
      <w:marRight w:val="0"/>
      <w:marTop w:val="0"/>
      <w:marBottom w:val="0"/>
      <w:divBdr>
        <w:top w:val="none" w:sz="0" w:space="0" w:color="auto"/>
        <w:left w:val="none" w:sz="0" w:space="0" w:color="auto"/>
        <w:bottom w:val="none" w:sz="0" w:space="0" w:color="auto"/>
        <w:right w:val="none" w:sz="0" w:space="0" w:color="auto"/>
      </w:divBdr>
    </w:div>
    <w:div w:id="1620912391">
      <w:bodyDiv w:val="1"/>
      <w:marLeft w:val="0"/>
      <w:marRight w:val="0"/>
      <w:marTop w:val="0"/>
      <w:marBottom w:val="0"/>
      <w:divBdr>
        <w:top w:val="none" w:sz="0" w:space="0" w:color="auto"/>
        <w:left w:val="none" w:sz="0" w:space="0" w:color="auto"/>
        <w:bottom w:val="none" w:sz="0" w:space="0" w:color="auto"/>
        <w:right w:val="none" w:sz="0" w:space="0" w:color="auto"/>
      </w:divBdr>
    </w:div>
    <w:div w:id="1625231581">
      <w:bodyDiv w:val="1"/>
      <w:marLeft w:val="0"/>
      <w:marRight w:val="0"/>
      <w:marTop w:val="0"/>
      <w:marBottom w:val="0"/>
      <w:divBdr>
        <w:top w:val="none" w:sz="0" w:space="0" w:color="auto"/>
        <w:left w:val="none" w:sz="0" w:space="0" w:color="auto"/>
        <w:bottom w:val="none" w:sz="0" w:space="0" w:color="auto"/>
        <w:right w:val="none" w:sz="0" w:space="0" w:color="auto"/>
      </w:divBdr>
    </w:div>
    <w:div w:id="1638341585">
      <w:bodyDiv w:val="1"/>
      <w:marLeft w:val="0"/>
      <w:marRight w:val="0"/>
      <w:marTop w:val="0"/>
      <w:marBottom w:val="0"/>
      <w:divBdr>
        <w:top w:val="none" w:sz="0" w:space="0" w:color="auto"/>
        <w:left w:val="none" w:sz="0" w:space="0" w:color="auto"/>
        <w:bottom w:val="none" w:sz="0" w:space="0" w:color="auto"/>
        <w:right w:val="none" w:sz="0" w:space="0" w:color="auto"/>
      </w:divBdr>
    </w:div>
    <w:div w:id="1668896564">
      <w:bodyDiv w:val="1"/>
      <w:marLeft w:val="0"/>
      <w:marRight w:val="0"/>
      <w:marTop w:val="0"/>
      <w:marBottom w:val="0"/>
      <w:divBdr>
        <w:top w:val="none" w:sz="0" w:space="0" w:color="auto"/>
        <w:left w:val="none" w:sz="0" w:space="0" w:color="auto"/>
        <w:bottom w:val="none" w:sz="0" w:space="0" w:color="auto"/>
        <w:right w:val="none" w:sz="0" w:space="0" w:color="auto"/>
      </w:divBdr>
    </w:div>
    <w:div w:id="1674336906">
      <w:bodyDiv w:val="1"/>
      <w:marLeft w:val="0"/>
      <w:marRight w:val="0"/>
      <w:marTop w:val="0"/>
      <w:marBottom w:val="0"/>
      <w:divBdr>
        <w:top w:val="none" w:sz="0" w:space="0" w:color="auto"/>
        <w:left w:val="none" w:sz="0" w:space="0" w:color="auto"/>
        <w:bottom w:val="none" w:sz="0" w:space="0" w:color="auto"/>
        <w:right w:val="none" w:sz="0" w:space="0" w:color="auto"/>
      </w:divBdr>
    </w:div>
    <w:div w:id="1711413641">
      <w:bodyDiv w:val="1"/>
      <w:marLeft w:val="0"/>
      <w:marRight w:val="0"/>
      <w:marTop w:val="0"/>
      <w:marBottom w:val="0"/>
      <w:divBdr>
        <w:top w:val="none" w:sz="0" w:space="0" w:color="auto"/>
        <w:left w:val="none" w:sz="0" w:space="0" w:color="auto"/>
        <w:bottom w:val="none" w:sz="0" w:space="0" w:color="auto"/>
        <w:right w:val="none" w:sz="0" w:space="0" w:color="auto"/>
      </w:divBdr>
    </w:div>
    <w:div w:id="1853833129">
      <w:bodyDiv w:val="1"/>
      <w:marLeft w:val="0"/>
      <w:marRight w:val="0"/>
      <w:marTop w:val="0"/>
      <w:marBottom w:val="0"/>
      <w:divBdr>
        <w:top w:val="none" w:sz="0" w:space="0" w:color="auto"/>
        <w:left w:val="none" w:sz="0" w:space="0" w:color="auto"/>
        <w:bottom w:val="none" w:sz="0" w:space="0" w:color="auto"/>
        <w:right w:val="none" w:sz="0" w:space="0" w:color="auto"/>
      </w:divBdr>
    </w:div>
    <w:div w:id="1879123552">
      <w:bodyDiv w:val="1"/>
      <w:marLeft w:val="0"/>
      <w:marRight w:val="0"/>
      <w:marTop w:val="0"/>
      <w:marBottom w:val="0"/>
      <w:divBdr>
        <w:top w:val="none" w:sz="0" w:space="0" w:color="auto"/>
        <w:left w:val="none" w:sz="0" w:space="0" w:color="auto"/>
        <w:bottom w:val="none" w:sz="0" w:space="0" w:color="auto"/>
        <w:right w:val="none" w:sz="0" w:space="0" w:color="auto"/>
      </w:divBdr>
    </w:div>
    <w:div w:id="1879466251">
      <w:bodyDiv w:val="1"/>
      <w:marLeft w:val="0"/>
      <w:marRight w:val="0"/>
      <w:marTop w:val="0"/>
      <w:marBottom w:val="0"/>
      <w:divBdr>
        <w:top w:val="none" w:sz="0" w:space="0" w:color="auto"/>
        <w:left w:val="none" w:sz="0" w:space="0" w:color="auto"/>
        <w:bottom w:val="none" w:sz="0" w:space="0" w:color="auto"/>
        <w:right w:val="none" w:sz="0" w:space="0" w:color="auto"/>
      </w:divBdr>
    </w:div>
    <w:div w:id="1881429269">
      <w:bodyDiv w:val="1"/>
      <w:marLeft w:val="0"/>
      <w:marRight w:val="0"/>
      <w:marTop w:val="0"/>
      <w:marBottom w:val="0"/>
      <w:divBdr>
        <w:top w:val="none" w:sz="0" w:space="0" w:color="auto"/>
        <w:left w:val="none" w:sz="0" w:space="0" w:color="auto"/>
        <w:bottom w:val="none" w:sz="0" w:space="0" w:color="auto"/>
        <w:right w:val="none" w:sz="0" w:space="0" w:color="auto"/>
      </w:divBdr>
      <w:divsChild>
        <w:div w:id="1915579814">
          <w:marLeft w:val="547"/>
          <w:marRight w:val="0"/>
          <w:marTop w:val="0"/>
          <w:marBottom w:val="0"/>
          <w:divBdr>
            <w:top w:val="none" w:sz="0" w:space="0" w:color="auto"/>
            <w:left w:val="none" w:sz="0" w:space="0" w:color="auto"/>
            <w:bottom w:val="none" w:sz="0" w:space="0" w:color="auto"/>
            <w:right w:val="none" w:sz="0" w:space="0" w:color="auto"/>
          </w:divBdr>
        </w:div>
        <w:div w:id="1492059705">
          <w:marLeft w:val="547"/>
          <w:marRight w:val="0"/>
          <w:marTop w:val="0"/>
          <w:marBottom w:val="0"/>
          <w:divBdr>
            <w:top w:val="none" w:sz="0" w:space="0" w:color="auto"/>
            <w:left w:val="none" w:sz="0" w:space="0" w:color="auto"/>
            <w:bottom w:val="none" w:sz="0" w:space="0" w:color="auto"/>
            <w:right w:val="none" w:sz="0" w:space="0" w:color="auto"/>
          </w:divBdr>
        </w:div>
        <w:div w:id="482701145">
          <w:marLeft w:val="547"/>
          <w:marRight w:val="0"/>
          <w:marTop w:val="0"/>
          <w:marBottom w:val="0"/>
          <w:divBdr>
            <w:top w:val="none" w:sz="0" w:space="0" w:color="auto"/>
            <w:left w:val="none" w:sz="0" w:space="0" w:color="auto"/>
            <w:bottom w:val="none" w:sz="0" w:space="0" w:color="auto"/>
            <w:right w:val="none" w:sz="0" w:space="0" w:color="auto"/>
          </w:divBdr>
        </w:div>
        <w:div w:id="762146866">
          <w:marLeft w:val="547"/>
          <w:marRight w:val="0"/>
          <w:marTop w:val="0"/>
          <w:marBottom w:val="0"/>
          <w:divBdr>
            <w:top w:val="none" w:sz="0" w:space="0" w:color="auto"/>
            <w:left w:val="none" w:sz="0" w:space="0" w:color="auto"/>
            <w:bottom w:val="none" w:sz="0" w:space="0" w:color="auto"/>
            <w:right w:val="none" w:sz="0" w:space="0" w:color="auto"/>
          </w:divBdr>
        </w:div>
        <w:div w:id="908227951">
          <w:marLeft w:val="720"/>
          <w:marRight w:val="0"/>
          <w:marTop w:val="0"/>
          <w:marBottom w:val="0"/>
          <w:divBdr>
            <w:top w:val="none" w:sz="0" w:space="0" w:color="auto"/>
            <w:left w:val="none" w:sz="0" w:space="0" w:color="auto"/>
            <w:bottom w:val="none" w:sz="0" w:space="0" w:color="auto"/>
            <w:right w:val="none" w:sz="0" w:space="0" w:color="auto"/>
          </w:divBdr>
        </w:div>
        <w:div w:id="1799059852">
          <w:marLeft w:val="720"/>
          <w:marRight w:val="0"/>
          <w:marTop w:val="0"/>
          <w:marBottom w:val="0"/>
          <w:divBdr>
            <w:top w:val="none" w:sz="0" w:space="0" w:color="auto"/>
            <w:left w:val="none" w:sz="0" w:space="0" w:color="auto"/>
            <w:bottom w:val="none" w:sz="0" w:space="0" w:color="auto"/>
            <w:right w:val="none" w:sz="0" w:space="0" w:color="auto"/>
          </w:divBdr>
        </w:div>
        <w:div w:id="1122118132">
          <w:marLeft w:val="547"/>
          <w:marRight w:val="0"/>
          <w:marTop w:val="0"/>
          <w:marBottom w:val="0"/>
          <w:divBdr>
            <w:top w:val="none" w:sz="0" w:space="0" w:color="auto"/>
            <w:left w:val="none" w:sz="0" w:space="0" w:color="auto"/>
            <w:bottom w:val="none" w:sz="0" w:space="0" w:color="auto"/>
            <w:right w:val="none" w:sz="0" w:space="0" w:color="auto"/>
          </w:divBdr>
        </w:div>
        <w:div w:id="125507549">
          <w:marLeft w:val="547"/>
          <w:marRight w:val="0"/>
          <w:marTop w:val="0"/>
          <w:marBottom w:val="0"/>
          <w:divBdr>
            <w:top w:val="none" w:sz="0" w:space="0" w:color="auto"/>
            <w:left w:val="none" w:sz="0" w:space="0" w:color="auto"/>
            <w:bottom w:val="none" w:sz="0" w:space="0" w:color="auto"/>
            <w:right w:val="none" w:sz="0" w:space="0" w:color="auto"/>
          </w:divBdr>
        </w:div>
        <w:div w:id="1117211546">
          <w:marLeft w:val="547"/>
          <w:marRight w:val="0"/>
          <w:marTop w:val="0"/>
          <w:marBottom w:val="0"/>
          <w:divBdr>
            <w:top w:val="none" w:sz="0" w:space="0" w:color="auto"/>
            <w:left w:val="none" w:sz="0" w:space="0" w:color="auto"/>
            <w:bottom w:val="none" w:sz="0" w:space="0" w:color="auto"/>
            <w:right w:val="none" w:sz="0" w:space="0" w:color="auto"/>
          </w:divBdr>
        </w:div>
      </w:divsChild>
    </w:div>
    <w:div w:id="1887838222">
      <w:bodyDiv w:val="1"/>
      <w:marLeft w:val="0"/>
      <w:marRight w:val="0"/>
      <w:marTop w:val="0"/>
      <w:marBottom w:val="0"/>
      <w:divBdr>
        <w:top w:val="none" w:sz="0" w:space="0" w:color="auto"/>
        <w:left w:val="none" w:sz="0" w:space="0" w:color="auto"/>
        <w:bottom w:val="none" w:sz="0" w:space="0" w:color="auto"/>
        <w:right w:val="none" w:sz="0" w:space="0" w:color="auto"/>
      </w:divBdr>
    </w:div>
    <w:div w:id="1959144706">
      <w:bodyDiv w:val="1"/>
      <w:marLeft w:val="0"/>
      <w:marRight w:val="0"/>
      <w:marTop w:val="0"/>
      <w:marBottom w:val="0"/>
      <w:divBdr>
        <w:top w:val="none" w:sz="0" w:space="0" w:color="auto"/>
        <w:left w:val="none" w:sz="0" w:space="0" w:color="auto"/>
        <w:bottom w:val="none" w:sz="0" w:space="0" w:color="auto"/>
        <w:right w:val="none" w:sz="0" w:space="0" w:color="auto"/>
      </w:divBdr>
    </w:div>
    <w:div w:id="1972514371">
      <w:bodyDiv w:val="1"/>
      <w:marLeft w:val="0"/>
      <w:marRight w:val="0"/>
      <w:marTop w:val="0"/>
      <w:marBottom w:val="0"/>
      <w:divBdr>
        <w:top w:val="none" w:sz="0" w:space="0" w:color="auto"/>
        <w:left w:val="none" w:sz="0" w:space="0" w:color="auto"/>
        <w:bottom w:val="none" w:sz="0" w:space="0" w:color="auto"/>
        <w:right w:val="none" w:sz="0" w:space="0" w:color="auto"/>
      </w:divBdr>
    </w:div>
    <w:div w:id="2093619337">
      <w:bodyDiv w:val="1"/>
      <w:marLeft w:val="0"/>
      <w:marRight w:val="0"/>
      <w:marTop w:val="0"/>
      <w:marBottom w:val="0"/>
      <w:divBdr>
        <w:top w:val="none" w:sz="0" w:space="0" w:color="auto"/>
        <w:left w:val="none" w:sz="0" w:space="0" w:color="auto"/>
        <w:bottom w:val="none" w:sz="0" w:space="0" w:color="auto"/>
        <w:right w:val="none" w:sz="0" w:space="0" w:color="auto"/>
      </w:divBdr>
    </w:div>
    <w:div w:id="212757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jpeg" Id="rId13" /><Relationship Type="http://schemas.openxmlformats.org/officeDocument/2006/relationships/glossaryDocument" Target="glossary/document.xml" Id="rId18" /><Relationship Type="http://schemas.openxmlformats.org/officeDocument/2006/relationships/customXml" Target="../customXml/item3.xml" Id="rId3" /><Relationship Type="http://schemas.openxmlformats.org/officeDocument/2006/relationships/customXml" Target="../customXml/item6.xml"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footer" Target="footer3.xml" Id="rId16" /><Relationship Type="http://schemas.openxmlformats.org/officeDocument/2006/relationships/customXml" Target="../customXml/item5.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theme" Target="theme/theme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pnet\AppData\Roaming\Microsoft\Templates\Rapport%20(Th&#232;me%20M&#233;di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116D56708E64F66A7C2FE574421352D"/>
        <w:category>
          <w:name w:val="Général"/>
          <w:gallery w:val="placeholder"/>
        </w:category>
        <w:types>
          <w:type w:val="bbPlcHdr"/>
        </w:types>
        <w:behaviors>
          <w:behavior w:val="content"/>
        </w:behaviors>
        <w:guid w:val="{926D8F0C-E9E3-40CF-B16E-04D07F406EF8}"/>
      </w:docPartPr>
      <w:docPartBody>
        <w:p w:rsidR="00A61D08" w:rsidRDefault="004C5B06">
          <w:pPr>
            <w:pStyle w:val="B116D56708E64F66A7C2FE574421352D"/>
          </w:pPr>
          <w:r>
            <w:rPr>
              <w:lang w:val="fr-FR"/>
            </w:rPr>
            <w:t>[Sous-titre]</w:t>
          </w:r>
        </w:p>
      </w:docPartBody>
    </w:docPart>
    <w:docPart>
      <w:docPartPr>
        <w:name w:val="0E31DED3D1894DEE887B5561760CB4BA"/>
        <w:category>
          <w:name w:val="Général"/>
          <w:gallery w:val="placeholder"/>
        </w:category>
        <w:types>
          <w:type w:val="bbPlcHdr"/>
        </w:types>
        <w:behaviors>
          <w:behavior w:val="content"/>
        </w:behaviors>
        <w:guid w:val="{5C49F8F8-6FFA-4426-B8FD-B63397ED2481}"/>
      </w:docPartPr>
      <w:docPartBody>
        <w:p w:rsidR="00CA1DC4" w:rsidRDefault="00C22FB3" w:rsidP="00C22FB3">
          <w:pPr>
            <w:pStyle w:val="0E31DED3D1894DEE887B5561760CB4BA"/>
          </w:pPr>
          <w:r>
            <w:rPr>
              <w:color w:val="FFFFFF" w:themeColor="background1"/>
              <w:sz w:val="32"/>
              <w:szCs w:val="32"/>
            </w:rPr>
            <w:t>[Choisir la date]</w:t>
          </w:r>
        </w:p>
      </w:docPartBody>
    </w:docPart>
    <w:docPart>
      <w:docPartPr>
        <w:name w:val="5B489232B9994826AB6A863F424AD389"/>
        <w:category>
          <w:name w:val="Général"/>
          <w:gallery w:val="placeholder"/>
        </w:category>
        <w:types>
          <w:type w:val="bbPlcHdr"/>
        </w:types>
        <w:behaviors>
          <w:behavior w:val="content"/>
        </w:behaviors>
        <w:guid w:val="{9F91E6C0-36B4-4E6F-975E-AFAD98997632}"/>
      </w:docPartPr>
      <w:docPartBody>
        <w:p w:rsidR="00CA1DC4" w:rsidRDefault="00C22FB3" w:rsidP="00C22FB3">
          <w:pPr>
            <w:pStyle w:val="5B489232B9994826AB6A863F424AD389"/>
          </w:pPr>
          <w:r>
            <w:rPr>
              <w:color w:val="FFFFFF" w:themeColor="background1"/>
              <w:sz w:val="40"/>
              <w:szCs w:val="40"/>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yriad Web Pro">
    <w:altName w:val="Calibri"/>
    <w:panose1 w:val="00000000000000000000"/>
    <w:charset w:val="00"/>
    <w:family w:val="swiss"/>
    <w:notTrueType/>
    <w:pitch w:val="default"/>
    <w:sig w:usb0="00000003" w:usb1="00000000" w:usb2="00000000" w:usb3="00000000" w:csb0="00000001" w:csb1="00000000"/>
  </w:font>
  <w:font w:name="DejaVu Sans">
    <w:altName w:val="Arial"/>
    <w:charset w:val="00"/>
    <w:family w:val="swiss"/>
    <w:pitch w:val="variable"/>
    <w:sig w:usb0="00000000" w:usb1="D200FDFF" w:usb2="0A246029" w:usb3="00000000" w:csb0="000001FF" w:csb1="00000000"/>
  </w:font>
  <w:font w:name="Lucida Grande">
    <w:altName w:val="Segoe UI"/>
    <w:charset w:val="00"/>
    <w:family w:val="auto"/>
    <w:pitch w:val="variable"/>
    <w:sig w:usb0="E1000AEF" w:usb1="5000A1FF" w:usb2="00000000" w:usb3="00000000" w:csb0="000001BF" w:csb1="00000000"/>
  </w:font>
  <w:font w:name="MinionPro-Regular">
    <w:altName w:val="Minion Pro"/>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B06"/>
    <w:rsid w:val="00020062"/>
    <w:rsid w:val="00020409"/>
    <w:rsid w:val="00052DFC"/>
    <w:rsid w:val="000533B3"/>
    <w:rsid w:val="0005680A"/>
    <w:rsid w:val="00056F49"/>
    <w:rsid w:val="00073316"/>
    <w:rsid w:val="00075375"/>
    <w:rsid w:val="000775F8"/>
    <w:rsid w:val="0008529C"/>
    <w:rsid w:val="00093D17"/>
    <w:rsid w:val="000A3169"/>
    <w:rsid w:val="000A6453"/>
    <w:rsid w:val="000B2FF7"/>
    <w:rsid w:val="000B508B"/>
    <w:rsid w:val="000C0610"/>
    <w:rsid w:val="000C3380"/>
    <w:rsid w:val="000C7105"/>
    <w:rsid w:val="000D49DC"/>
    <w:rsid w:val="000E130E"/>
    <w:rsid w:val="000E31A2"/>
    <w:rsid w:val="000F4066"/>
    <w:rsid w:val="000F754F"/>
    <w:rsid w:val="00122A28"/>
    <w:rsid w:val="00135F7B"/>
    <w:rsid w:val="0013628C"/>
    <w:rsid w:val="00153983"/>
    <w:rsid w:val="00155B3B"/>
    <w:rsid w:val="001565C7"/>
    <w:rsid w:val="00160FD7"/>
    <w:rsid w:val="00166F01"/>
    <w:rsid w:val="00173711"/>
    <w:rsid w:val="001751C7"/>
    <w:rsid w:val="00175DCC"/>
    <w:rsid w:val="00185EA2"/>
    <w:rsid w:val="001B54D0"/>
    <w:rsid w:val="001C47C3"/>
    <w:rsid w:val="001C55C3"/>
    <w:rsid w:val="00202805"/>
    <w:rsid w:val="00221AA5"/>
    <w:rsid w:val="002266EB"/>
    <w:rsid w:val="002337E3"/>
    <w:rsid w:val="00234CEF"/>
    <w:rsid w:val="002570B1"/>
    <w:rsid w:val="002571F6"/>
    <w:rsid w:val="0026088F"/>
    <w:rsid w:val="00262319"/>
    <w:rsid w:val="00280550"/>
    <w:rsid w:val="00294C0B"/>
    <w:rsid w:val="002A1851"/>
    <w:rsid w:val="002B1177"/>
    <w:rsid w:val="002B4571"/>
    <w:rsid w:val="002D33FC"/>
    <w:rsid w:val="002D49EA"/>
    <w:rsid w:val="002E32FE"/>
    <w:rsid w:val="002E41F0"/>
    <w:rsid w:val="00300AC1"/>
    <w:rsid w:val="00300E1B"/>
    <w:rsid w:val="00304A20"/>
    <w:rsid w:val="0031167D"/>
    <w:rsid w:val="00347319"/>
    <w:rsid w:val="00347FA7"/>
    <w:rsid w:val="003530FF"/>
    <w:rsid w:val="003555A3"/>
    <w:rsid w:val="00366E33"/>
    <w:rsid w:val="003674B4"/>
    <w:rsid w:val="00372294"/>
    <w:rsid w:val="00373D63"/>
    <w:rsid w:val="00374B5D"/>
    <w:rsid w:val="00377B0B"/>
    <w:rsid w:val="00381D62"/>
    <w:rsid w:val="003A581D"/>
    <w:rsid w:val="003C072E"/>
    <w:rsid w:val="003C6DC8"/>
    <w:rsid w:val="003E419E"/>
    <w:rsid w:val="003E4E9C"/>
    <w:rsid w:val="003F4EAF"/>
    <w:rsid w:val="003F7196"/>
    <w:rsid w:val="00400183"/>
    <w:rsid w:val="004026D3"/>
    <w:rsid w:val="00403560"/>
    <w:rsid w:val="004103A7"/>
    <w:rsid w:val="00415386"/>
    <w:rsid w:val="004249C4"/>
    <w:rsid w:val="00433A09"/>
    <w:rsid w:val="00433F16"/>
    <w:rsid w:val="00435C68"/>
    <w:rsid w:val="00444BBF"/>
    <w:rsid w:val="00461926"/>
    <w:rsid w:val="00472324"/>
    <w:rsid w:val="0047357D"/>
    <w:rsid w:val="004751E9"/>
    <w:rsid w:val="004859F8"/>
    <w:rsid w:val="00486B25"/>
    <w:rsid w:val="004905AF"/>
    <w:rsid w:val="004A5D3F"/>
    <w:rsid w:val="004B09B6"/>
    <w:rsid w:val="004B778C"/>
    <w:rsid w:val="004C496D"/>
    <w:rsid w:val="004C5B06"/>
    <w:rsid w:val="004E51E7"/>
    <w:rsid w:val="004F16B1"/>
    <w:rsid w:val="005078A1"/>
    <w:rsid w:val="00523E35"/>
    <w:rsid w:val="005334D3"/>
    <w:rsid w:val="0054037D"/>
    <w:rsid w:val="00553B9D"/>
    <w:rsid w:val="005655DB"/>
    <w:rsid w:val="005710A0"/>
    <w:rsid w:val="00573D8A"/>
    <w:rsid w:val="00575756"/>
    <w:rsid w:val="00585AEE"/>
    <w:rsid w:val="005874E0"/>
    <w:rsid w:val="005A4887"/>
    <w:rsid w:val="005A5DF4"/>
    <w:rsid w:val="005D0F37"/>
    <w:rsid w:val="005D4A7A"/>
    <w:rsid w:val="005D585D"/>
    <w:rsid w:val="005E478C"/>
    <w:rsid w:val="005E5328"/>
    <w:rsid w:val="005F6F76"/>
    <w:rsid w:val="006001D8"/>
    <w:rsid w:val="00610332"/>
    <w:rsid w:val="006231FF"/>
    <w:rsid w:val="00623574"/>
    <w:rsid w:val="00637AE7"/>
    <w:rsid w:val="006464E8"/>
    <w:rsid w:val="00650ABE"/>
    <w:rsid w:val="006843E9"/>
    <w:rsid w:val="006A5C81"/>
    <w:rsid w:val="006B0CFA"/>
    <w:rsid w:val="006B6F85"/>
    <w:rsid w:val="006C3287"/>
    <w:rsid w:val="006C5E61"/>
    <w:rsid w:val="006E7713"/>
    <w:rsid w:val="006F28B0"/>
    <w:rsid w:val="00701589"/>
    <w:rsid w:val="00703AE1"/>
    <w:rsid w:val="007155FB"/>
    <w:rsid w:val="00716252"/>
    <w:rsid w:val="00737DD5"/>
    <w:rsid w:val="00753FF0"/>
    <w:rsid w:val="00755699"/>
    <w:rsid w:val="0076063E"/>
    <w:rsid w:val="007744F1"/>
    <w:rsid w:val="00774C0B"/>
    <w:rsid w:val="007800CB"/>
    <w:rsid w:val="00780907"/>
    <w:rsid w:val="00782BF7"/>
    <w:rsid w:val="00784DE0"/>
    <w:rsid w:val="00791005"/>
    <w:rsid w:val="007A527F"/>
    <w:rsid w:val="007C0AC6"/>
    <w:rsid w:val="007D252D"/>
    <w:rsid w:val="007F2372"/>
    <w:rsid w:val="00816AC3"/>
    <w:rsid w:val="0081764C"/>
    <w:rsid w:val="00855817"/>
    <w:rsid w:val="00881B17"/>
    <w:rsid w:val="008870D1"/>
    <w:rsid w:val="00887AD9"/>
    <w:rsid w:val="008C2604"/>
    <w:rsid w:val="008C2B67"/>
    <w:rsid w:val="008E5C80"/>
    <w:rsid w:val="008F67FE"/>
    <w:rsid w:val="00903987"/>
    <w:rsid w:val="009147A4"/>
    <w:rsid w:val="00921C64"/>
    <w:rsid w:val="00922155"/>
    <w:rsid w:val="00925CDB"/>
    <w:rsid w:val="009377EF"/>
    <w:rsid w:val="00940B1C"/>
    <w:rsid w:val="00943266"/>
    <w:rsid w:val="00945838"/>
    <w:rsid w:val="00946501"/>
    <w:rsid w:val="00950C27"/>
    <w:rsid w:val="00952F52"/>
    <w:rsid w:val="00961620"/>
    <w:rsid w:val="00966543"/>
    <w:rsid w:val="0097385D"/>
    <w:rsid w:val="00990931"/>
    <w:rsid w:val="00997F56"/>
    <w:rsid w:val="009A5705"/>
    <w:rsid w:val="009B1CA6"/>
    <w:rsid w:val="009C46F8"/>
    <w:rsid w:val="009C78D6"/>
    <w:rsid w:val="009E5CC3"/>
    <w:rsid w:val="009E7BB6"/>
    <w:rsid w:val="009F2016"/>
    <w:rsid w:val="00A02334"/>
    <w:rsid w:val="00A0344F"/>
    <w:rsid w:val="00A03656"/>
    <w:rsid w:val="00A0539E"/>
    <w:rsid w:val="00A1363F"/>
    <w:rsid w:val="00A1567E"/>
    <w:rsid w:val="00A20BB2"/>
    <w:rsid w:val="00A61D08"/>
    <w:rsid w:val="00AA2900"/>
    <w:rsid w:val="00AA5BF4"/>
    <w:rsid w:val="00AB6C14"/>
    <w:rsid w:val="00AD5A9B"/>
    <w:rsid w:val="00B000F6"/>
    <w:rsid w:val="00B0206E"/>
    <w:rsid w:val="00B03C76"/>
    <w:rsid w:val="00B050B9"/>
    <w:rsid w:val="00B11655"/>
    <w:rsid w:val="00B26C73"/>
    <w:rsid w:val="00B3760C"/>
    <w:rsid w:val="00B54B2C"/>
    <w:rsid w:val="00B57F98"/>
    <w:rsid w:val="00B65813"/>
    <w:rsid w:val="00B6791A"/>
    <w:rsid w:val="00B736C6"/>
    <w:rsid w:val="00B768C8"/>
    <w:rsid w:val="00B813E2"/>
    <w:rsid w:val="00B84636"/>
    <w:rsid w:val="00B97544"/>
    <w:rsid w:val="00BA4491"/>
    <w:rsid w:val="00BB7A47"/>
    <w:rsid w:val="00BC054A"/>
    <w:rsid w:val="00BC20A7"/>
    <w:rsid w:val="00BE56A9"/>
    <w:rsid w:val="00BF3190"/>
    <w:rsid w:val="00BF7BE3"/>
    <w:rsid w:val="00C03160"/>
    <w:rsid w:val="00C132A2"/>
    <w:rsid w:val="00C22FB3"/>
    <w:rsid w:val="00C25C00"/>
    <w:rsid w:val="00C318EA"/>
    <w:rsid w:val="00C341BE"/>
    <w:rsid w:val="00C36D2E"/>
    <w:rsid w:val="00C42D55"/>
    <w:rsid w:val="00C521B4"/>
    <w:rsid w:val="00C56834"/>
    <w:rsid w:val="00C656F2"/>
    <w:rsid w:val="00C6649B"/>
    <w:rsid w:val="00C72278"/>
    <w:rsid w:val="00C738D1"/>
    <w:rsid w:val="00C7638F"/>
    <w:rsid w:val="00CA0F01"/>
    <w:rsid w:val="00CA1DC4"/>
    <w:rsid w:val="00CA63B6"/>
    <w:rsid w:val="00CB381E"/>
    <w:rsid w:val="00CB7396"/>
    <w:rsid w:val="00CC26CB"/>
    <w:rsid w:val="00CD2CD0"/>
    <w:rsid w:val="00CD61F9"/>
    <w:rsid w:val="00CE0AAE"/>
    <w:rsid w:val="00CE4731"/>
    <w:rsid w:val="00CF0F83"/>
    <w:rsid w:val="00CF3520"/>
    <w:rsid w:val="00D002BD"/>
    <w:rsid w:val="00D01C12"/>
    <w:rsid w:val="00D11C8A"/>
    <w:rsid w:val="00D16EDE"/>
    <w:rsid w:val="00D26A8A"/>
    <w:rsid w:val="00D331AA"/>
    <w:rsid w:val="00D33FA0"/>
    <w:rsid w:val="00D44C97"/>
    <w:rsid w:val="00D45820"/>
    <w:rsid w:val="00D462A7"/>
    <w:rsid w:val="00D5284F"/>
    <w:rsid w:val="00D52EDF"/>
    <w:rsid w:val="00D60984"/>
    <w:rsid w:val="00D62BAD"/>
    <w:rsid w:val="00D71055"/>
    <w:rsid w:val="00D95680"/>
    <w:rsid w:val="00D95AF3"/>
    <w:rsid w:val="00D97989"/>
    <w:rsid w:val="00DA0FA6"/>
    <w:rsid w:val="00DA66DA"/>
    <w:rsid w:val="00DA7D67"/>
    <w:rsid w:val="00DC3483"/>
    <w:rsid w:val="00DC6A0D"/>
    <w:rsid w:val="00DD48F0"/>
    <w:rsid w:val="00DF414F"/>
    <w:rsid w:val="00DF52ED"/>
    <w:rsid w:val="00E04688"/>
    <w:rsid w:val="00E11FF6"/>
    <w:rsid w:val="00E23F61"/>
    <w:rsid w:val="00E304FD"/>
    <w:rsid w:val="00E36BBE"/>
    <w:rsid w:val="00E5112F"/>
    <w:rsid w:val="00E81396"/>
    <w:rsid w:val="00E82603"/>
    <w:rsid w:val="00E83D57"/>
    <w:rsid w:val="00E865DE"/>
    <w:rsid w:val="00E903D0"/>
    <w:rsid w:val="00EA0D1E"/>
    <w:rsid w:val="00EA37E2"/>
    <w:rsid w:val="00EA687C"/>
    <w:rsid w:val="00EB353B"/>
    <w:rsid w:val="00EB7FA6"/>
    <w:rsid w:val="00EC567F"/>
    <w:rsid w:val="00ED60C1"/>
    <w:rsid w:val="00ED7B7D"/>
    <w:rsid w:val="00EE0BC1"/>
    <w:rsid w:val="00EE1D11"/>
    <w:rsid w:val="00EF313E"/>
    <w:rsid w:val="00F030BE"/>
    <w:rsid w:val="00F07D20"/>
    <w:rsid w:val="00F25C48"/>
    <w:rsid w:val="00F27B2D"/>
    <w:rsid w:val="00F41FD7"/>
    <w:rsid w:val="00F60123"/>
    <w:rsid w:val="00F812F3"/>
    <w:rsid w:val="00F905AB"/>
    <w:rsid w:val="00F9192B"/>
    <w:rsid w:val="00FA07AC"/>
    <w:rsid w:val="00FA4C65"/>
    <w:rsid w:val="00FA6A59"/>
    <w:rsid w:val="00FB5884"/>
    <w:rsid w:val="00FC612B"/>
    <w:rsid w:val="00FD57FF"/>
    <w:rsid w:val="00FD5EE7"/>
    <w:rsid w:val="00FE095C"/>
    <w:rsid w:val="00FF4A70"/>
    <w:rsid w:val="00FF5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Titre2">
    <w:name w:val="heading 2"/>
    <w:basedOn w:val="Normal"/>
    <w:next w:val="Normal"/>
    <w:link w:val="Titre2Car"/>
    <w:uiPriority w:val="9"/>
    <w:unhideWhenUsed/>
    <w:qFormat/>
    <w:pPr>
      <w:spacing w:before="240" w:after="80" w:line="264" w:lineRule="auto"/>
      <w:outlineLvl w:val="1"/>
    </w:pPr>
    <w:rPr>
      <w:rFonts w:eastAsiaTheme="minorHAnsi" w:cs="Times New Roman"/>
      <w:b/>
      <w:color w:val="5B9BD5" w:themeColor="accent1"/>
      <w:spacing w:val="20"/>
      <w:kern w:val="24"/>
      <w:sz w:val="28"/>
      <w:szCs w:val="28"/>
    </w:rPr>
  </w:style>
  <w:style w:type="paragraph" w:styleId="Titre3">
    <w:name w:val="heading 3"/>
    <w:basedOn w:val="Normal"/>
    <w:next w:val="Normal"/>
    <w:link w:val="Titre3Car"/>
    <w:uiPriority w:val="9"/>
    <w:unhideWhenUsed/>
    <w:qFormat/>
    <w:pPr>
      <w:spacing w:before="240" w:after="60" w:line="264" w:lineRule="auto"/>
      <w:outlineLvl w:val="2"/>
    </w:pPr>
    <w:rPr>
      <w:rFonts w:eastAsiaTheme="minorHAnsi" w:cs="Times New Roman"/>
      <w:b/>
      <w:color w:val="000000" w:themeColor="text1"/>
      <w:spacing w:val="10"/>
      <w:kern w:val="24"/>
      <w:sz w:val="23"/>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370C378E447419CB49A40080C957DE4">
    <w:name w:val="E370C378E447419CB49A40080C957DE4"/>
  </w:style>
  <w:style w:type="paragraph" w:customStyle="1" w:styleId="766625F6E07A4612ABB8D7A90B486C91">
    <w:name w:val="766625F6E07A4612ABB8D7A90B486C91"/>
  </w:style>
  <w:style w:type="paragraph" w:customStyle="1" w:styleId="4CD8187EBE9A49B788187ED62063C437">
    <w:name w:val="4CD8187EBE9A49B788187ED62063C437"/>
  </w:style>
  <w:style w:type="paragraph" w:customStyle="1" w:styleId="5619A2C2230E4E8380160FC48149DDFB">
    <w:name w:val="5619A2C2230E4E8380160FC48149DDFB"/>
  </w:style>
  <w:style w:type="paragraph" w:customStyle="1" w:styleId="9A5CB35C78FE4A82AF982ABA885DAEC5">
    <w:name w:val="9A5CB35C78FE4A82AF982ABA885DAEC5"/>
  </w:style>
  <w:style w:type="paragraph" w:customStyle="1" w:styleId="B116D56708E64F66A7C2FE574421352D">
    <w:name w:val="B116D56708E64F66A7C2FE574421352D"/>
  </w:style>
  <w:style w:type="character" w:customStyle="1" w:styleId="Titre1Car">
    <w:name w:val="Titre 1 Car"/>
    <w:basedOn w:val="Policepardfaut"/>
    <w:link w:val="Titre1"/>
    <w:uiPriority w:val="9"/>
    <w:rPr>
      <w:rFonts w:asciiTheme="majorHAnsi" w:eastAsiaTheme="minorHAnsi" w:hAnsiTheme="majorHAnsi" w:cs="Times New Roman"/>
      <w:caps/>
      <w:color w:val="44546A" w:themeColor="text2"/>
      <w:kern w:val="24"/>
      <w:sz w:val="32"/>
      <w:szCs w:val="32"/>
    </w:rPr>
  </w:style>
  <w:style w:type="character" w:customStyle="1" w:styleId="Titre2Car">
    <w:name w:val="Titre 2 Car"/>
    <w:basedOn w:val="Policepardfaut"/>
    <w:link w:val="Titre2"/>
    <w:uiPriority w:val="9"/>
    <w:rPr>
      <w:rFonts w:eastAsiaTheme="minorHAnsi" w:cs="Times New Roman"/>
      <w:b/>
      <w:color w:val="5B9BD5" w:themeColor="accent1"/>
      <w:spacing w:val="20"/>
      <w:kern w:val="24"/>
      <w:sz w:val="28"/>
      <w:szCs w:val="28"/>
    </w:rPr>
  </w:style>
  <w:style w:type="character" w:customStyle="1" w:styleId="Titre3Car">
    <w:name w:val="Titre 3 Car"/>
    <w:basedOn w:val="Policepardfaut"/>
    <w:link w:val="Titre3"/>
    <w:uiPriority w:val="9"/>
    <w:rPr>
      <w:rFonts w:eastAsiaTheme="minorHAnsi" w:cs="Times New Roman"/>
      <w:b/>
      <w:color w:val="000000" w:themeColor="text1"/>
      <w:spacing w:val="10"/>
      <w:kern w:val="24"/>
      <w:sz w:val="23"/>
      <w:szCs w:val="23"/>
    </w:rPr>
  </w:style>
  <w:style w:type="paragraph" w:styleId="Citationintense">
    <w:name w:val="Intense Quote"/>
    <w:basedOn w:val="Normal"/>
    <w:link w:val="CitationintenseC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3"/>
    </w:rPr>
  </w:style>
  <w:style w:type="character" w:customStyle="1" w:styleId="CitationintenseCar">
    <w:name w:val="Citation intense Car"/>
    <w:basedOn w:val="Policepardfaut"/>
    <w:link w:val="Citationintense"/>
    <w:uiPriority w:val="30"/>
    <w:rPr>
      <w:rFonts w:eastAsiaTheme="minorHAnsi" w:cs="Times New Roman"/>
      <w:b/>
      <w:color w:val="ED7D31" w:themeColor="accent2"/>
      <w:kern w:val="24"/>
      <w:sz w:val="23"/>
      <w:szCs w:val="23"/>
      <w:shd w:val="clear" w:color="auto" w:fill="FFFFFF" w:themeFill="background1"/>
    </w:rPr>
  </w:style>
  <w:style w:type="paragraph" w:customStyle="1" w:styleId="47E5DBE26C884B269B3A2DDCA3EADAD6">
    <w:name w:val="47E5DBE26C884B269B3A2DDCA3EADAD6"/>
  </w:style>
  <w:style w:type="paragraph" w:customStyle="1" w:styleId="6EA4D77597084ED19CBBB269EB754F36">
    <w:name w:val="6EA4D77597084ED19CBBB269EB754F36"/>
    <w:rsid w:val="005A4887"/>
  </w:style>
  <w:style w:type="paragraph" w:customStyle="1" w:styleId="F4725410DAEA4FD3BB0B96794A9DEFD5">
    <w:name w:val="F4725410DAEA4FD3BB0B96794A9DEFD5"/>
    <w:rsid w:val="005A4887"/>
  </w:style>
  <w:style w:type="paragraph" w:customStyle="1" w:styleId="05DA4BE607144FC3A5C75B3D8D3EF671">
    <w:name w:val="05DA4BE607144FC3A5C75B3D8D3EF671"/>
    <w:rsid w:val="005A4887"/>
  </w:style>
  <w:style w:type="paragraph" w:customStyle="1" w:styleId="129ED203F273438F9BD5F347B5B46CA0">
    <w:name w:val="129ED203F273438F9BD5F347B5B46CA0"/>
    <w:rsid w:val="005A4887"/>
  </w:style>
  <w:style w:type="paragraph" w:customStyle="1" w:styleId="4C1A7F8CF41A47EF87DDC81163BE5BDB">
    <w:name w:val="4C1A7F8CF41A47EF87DDC81163BE5BDB"/>
    <w:rsid w:val="005A4887"/>
  </w:style>
  <w:style w:type="paragraph" w:customStyle="1" w:styleId="782C0A2831774FB19C3608E6995F3DEF">
    <w:name w:val="782C0A2831774FB19C3608E6995F3DEF"/>
    <w:rsid w:val="005A4887"/>
  </w:style>
  <w:style w:type="paragraph" w:customStyle="1" w:styleId="3173EF2ECC5A44BEBD5D30B642A573B2">
    <w:name w:val="3173EF2ECC5A44BEBD5D30B642A573B2"/>
    <w:rsid w:val="005A4887"/>
  </w:style>
  <w:style w:type="paragraph" w:customStyle="1" w:styleId="0E31DED3D1894DEE887B5561760CB4BA">
    <w:name w:val="0E31DED3D1894DEE887B5561760CB4BA"/>
    <w:rsid w:val="00C22FB3"/>
    <w:rPr>
      <w:lang w:val="fr-FR" w:eastAsia="fr-FR"/>
    </w:rPr>
  </w:style>
  <w:style w:type="paragraph" w:customStyle="1" w:styleId="5B489232B9994826AB6A863F424AD389">
    <w:name w:val="5B489232B9994826AB6A863F424AD389"/>
    <w:rsid w:val="00C22FB3"/>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2022-03-28T00:00:00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D45912F2824D86498FF9B73FF42F021F" ma:contentTypeVersion="14" ma:contentTypeDescription="Create a new document." ma:contentTypeScope="" ma:versionID="5a89cfce867f9a85249ea4162866d15c">
  <xsd:schema xmlns:xsd="http://www.w3.org/2001/XMLSchema" xmlns:xs="http://www.w3.org/2001/XMLSchema" xmlns:p="http://schemas.microsoft.com/office/2006/metadata/properties" xmlns:ns2="99193bc1-90dc-49b0-b96f-d5f69bc98b50" xmlns:ns3="32cf4d8b-3215-4dba-aee1-121ec5ee27ef" targetNamespace="http://schemas.microsoft.com/office/2006/metadata/properties" ma:root="true" ma:fieldsID="8210cec346ab2362d3f8f1699b612924" ns2:_="" ns3:_="">
    <xsd:import namespace="99193bc1-90dc-49b0-b96f-d5f69bc98b50"/>
    <xsd:import namespace="32cf4d8b-3215-4dba-aee1-121ec5ee27e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lcf76f155ced4ddcb4097134ff3c332f" minOccurs="0"/>
                <xsd:element ref="ns2:TaxCatchAll"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193bc1-90dc-49b0-b96f-d5f69bc98b5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80d177d-c6a8-4a96-9e00-cc378bf67cdf}" ma:internalName="TaxCatchAll" ma:showField="CatchAllData" ma:web="99193bc1-90dc-49b0-b96f-d5f69bc98b5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2cf4d8b-3215-4dba-aee1-121ec5ee27e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5e855ee7-4149-4586-ba03-c05770884cd7"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lcf76f155ced4ddcb4097134ff3c332f xmlns="32cf4d8b-3215-4dba-aee1-121ec5ee27ef">
      <Terms xmlns="http://schemas.microsoft.com/office/infopath/2007/PartnerControls"/>
    </lcf76f155ced4ddcb4097134ff3c332f>
    <TaxCatchAll xmlns="99193bc1-90dc-49b0-b96f-d5f69bc98b50"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208D467A-4AAB-4E05-8A8E-A26CC893045C}"/>
</file>

<file path=customXml/itemProps4.xml><?xml version="1.0" encoding="utf-8"?>
<ds:datastoreItem xmlns:ds="http://schemas.openxmlformats.org/officeDocument/2006/customXml" ds:itemID="{47D18A77-3797-40B0-A278-83FCDE844091}">
  <ds:schemaRefs>
    <ds:schemaRef ds:uri="http://schemas.openxmlformats.org/officeDocument/2006/bibliography"/>
  </ds:schemaRefs>
</ds:datastoreItem>
</file>

<file path=customXml/itemProps5.xml><?xml version="1.0" encoding="utf-8"?>
<ds:datastoreItem xmlns:ds="http://schemas.openxmlformats.org/officeDocument/2006/customXml" ds:itemID="{5CEC3A74-C6DD-45FE-B4EE-D53D0129E3EF}"/>
</file>

<file path=customXml/itemProps6.xml><?xml version="1.0" encoding="utf-8"?>
<ds:datastoreItem xmlns:ds="http://schemas.openxmlformats.org/officeDocument/2006/customXml" ds:itemID="{FD66F80F-1C57-4C54-8B23-4FEA2FDEE65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Rapport (Thème Médian).dotx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PROJET ETUDIANTS – APPLICATION DE GESTION  D’UNE FERME AGRO-PASTORALE : LANWI &amp; GNAZOUYOUFEI</dc:subject>
  <dc:creator>Pawou BATANA</dc:creator>
  <cp:keywords/>
  <cp:lastModifiedBy>Abdoulatif Nintche SHABAN</cp:lastModifiedBy>
  <cp:revision>5</cp:revision>
  <cp:lastPrinted>2020-05-29T10:35:00Z</cp:lastPrinted>
  <dcterms:created xsi:type="dcterms:W3CDTF">2023-05-11T11:44:00Z</dcterms:created>
  <dcterms:modified xsi:type="dcterms:W3CDTF">2023-05-22T16:13:30Z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ContentTypeId">
    <vt:lpwstr>0x010100D45912F2824D86498FF9B73FF42F021F</vt:lpwstr>
  </property>
  <property fmtid="{D5CDD505-2E9C-101B-9397-08002B2CF9AE}" pid="4" name="MediaServiceImageTags">
    <vt:lpwstr/>
  </property>
</Properties>
</file>